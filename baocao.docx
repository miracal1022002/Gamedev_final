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0E340" w14:textId="77777777" w:rsidR="003218FF" w:rsidRPr="00B10E7E" w:rsidRDefault="003218FF" w:rsidP="003218FF">
      <w:pPr>
        <w:suppressAutoHyphens/>
        <w:autoSpaceDE w:val="0"/>
        <w:autoSpaceDN w:val="0"/>
        <w:adjustRightInd w:val="0"/>
        <w:jc w:val="center"/>
        <w:rPr>
          <w:sz w:val="28"/>
          <w:szCs w:val="28"/>
          <w:lang w:val="en"/>
        </w:rPr>
      </w:pPr>
      <w:bookmarkStart w:id="0" w:name="_Hlk90214081"/>
      <w:bookmarkEnd w:id="0"/>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677B02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75201E51"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C380F18" w14:textId="77777777" w:rsidR="003218FF" w:rsidRPr="00B10E7E" w:rsidRDefault="003218FF" w:rsidP="003218FF">
      <w:pPr>
        <w:suppressAutoHyphens/>
        <w:autoSpaceDE w:val="0"/>
        <w:autoSpaceDN w:val="0"/>
        <w:adjustRightInd w:val="0"/>
        <w:ind w:firstLine="720"/>
        <w:jc w:val="center"/>
        <w:rPr>
          <w:lang w:val="en"/>
        </w:rPr>
      </w:pPr>
    </w:p>
    <w:p w14:paraId="27E6A810" w14:textId="77777777" w:rsidR="008C0033" w:rsidRDefault="008C0033" w:rsidP="008753A1">
      <w:pPr>
        <w:suppressAutoHyphens/>
        <w:autoSpaceDE w:val="0"/>
        <w:autoSpaceDN w:val="0"/>
        <w:adjustRightInd w:val="0"/>
        <w:ind w:firstLine="720"/>
        <w:jc w:val="center"/>
        <w:rPr>
          <w:b/>
          <w:bCs/>
          <w:sz w:val="28"/>
          <w:szCs w:val="28"/>
          <w:lang w:val="en"/>
        </w:rPr>
      </w:pPr>
    </w:p>
    <w:p w14:paraId="3DA80DB8" w14:textId="293D18A1" w:rsidR="003218FF" w:rsidRPr="00B10E7E" w:rsidRDefault="003218FF" w:rsidP="008753A1">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4000507" wp14:editId="6FCDB7D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3232B60" w14:textId="77777777" w:rsidR="003218FF" w:rsidRPr="00B10E7E" w:rsidRDefault="003218FF" w:rsidP="003218FF">
      <w:pPr>
        <w:suppressAutoHyphens/>
        <w:autoSpaceDE w:val="0"/>
        <w:autoSpaceDN w:val="0"/>
        <w:adjustRightInd w:val="0"/>
        <w:ind w:firstLine="720"/>
        <w:rPr>
          <w:b/>
          <w:bCs/>
          <w:sz w:val="28"/>
          <w:szCs w:val="28"/>
          <w:lang w:val="en"/>
        </w:rPr>
      </w:pPr>
    </w:p>
    <w:p w14:paraId="74B7C61D" w14:textId="77177043" w:rsidR="003218FF" w:rsidRPr="00B10E7E" w:rsidRDefault="003218FF" w:rsidP="00573A3A">
      <w:pPr>
        <w:suppressAutoHyphens/>
        <w:autoSpaceDE w:val="0"/>
        <w:autoSpaceDN w:val="0"/>
        <w:adjustRightInd w:val="0"/>
        <w:spacing w:line="360" w:lineRule="auto"/>
        <w:ind w:firstLine="720"/>
        <w:rPr>
          <w:b/>
          <w:bCs/>
          <w:sz w:val="32"/>
          <w:szCs w:val="32"/>
          <w:lang w:val="en"/>
        </w:rPr>
      </w:pPr>
    </w:p>
    <w:p w14:paraId="49383F2B" w14:textId="77777777" w:rsidR="003218FF" w:rsidRPr="00B10E7E" w:rsidRDefault="003218FF" w:rsidP="003218FF">
      <w:pPr>
        <w:suppressAutoHyphens/>
        <w:autoSpaceDE w:val="0"/>
        <w:autoSpaceDN w:val="0"/>
        <w:adjustRightInd w:val="0"/>
        <w:spacing w:line="360" w:lineRule="auto"/>
        <w:rPr>
          <w:b/>
          <w:bCs/>
          <w:lang w:val="en"/>
        </w:rPr>
      </w:pPr>
    </w:p>
    <w:p w14:paraId="315DCCC9" w14:textId="77777777" w:rsidR="008C0033" w:rsidRDefault="008C0033" w:rsidP="003218FF">
      <w:pPr>
        <w:suppressAutoHyphens/>
        <w:autoSpaceDE w:val="0"/>
        <w:autoSpaceDN w:val="0"/>
        <w:adjustRightInd w:val="0"/>
        <w:spacing w:line="360" w:lineRule="auto"/>
        <w:jc w:val="center"/>
        <w:rPr>
          <w:b/>
          <w:bCs/>
          <w:sz w:val="48"/>
          <w:szCs w:val="48"/>
          <w:lang w:val="en"/>
        </w:rPr>
      </w:pPr>
    </w:p>
    <w:p w14:paraId="17DD480F" w14:textId="24364D22" w:rsidR="00DF1885" w:rsidRPr="00B10E7E" w:rsidRDefault="00CB5130" w:rsidP="00DF1885">
      <w:pPr>
        <w:suppressAutoHyphens/>
        <w:autoSpaceDE w:val="0"/>
        <w:autoSpaceDN w:val="0"/>
        <w:adjustRightInd w:val="0"/>
        <w:spacing w:line="360" w:lineRule="auto"/>
        <w:jc w:val="center"/>
        <w:rPr>
          <w:b/>
          <w:bCs/>
          <w:sz w:val="48"/>
          <w:szCs w:val="48"/>
          <w:lang w:val="en"/>
        </w:rPr>
      </w:pPr>
      <w:r>
        <w:rPr>
          <w:b/>
          <w:bCs/>
          <w:sz w:val="48"/>
          <w:szCs w:val="48"/>
          <w:lang w:val="en"/>
        </w:rPr>
        <w:t>ĐỒ ÁN</w:t>
      </w:r>
      <w:r w:rsidR="00F84490">
        <w:rPr>
          <w:b/>
          <w:bCs/>
          <w:sz w:val="48"/>
          <w:szCs w:val="48"/>
          <w:lang w:val="en"/>
        </w:rPr>
        <w:t xml:space="preserve"> CUỐI KÌ MÔN PHÁT TRIỂN TRÒ CHƠI</w:t>
      </w:r>
    </w:p>
    <w:p w14:paraId="557E990D"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4C27497" w14:textId="77777777" w:rsidR="003218FF" w:rsidRPr="00B10E7E" w:rsidRDefault="003218FF" w:rsidP="003218FF">
      <w:pPr>
        <w:suppressAutoHyphens/>
        <w:autoSpaceDE w:val="0"/>
        <w:autoSpaceDN w:val="0"/>
        <w:adjustRightInd w:val="0"/>
        <w:spacing w:line="360" w:lineRule="auto"/>
        <w:jc w:val="center"/>
        <w:rPr>
          <w:b/>
          <w:bCs/>
          <w:lang w:val="en"/>
        </w:rPr>
      </w:pPr>
    </w:p>
    <w:p w14:paraId="62FFC222" w14:textId="77777777" w:rsidR="003218FF" w:rsidRPr="00B10E7E" w:rsidRDefault="003218FF" w:rsidP="003218FF">
      <w:pPr>
        <w:suppressAutoHyphens/>
        <w:autoSpaceDE w:val="0"/>
        <w:autoSpaceDN w:val="0"/>
        <w:adjustRightInd w:val="0"/>
        <w:spacing w:line="360" w:lineRule="auto"/>
        <w:jc w:val="both"/>
        <w:rPr>
          <w:b/>
          <w:bCs/>
          <w:lang w:val="en"/>
        </w:rPr>
      </w:pPr>
    </w:p>
    <w:p w14:paraId="08C7872B"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99936EA" w14:textId="77777777" w:rsidR="003218FF" w:rsidRPr="00B10E7E" w:rsidRDefault="003218FF" w:rsidP="003218FF">
      <w:pPr>
        <w:suppressAutoHyphens/>
        <w:autoSpaceDE w:val="0"/>
        <w:autoSpaceDN w:val="0"/>
        <w:adjustRightInd w:val="0"/>
        <w:spacing w:line="360" w:lineRule="auto"/>
        <w:jc w:val="both"/>
        <w:rPr>
          <w:b/>
          <w:bCs/>
          <w:lang w:val="en"/>
        </w:rPr>
      </w:pPr>
    </w:p>
    <w:p w14:paraId="35DC94FC" w14:textId="77777777" w:rsidR="003218FF" w:rsidRPr="00B10E7E" w:rsidRDefault="003218FF" w:rsidP="003218FF">
      <w:pPr>
        <w:suppressAutoHyphens/>
        <w:autoSpaceDE w:val="0"/>
        <w:autoSpaceDN w:val="0"/>
        <w:adjustRightInd w:val="0"/>
        <w:spacing w:line="360" w:lineRule="auto"/>
        <w:jc w:val="both"/>
        <w:rPr>
          <w:b/>
          <w:bCs/>
          <w:lang w:val="en"/>
        </w:rPr>
      </w:pPr>
    </w:p>
    <w:p w14:paraId="15DE8D09" w14:textId="77777777" w:rsidR="00EB46A6" w:rsidRDefault="00EB46A6" w:rsidP="00877AEF">
      <w:pPr>
        <w:suppressAutoHyphens/>
        <w:autoSpaceDE w:val="0"/>
        <w:autoSpaceDN w:val="0"/>
        <w:adjustRightInd w:val="0"/>
        <w:spacing w:line="360" w:lineRule="auto"/>
        <w:ind w:left="3600" w:firstLine="720"/>
        <w:rPr>
          <w:b/>
          <w:bCs/>
          <w:lang w:val="en"/>
        </w:rPr>
      </w:pPr>
    </w:p>
    <w:p w14:paraId="107A368B" w14:textId="4AB37FA1" w:rsidR="003218FF" w:rsidRPr="00BE3390" w:rsidRDefault="007B71C2" w:rsidP="00B977AA">
      <w:pPr>
        <w:suppressAutoHyphens/>
        <w:autoSpaceDE w:val="0"/>
        <w:autoSpaceDN w:val="0"/>
        <w:adjustRightInd w:val="0"/>
        <w:spacing w:line="360" w:lineRule="auto"/>
        <w:ind w:left="3600" w:hanging="1332"/>
        <w:jc w:val="right"/>
        <w:rPr>
          <w:sz w:val="28"/>
          <w:szCs w:val="28"/>
        </w:rPr>
      </w:pPr>
      <w:r>
        <w:rPr>
          <w:b/>
          <w:bCs/>
          <w:lang w:val="en"/>
        </w:rPr>
        <w:t xml:space="preserve">        </w:t>
      </w:r>
      <w:r w:rsidR="00731993">
        <w:rPr>
          <w:b/>
          <w:bCs/>
          <w:lang w:val="en"/>
        </w:rPr>
        <w:t xml:space="preserve">       </w:t>
      </w:r>
      <w:r w:rsidR="00EB46A6">
        <w:rPr>
          <w:i/>
          <w:sz w:val="28"/>
          <w:szCs w:val="28"/>
          <w:lang w:val="en"/>
        </w:rPr>
        <w:t xml:space="preserve"> </w:t>
      </w:r>
      <w:r w:rsidR="003218FF" w:rsidRPr="00B10E7E">
        <w:rPr>
          <w:i/>
          <w:sz w:val="28"/>
          <w:szCs w:val="28"/>
          <w:lang w:val="en"/>
        </w:rPr>
        <w:t>Người h</w:t>
      </w:r>
      <w:r w:rsidR="003218FF" w:rsidRPr="00B10E7E">
        <w:rPr>
          <w:i/>
          <w:sz w:val="28"/>
          <w:szCs w:val="28"/>
          <w:lang w:val="vi-VN"/>
        </w:rPr>
        <w:t>ướng dẫn</w:t>
      </w:r>
      <w:r w:rsidR="003218FF" w:rsidRPr="00B10E7E">
        <w:rPr>
          <w:sz w:val="28"/>
          <w:szCs w:val="28"/>
          <w:lang w:val="vi-VN"/>
        </w:rPr>
        <w:t xml:space="preserve">: </w:t>
      </w:r>
      <w:r w:rsidR="00F62079">
        <w:rPr>
          <w:b/>
          <w:sz w:val="28"/>
          <w:szCs w:val="28"/>
        </w:rPr>
        <w:t>ThS. VŨ ĐÌNH HỒNG</w:t>
      </w:r>
    </w:p>
    <w:p w14:paraId="3B8B30B0" w14:textId="60CC8809"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420EBB">
        <w:rPr>
          <w:b/>
          <w:bCs/>
          <w:sz w:val="28"/>
          <w:szCs w:val="28"/>
        </w:rPr>
        <w:t>NGUYỄN LÊ ANH</w:t>
      </w:r>
      <w:r w:rsidR="00DD74FD">
        <w:rPr>
          <w:b/>
          <w:bCs/>
          <w:sz w:val="28"/>
          <w:szCs w:val="28"/>
        </w:rPr>
        <w:t xml:space="preserve"> – </w:t>
      </w:r>
      <w:r w:rsidR="00420EBB">
        <w:rPr>
          <w:b/>
          <w:bCs/>
          <w:sz w:val="28"/>
          <w:szCs w:val="28"/>
        </w:rPr>
        <w:t>52000623</w:t>
      </w:r>
    </w:p>
    <w:p w14:paraId="1C3A58BF" w14:textId="326EEDFE" w:rsidR="003218FF" w:rsidRPr="00420EBB"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420EBB">
        <w:rPr>
          <w:b/>
          <w:bCs/>
          <w:sz w:val="28"/>
          <w:szCs w:val="28"/>
        </w:rPr>
        <w:t>20050201</w:t>
      </w:r>
    </w:p>
    <w:p w14:paraId="23A90884" w14:textId="57EB0CDD" w:rsidR="00420EBB" w:rsidRDefault="003218FF" w:rsidP="00C13683">
      <w:pPr>
        <w:suppressAutoHyphens/>
        <w:autoSpaceDE w:val="0"/>
        <w:autoSpaceDN w:val="0"/>
        <w:adjustRightInd w:val="0"/>
        <w:spacing w:line="360" w:lineRule="auto"/>
        <w:jc w:val="right"/>
        <w:rPr>
          <w:sz w:val="28"/>
          <w:szCs w:val="28"/>
        </w:rPr>
      </w:pPr>
      <w:r w:rsidRPr="00CA1C39">
        <w:rPr>
          <w:sz w:val="28"/>
          <w:szCs w:val="28"/>
          <w:lang w:val="vi-VN"/>
        </w:rPr>
        <w:t>Khoá</w:t>
      </w:r>
      <w:r w:rsidR="00B977AA">
        <w:rPr>
          <w:sz w:val="28"/>
          <w:szCs w:val="28"/>
        </w:rPr>
        <w:t xml:space="preserve"> </w:t>
      </w:r>
      <w:r w:rsidRPr="00CA1C39">
        <w:rPr>
          <w:b/>
          <w:bCs/>
          <w:sz w:val="28"/>
          <w:szCs w:val="28"/>
          <w:lang w:val="vi-VN"/>
        </w:rPr>
        <w:t xml:space="preserve">:  </w:t>
      </w:r>
      <w:r w:rsidR="000A386F">
        <w:rPr>
          <w:b/>
          <w:bCs/>
          <w:sz w:val="28"/>
          <w:szCs w:val="28"/>
        </w:rPr>
        <w:t>24</w:t>
      </w:r>
    </w:p>
    <w:p w14:paraId="173D8DD2" w14:textId="77777777" w:rsidR="007C404D" w:rsidRDefault="007C404D" w:rsidP="00C13683">
      <w:pPr>
        <w:suppressAutoHyphens/>
        <w:autoSpaceDE w:val="0"/>
        <w:autoSpaceDN w:val="0"/>
        <w:adjustRightInd w:val="0"/>
        <w:spacing w:line="360" w:lineRule="auto"/>
        <w:jc w:val="right"/>
        <w:rPr>
          <w:sz w:val="28"/>
          <w:szCs w:val="28"/>
        </w:rPr>
      </w:pPr>
    </w:p>
    <w:p w14:paraId="6BD904AE" w14:textId="77777777" w:rsidR="004417E7" w:rsidRPr="00C13683" w:rsidRDefault="004417E7" w:rsidP="00EC03F4">
      <w:pPr>
        <w:suppressAutoHyphens/>
        <w:autoSpaceDE w:val="0"/>
        <w:autoSpaceDN w:val="0"/>
        <w:adjustRightInd w:val="0"/>
        <w:spacing w:line="360" w:lineRule="auto"/>
        <w:rPr>
          <w:sz w:val="28"/>
          <w:szCs w:val="28"/>
        </w:rPr>
      </w:pPr>
    </w:p>
    <w:p w14:paraId="40C6575F" w14:textId="6F896BBC" w:rsidR="00B118C8" w:rsidRPr="004B68E3" w:rsidRDefault="003218FF" w:rsidP="00291721">
      <w:pPr>
        <w:suppressAutoHyphens/>
        <w:autoSpaceDE w:val="0"/>
        <w:autoSpaceDN w:val="0"/>
        <w:adjustRightInd w:val="0"/>
        <w:jc w:val="center"/>
        <w:rPr>
          <w:b/>
          <w:bCs/>
          <w:iCs/>
          <w:sz w:val="28"/>
          <w:szCs w:val="28"/>
        </w:rPr>
        <w:sectPr w:rsidR="00B118C8" w:rsidRPr="004B68E3" w:rsidSect="005B327D">
          <w:headerReference w:type="default" r:id="rId9"/>
          <w:type w:val="continuous"/>
          <w:pgSz w:w="11906" w:h="16838" w:code="9"/>
          <w:pgMar w:top="1985" w:right="1134" w:bottom="1701" w:left="1985" w:header="720" w:footer="720" w:gutter="0"/>
          <w:cols w:space="720"/>
          <w:docGrid w:linePitch="360"/>
        </w:sectPr>
      </w:pPr>
      <w:r w:rsidRPr="00CA1C39">
        <w:rPr>
          <w:b/>
          <w:bCs/>
          <w:iCs/>
          <w:sz w:val="28"/>
          <w:szCs w:val="28"/>
          <w:lang w:val="vi-VN"/>
        </w:rPr>
        <w:t>THÀNH PHỐ HỒ CHÍ MINH, NĂM 20</w:t>
      </w:r>
      <w:r w:rsidR="004B68E3">
        <w:rPr>
          <w:b/>
          <w:bCs/>
          <w:iCs/>
          <w:sz w:val="28"/>
          <w:szCs w:val="28"/>
        </w:rPr>
        <w:t>2</w:t>
      </w:r>
      <w:r w:rsidR="00FA32F0">
        <w:rPr>
          <w:b/>
          <w:bCs/>
          <w:iCs/>
          <w:sz w:val="28"/>
          <w:szCs w:val="28"/>
        </w:rPr>
        <w:t>2</w:t>
      </w:r>
    </w:p>
    <w:p w14:paraId="1412BD58"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2DF686AD"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65996D0B"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9F922CD" w14:textId="77777777" w:rsidR="003218FF" w:rsidRPr="00B10E7E" w:rsidRDefault="003218FF" w:rsidP="003218FF">
      <w:pPr>
        <w:suppressAutoHyphens/>
        <w:autoSpaceDE w:val="0"/>
        <w:autoSpaceDN w:val="0"/>
        <w:adjustRightInd w:val="0"/>
        <w:ind w:firstLine="720"/>
        <w:jc w:val="center"/>
        <w:rPr>
          <w:lang w:val="en"/>
        </w:rPr>
      </w:pPr>
    </w:p>
    <w:p w14:paraId="75B8EA36"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2123B7F" wp14:editId="50815E2A">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1FE0E5B" w14:textId="77777777" w:rsidR="003218FF" w:rsidRPr="00B10E7E" w:rsidRDefault="003218FF" w:rsidP="003218FF">
      <w:pPr>
        <w:suppressAutoHyphens/>
        <w:autoSpaceDE w:val="0"/>
        <w:autoSpaceDN w:val="0"/>
        <w:adjustRightInd w:val="0"/>
        <w:ind w:firstLine="720"/>
        <w:rPr>
          <w:b/>
          <w:bCs/>
          <w:sz w:val="28"/>
          <w:szCs w:val="28"/>
          <w:lang w:val="en"/>
        </w:rPr>
      </w:pPr>
    </w:p>
    <w:p w14:paraId="1A7992E6" w14:textId="77777777" w:rsidR="003218FF" w:rsidRPr="00B10E7E" w:rsidRDefault="003218FF" w:rsidP="003218FF">
      <w:pPr>
        <w:suppressAutoHyphens/>
        <w:autoSpaceDE w:val="0"/>
        <w:autoSpaceDN w:val="0"/>
        <w:adjustRightInd w:val="0"/>
        <w:ind w:firstLine="720"/>
        <w:rPr>
          <w:b/>
          <w:bCs/>
          <w:sz w:val="28"/>
          <w:szCs w:val="28"/>
          <w:lang w:val="en"/>
        </w:rPr>
      </w:pPr>
    </w:p>
    <w:p w14:paraId="30E2CA18" w14:textId="77777777" w:rsidR="002D4629" w:rsidRDefault="002D4629" w:rsidP="002D4629">
      <w:pPr>
        <w:suppressAutoHyphens/>
        <w:autoSpaceDE w:val="0"/>
        <w:autoSpaceDN w:val="0"/>
        <w:adjustRightInd w:val="0"/>
        <w:spacing w:line="360" w:lineRule="auto"/>
        <w:rPr>
          <w:b/>
          <w:bCs/>
          <w:lang w:val="en"/>
        </w:rPr>
      </w:pPr>
    </w:p>
    <w:p w14:paraId="076FC67A" w14:textId="77777777" w:rsidR="00E766EA" w:rsidRDefault="00E766EA" w:rsidP="002D4629">
      <w:pPr>
        <w:suppressAutoHyphens/>
        <w:autoSpaceDE w:val="0"/>
        <w:autoSpaceDN w:val="0"/>
        <w:adjustRightInd w:val="0"/>
        <w:spacing w:line="360" w:lineRule="auto"/>
        <w:rPr>
          <w:b/>
          <w:bCs/>
          <w:lang w:val="en"/>
        </w:rPr>
      </w:pPr>
    </w:p>
    <w:p w14:paraId="390C48E6" w14:textId="3607CA3A" w:rsidR="006E6C7B" w:rsidRPr="00B10E7E" w:rsidRDefault="00A429AE" w:rsidP="006E6C7B">
      <w:pPr>
        <w:suppressAutoHyphens/>
        <w:autoSpaceDE w:val="0"/>
        <w:autoSpaceDN w:val="0"/>
        <w:adjustRightInd w:val="0"/>
        <w:spacing w:line="360" w:lineRule="auto"/>
        <w:jc w:val="center"/>
        <w:rPr>
          <w:b/>
          <w:bCs/>
          <w:sz w:val="48"/>
          <w:szCs w:val="48"/>
          <w:lang w:val="en"/>
        </w:rPr>
      </w:pPr>
      <w:r>
        <w:rPr>
          <w:b/>
          <w:bCs/>
          <w:sz w:val="48"/>
          <w:szCs w:val="48"/>
          <w:lang w:val="en"/>
        </w:rPr>
        <w:t>ĐỒ ÁN</w:t>
      </w:r>
      <w:r w:rsidR="00F3551B">
        <w:rPr>
          <w:b/>
          <w:bCs/>
          <w:sz w:val="48"/>
          <w:szCs w:val="48"/>
          <w:lang w:val="en"/>
        </w:rPr>
        <w:t xml:space="preserve"> CUỐI KÌ MÔN PHÁT TRIỂN TRÒ CHƠI</w:t>
      </w:r>
    </w:p>
    <w:p w14:paraId="228B40B5"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533E3446" w14:textId="77777777" w:rsidR="003218FF" w:rsidRPr="00B10E7E" w:rsidRDefault="003218FF" w:rsidP="003218FF">
      <w:pPr>
        <w:suppressAutoHyphens/>
        <w:autoSpaceDE w:val="0"/>
        <w:autoSpaceDN w:val="0"/>
        <w:adjustRightInd w:val="0"/>
        <w:jc w:val="both"/>
        <w:rPr>
          <w:b/>
          <w:bCs/>
          <w:lang w:val="en"/>
        </w:rPr>
      </w:pPr>
    </w:p>
    <w:p w14:paraId="14683713" w14:textId="77777777" w:rsidR="003218FF" w:rsidRPr="00B10E7E" w:rsidRDefault="003218FF" w:rsidP="003218FF">
      <w:pPr>
        <w:suppressAutoHyphens/>
        <w:autoSpaceDE w:val="0"/>
        <w:autoSpaceDN w:val="0"/>
        <w:adjustRightInd w:val="0"/>
        <w:jc w:val="both"/>
        <w:rPr>
          <w:b/>
          <w:bCs/>
          <w:lang w:val="en"/>
        </w:rPr>
      </w:pPr>
    </w:p>
    <w:p w14:paraId="7D159EFA" w14:textId="77777777" w:rsidR="003218FF" w:rsidRDefault="003218FF" w:rsidP="003218FF">
      <w:pPr>
        <w:suppressAutoHyphens/>
        <w:autoSpaceDE w:val="0"/>
        <w:autoSpaceDN w:val="0"/>
        <w:adjustRightInd w:val="0"/>
        <w:jc w:val="both"/>
        <w:rPr>
          <w:b/>
          <w:bCs/>
          <w:lang w:val="en"/>
        </w:rPr>
      </w:pPr>
    </w:p>
    <w:p w14:paraId="4180DD2C" w14:textId="77777777" w:rsidR="003218FF" w:rsidRPr="00B10E7E" w:rsidRDefault="003218FF" w:rsidP="003218FF">
      <w:pPr>
        <w:suppressAutoHyphens/>
        <w:autoSpaceDE w:val="0"/>
        <w:autoSpaceDN w:val="0"/>
        <w:adjustRightInd w:val="0"/>
        <w:jc w:val="both"/>
        <w:rPr>
          <w:b/>
          <w:bCs/>
          <w:lang w:val="en"/>
        </w:rPr>
      </w:pPr>
    </w:p>
    <w:p w14:paraId="07B1C0AC" w14:textId="047BD1CD" w:rsidR="003218FF" w:rsidRDefault="003218FF" w:rsidP="003218FF">
      <w:pPr>
        <w:suppressAutoHyphens/>
        <w:autoSpaceDE w:val="0"/>
        <w:autoSpaceDN w:val="0"/>
        <w:adjustRightInd w:val="0"/>
        <w:jc w:val="both"/>
        <w:rPr>
          <w:b/>
          <w:bCs/>
          <w:lang w:val="en"/>
        </w:rPr>
      </w:pPr>
    </w:p>
    <w:p w14:paraId="1D2C6025" w14:textId="4A712789" w:rsidR="002C392C" w:rsidRDefault="002C392C" w:rsidP="003218FF">
      <w:pPr>
        <w:suppressAutoHyphens/>
        <w:autoSpaceDE w:val="0"/>
        <w:autoSpaceDN w:val="0"/>
        <w:adjustRightInd w:val="0"/>
        <w:jc w:val="both"/>
        <w:rPr>
          <w:b/>
          <w:bCs/>
          <w:lang w:val="en"/>
        </w:rPr>
      </w:pPr>
    </w:p>
    <w:p w14:paraId="7206802B" w14:textId="7E6FE3CF" w:rsidR="002C392C" w:rsidRDefault="002C392C" w:rsidP="003218FF">
      <w:pPr>
        <w:suppressAutoHyphens/>
        <w:autoSpaceDE w:val="0"/>
        <w:autoSpaceDN w:val="0"/>
        <w:adjustRightInd w:val="0"/>
        <w:jc w:val="both"/>
        <w:rPr>
          <w:b/>
          <w:bCs/>
          <w:lang w:val="en"/>
        </w:rPr>
      </w:pPr>
    </w:p>
    <w:p w14:paraId="25837583" w14:textId="3F3FD910" w:rsidR="002C392C" w:rsidRDefault="002C392C" w:rsidP="003218FF">
      <w:pPr>
        <w:suppressAutoHyphens/>
        <w:autoSpaceDE w:val="0"/>
        <w:autoSpaceDN w:val="0"/>
        <w:adjustRightInd w:val="0"/>
        <w:jc w:val="both"/>
        <w:rPr>
          <w:b/>
          <w:bCs/>
          <w:lang w:val="en"/>
        </w:rPr>
      </w:pPr>
    </w:p>
    <w:p w14:paraId="0F7716AE" w14:textId="77777777" w:rsidR="002C392C" w:rsidRDefault="002C392C" w:rsidP="003218FF">
      <w:pPr>
        <w:suppressAutoHyphens/>
        <w:autoSpaceDE w:val="0"/>
        <w:autoSpaceDN w:val="0"/>
        <w:adjustRightInd w:val="0"/>
        <w:jc w:val="both"/>
        <w:rPr>
          <w:b/>
          <w:bCs/>
          <w:lang w:val="en"/>
        </w:rPr>
      </w:pPr>
    </w:p>
    <w:p w14:paraId="79222034" w14:textId="77777777" w:rsidR="008C0033" w:rsidRPr="00B10E7E" w:rsidRDefault="008C0033" w:rsidP="003218FF">
      <w:pPr>
        <w:suppressAutoHyphens/>
        <w:autoSpaceDE w:val="0"/>
        <w:autoSpaceDN w:val="0"/>
        <w:adjustRightInd w:val="0"/>
        <w:jc w:val="both"/>
        <w:rPr>
          <w:b/>
          <w:bCs/>
          <w:lang w:val="en"/>
        </w:rPr>
      </w:pPr>
    </w:p>
    <w:p w14:paraId="4939383D" w14:textId="5127DF6C" w:rsidR="003218FF" w:rsidRPr="00731E15"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proofErr w:type="gramStart"/>
      <w:r w:rsidR="006078D6">
        <w:rPr>
          <w:b/>
          <w:sz w:val="28"/>
          <w:szCs w:val="28"/>
        </w:rPr>
        <w:t>Th.S</w:t>
      </w:r>
      <w:proofErr w:type="gramEnd"/>
      <w:r w:rsidR="006078D6">
        <w:rPr>
          <w:b/>
          <w:sz w:val="28"/>
          <w:szCs w:val="28"/>
        </w:rPr>
        <w:t xml:space="preserve"> VŨ ĐÌNH HỒNG</w:t>
      </w:r>
    </w:p>
    <w:p w14:paraId="37C4298A" w14:textId="50F0B611" w:rsidR="00CA1C39" w:rsidRPr="00F6315B"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F6315B">
        <w:rPr>
          <w:b/>
          <w:bCs/>
          <w:sz w:val="28"/>
          <w:szCs w:val="28"/>
        </w:rPr>
        <w:t>NGUYỄN LÊ ANH</w:t>
      </w:r>
      <w:r w:rsidR="00B977AA">
        <w:rPr>
          <w:b/>
          <w:bCs/>
          <w:sz w:val="28"/>
          <w:szCs w:val="28"/>
        </w:rPr>
        <w:t xml:space="preserve"> </w:t>
      </w:r>
      <w:r w:rsidR="00407523">
        <w:rPr>
          <w:b/>
          <w:bCs/>
          <w:sz w:val="28"/>
          <w:szCs w:val="28"/>
        </w:rPr>
        <w:t>–</w:t>
      </w:r>
      <w:r w:rsidR="00B977AA">
        <w:rPr>
          <w:b/>
          <w:bCs/>
          <w:sz w:val="28"/>
          <w:szCs w:val="28"/>
        </w:rPr>
        <w:t xml:space="preserve"> 52000623</w:t>
      </w:r>
    </w:p>
    <w:p w14:paraId="7B7A58BD" w14:textId="140598E2" w:rsidR="003218FF" w:rsidRPr="00F6315B"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F6315B">
        <w:rPr>
          <w:b/>
          <w:bCs/>
          <w:sz w:val="28"/>
          <w:szCs w:val="28"/>
        </w:rPr>
        <w:t>20050201</w:t>
      </w:r>
    </w:p>
    <w:p w14:paraId="1FAB410D" w14:textId="416F0AB8" w:rsidR="003218FF" w:rsidRPr="00F6315B"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F6315B">
        <w:rPr>
          <w:b/>
          <w:bCs/>
          <w:sz w:val="28"/>
          <w:szCs w:val="28"/>
        </w:rPr>
        <w:t>24</w:t>
      </w:r>
    </w:p>
    <w:p w14:paraId="07EB42E7" w14:textId="77777777" w:rsidR="003218FF" w:rsidRDefault="003218FF" w:rsidP="003218FF">
      <w:pPr>
        <w:suppressAutoHyphens/>
        <w:autoSpaceDE w:val="0"/>
        <w:autoSpaceDN w:val="0"/>
        <w:adjustRightInd w:val="0"/>
        <w:rPr>
          <w:b/>
          <w:bCs/>
          <w:sz w:val="28"/>
          <w:szCs w:val="28"/>
          <w:lang w:val="vi-VN"/>
        </w:rPr>
      </w:pPr>
    </w:p>
    <w:p w14:paraId="5C6FD01D" w14:textId="488FBCFB" w:rsidR="00E96930" w:rsidRDefault="00E96930" w:rsidP="003218FF">
      <w:pPr>
        <w:suppressAutoHyphens/>
        <w:autoSpaceDE w:val="0"/>
        <w:autoSpaceDN w:val="0"/>
        <w:adjustRightInd w:val="0"/>
        <w:rPr>
          <w:b/>
          <w:bCs/>
          <w:sz w:val="28"/>
          <w:szCs w:val="28"/>
          <w:lang w:val="vi-VN"/>
        </w:rPr>
      </w:pPr>
    </w:p>
    <w:p w14:paraId="588078E0" w14:textId="77777777" w:rsidR="00E96930" w:rsidRPr="00CA1C39" w:rsidRDefault="00E96930" w:rsidP="003218FF">
      <w:pPr>
        <w:suppressAutoHyphens/>
        <w:autoSpaceDE w:val="0"/>
        <w:autoSpaceDN w:val="0"/>
        <w:adjustRightInd w:val="0"/>
        <w:rPr>
          <w:b/>
          <w:bCs/>
          <w:sz w:val="28"/>
          <w:szCs w:val="28"/>
          <w:lang w:val="vi-VN"/>
        </w:rPr>
      </w:pPr>
    </w:p>
    <w:p w14:paraId="432EAEC2" w14:textId="243B337C" w:rsidR="002D173B" w:rsidRDefault="002D173B" w:rsidP="003218FF">
      <w:pPr>
        <w:suppressAutoHyphens/>
        <w:autoSpaceDE w:val="0"/>
        <w:autoSpaceDN w:val="0"/>
        <w:adjustRightInd w:val="0"/>
        <w:jc w:val="center"/>
        <w:rPr>
          <w:b/>
          <w:bCs/>
          <w:iCs/>
          <w:sz w:val="28"/>
          <w:szCs w:val="28"/>
          <w:lang w:val="vi-VN"/>
        </w:rPr>
      </w:pPr>
    </w:p>
    <w:p w14:paraId="0E32EE06" w14:textId="77777777" w:rsidR="00182F8E" w:rsidRDefault="00182F8E" w:rsidP="003218FF">
      <w:pPr>
        <w:suppressAutoHyphens/>
        <w:autoSpaceDE w:val="0"/>
        <w:autoSpaceDN w:val="0"/>
        <w:adjustRightInd w:val="0"/>
        <w:jc w:val="center"/>
        <w:rPr>
          <w:b/>
          <w:bCs/>
          <w:iCs/>
          <w:sz w:val="28"/>
          <w:szCs w:val="28"/>
          <w:lang w:val="vi-VN"/>
        </w:rPr>
      </w:pPr>
    </w:p>
    <w:p w14:paraId="39B4D7E4" w14:textId="77777777" w:rsidR="002D173B" w:rsidRDefault="002D173B" w:rsidP="003218FF">
      <w:pPr>
        <w:suppressAutoHyphens/>
        <w:autoSpaceDE w:val="0"/>
        <w:autoSpaceDN w:val="0"/>
        <w:adjustRightInd w:val="0"/>
        <w:jc w:val="center"/>
        <w:rPr>
          <w:b/>
          <w:bCs/>
          <w:iCs/>
          <w:sz w:val="28"/>
          <w:szCs w:val="28"/>
          <w:lang w:val="vi-VN"/>
        </w:rPr>
      </w:pPr>
    </w:p>
    <w:p w14:paraId="226BFFA5" w14:textId="582DD75A" w:rsidR="00182F8E" w:rsidRDefault="003218FF" w:rsidP="000835CB">
      <w:pPr>
        <w:suppressAutoHyphens/>
        <w:autoSpaceDE w:val="0"/>
        <w:autoSpaceDN w:val="0"/>
        <w:adjustRightInd w:val="0"/>
        <w:ind w:firstLine="720"/>
        <w:jc w:val="center"/>
        <w:rPr>
          <w:b/>
          <w:bCs/>
          <w:iCs/>
          <w:sz w:val="28"/>
          <w:szCs w:val="28"/>
        </w:rPr>
      </w:pPr>
      <w:r w:rsidRPr="00DB7595">
        <w:rPr>
          <w:b/>
          <w:bCs/>
          <w:iCs/>
          <w:sz w:val="28"/>
          <w:szCs w:val="28"/>
          <w:lang w:val="vi-VN"/>
        </w:rPr>
        <w:t>THÀNH PHỐ HỒ CHÍ MINH,  NĂM 20</w:t>
      </w:r>
      <w:r w:rsidR="00A52C7C">
        <w:rPr>
          <w:b/>
          <w:bCs/>
          <w:iCs/>
          <w:sz w:val="28"/>
          <w:szCs w:val="28"/>
        </w:rPr>
        <w:t>22</w:t>
      </w:r>
    </w:p>
    <w:p w14:paraId="7C844215" w14:textId="77777777" w:rsidR="00E908A2" w:rsidRDefault="00E908A2" w:rsidP="00E908A2">
      <w:pPr>
        <w:pStyle w:val="Tiucctrangmu"/>
        <w:rPr>
          <w:lang w:val="vi-VN"/>
        </w:rPr>
      </w:pPr>
      <w:r>
        <w:rPr>
          <w:lang w:val="vi-VN"/>
        </w:rPr>
        <w:lastRenderedPageBreak/>
        <w:t>LỜI CẢM ƠN</w:t>
      </w:r>
    </w:p>
    <w:p w14:paraId="78E82B84" w14:textId="35C25B3A" w:rsidR="00E908A2" w:rsidRPr="00FF0155" w:rsidRDefault="00E908A2" w:rsidP="00E908A2">
      <w:pPr>
        <w:tabs>
          <w:tab w:val="left" w:leader="dot" w:pos="0"/>
          <w:tab w:val="left" w:leader="dot" w:pos="9072"/>
        </w:tabs>
        <w:ind w:right="-80" w:firstLine="720"/>
        <w:rPr>
          <w:sz w:val="26"/>
          <w:szCs w:val="26"/>
        </w:rPr>
      </w:pPr>
      <w:r>
        <w:rPr>
          <w:sz w:val="26"/>
          <w:szCs w:val="26"/>
          <w:lang w:val="vi-VN"/>
        </w:rPr>
        <w:t xml:space="preserve">Tôi xin chân thành cảm ơn </w:t>
      </w:r>
      <w:r w:rsidR="007C0D73">
        <w:rPr>
          <w:sz w:val="26"/>
          <w:szCs w:val="26"/>
        </w:rPr>
        <w:t xml:space="preserve">thầy </w:t>
      </w:r>
      <w:r w:rsidR="00655DB9">
        <w:rPr>
          <w:sz w:val="26"/>
          <w:szCs w:val="26"/>
        </w:rPr>
        <w:t>Vũ Đình Hồng</w:t>
      </w:r>
      <w:r w:rsidR="005B596E">
        <w:rPr>
          <w:sz w:val="26"/>
          <w:szCs w:val="26"/>
        </w:rPr>
        <w:t xml:space="preserve"> </w:t>
      </w:r>
      <w:r>
        <w:rPr>
          <w:sz w:val="26"/>
          <w:szCs w:val="26"/>
        </w:rPr>
        <w:t xml:space="preserve">đã giúp em hiểu rõ những bài giảng trên lớp và đã giải đáp những thắc mắc của em với môn học. Nhờ đó mà em đã có thể hiểu được môn học và hoàn thành được </w:t>
      </w:r>
      <w:r w:rsidR="00B854AF">
        <w:rPr>
          <w:sz w:val="26"/>
          <w:szCs w:val="26"/>
        </w:rPr>
        <w:t>đồ án cuối</w:t>
      </w:r>
      <w:r w:rsidR="00522274">
        <w:rPr>
          <w:sz w:val="26"/>
          <w:szCs w:val="26"/>
        </w:rPr>
        <w:t xml:space="preserve"> kì</w:t>
      </w:r>
      <w:r>
        <w:rPr>
          <w:sz w:val="26"/>
          <w:szCs w:val="26"/>
        </w:rPr>
        <w:t xml:space="preserve"> này.</w:t>
      </w:r>
    </w:p>
    <w:p w14:paraId="7DDA6BF3" w14:textId="77777777" w:rsidR="00E908A2" w:rsidRDefault="00E908A2" w:rsidP="00E908A2">
      <w:pPr>
        <w:ind w:firstLine="720"/>
        <w:rPr>
          <w:b/>
          <w:sz w:val="26"/>
          <w:szCs w:val="26"/>
          <w:lang w:val="vi-VN"/>
        </w:rPr>
      </w:pPr>
    </w:p>
    <w:p w14:paraId="3F6C3300" w14:textId="77777777" w:rsidR="00E908A2" w:rsidRDefault="00E908A2" w:rsidP="00E908A2">
      <w:pPr>
        <w:ind w:left="3600"/>
        <w:jc w:val="center"/>
        <w:rPr>
          <w:i/>
          <w:sz w:val="26"/>
          <w:szCs w:val="26"/>
          <w:lang w:val="vi-VN"/>
        </w:rPr>
      </w:pPr>
    </w:p>
    <w:p w14:paraId="34ED6C3B" w14:textId="77777777" w:rsidR="00E908A2" w:rsidRDefault="00E908A2" w:rsidP="00E908A2">
      <w:pPr>
        <w:ind w:left="3600"/>
        <w:jc w:val="center"/>
        <w:rPr>
          <w:i/>
          <w:sz w:val="26"/>
          <w:szCs w:val="26"/>
          <w:lang w:val="vi-VN"/>
        </w:rPr>
      </w:pPr>
    </w:p>
    <w:p w14:paraId="135DD61F" w14:textId="77777777" w:rsidR="00E908A2" w:rsidRDefault="00E908A2" w:rsidP="00E908A2">
      <w:pPr>
        <w:ind w:left="3600"/>
        <w:jc w:val="center"/>
        <w:rPr>
          <w:i/>
          <w:sz w:val="26"/>
          <w:szCs w:val="26"/>
          <w:lang w:val="vi-VN"/>
        </w:rPr>
      </w:pPr>
    </w:p>
    <w:p w14:paraId="11EC3011" w14:textId="66367B9D" w:rsidR="00E908A2" w:rsidRDefault="00E908A2" w:rsidP="00E908A2">
      <w:pPr>
        <w:ind w:left="3600"/>
        <w:jc w:val="center"/>
        <w:rPr>
          <w:i/>
          <w:sz w:val="26"/>
          <w:szCs w:val="26"/>
          <w:lang w:val="vi-VN"/>
        </w:rPr>
      </w:pPr>
      <w:r>
        <w:rPr>
          <w:i/>
          <w:sz w:val="26"/>
          <w:szCs w:val="26"/>
          <w:lang w:val="vi-VN"/>
        </w:rPr>
        <w:t xml:space="preserve">TP. Hồ Chí Minh, ngày  </w:t>
      </w:r>
      <w:r w:rsidR="00DE3733">
        <w:rPr>
          <w:i/>
          <w:sz w:val="26"/>
          <w:szCs w:val="26"/>
        </w:rPr>
        <w:t>15</w:t>
      </w:r>
      <w:r>
        <w:rPr>
          <w:i/>
          <w:sz w:val="26"/>
          <w:szCs w:val="26"/>
          <w:lang w:val="vi-VN"/>
        </w:rPr>
        <w:t xml:space="preserve">  tháng  </w:t>
      </w:r>
      <w:r w:rsidR="004239F6">
        <w:rPr>
          <w:i/>
          <w:sz w:val="26"/>
          <w:szCs w:val="26"/>
        </w:rPr>
        <w:t>1</w:t>
      </w:r>
      <w:r w:rsidR="00DE3733">
        <w:rPr>
          <w:i/>
          <w:sz w:val="26"/>
          <w:szCs w:val="26"/>
        </w:rPr>
        <w:t>2</w:t>
      </w:r>
      <w:r w:rsidR="000F38DB">
        <w:rPr>
          <w:i/>
          <w:sz w:val="26"/>
          <w:szCs w:val="26"/>
        </w:rPr>
        <w:t xml:space="preserve"> </w:t>
      </w:r>
      <w:r>
        <w:rPr>
          <w:i/>
          <w:sz w:val="26"/>
          <w:szCs w:val="26"/>
          <w:lang w:val="vi-VN"/>
        </w:rPr>
        <w:t xml:space="preserve">  năm 20</w:t>
      </w:r>
      <w:r>
        <w:rPr>
          <w:i/>
          <w:sz w:val="26"/>
          <w:szCs w:val="26"/>
        </w:rPr>
        <w:t>2</w:t>
      </w:r>
      <w:r w:rsidR="000F38DB">
        <w:rPr>
          <w:i/>
          <w:sz w:val="26"/>
          <w:szCs w:val="26"/>
        </w:rPr>
        <w:t>2</w:t>
      </w:r>
      <w:r>
        <w:rPr>
          <w:i/>
          <w:sz w:val="26"/>
          <w:szCs w:val="26"/>
          <w:lang w:val="vi-VN"/>
        </w:rPr>
        <w:t xml:space="preserve">     </w:t>
      </w:r>
    </w:p>
    <w:p w14:paraId="2CFCB69F" w14:textId="77777777" w:rsidR="00E908A2" w:rsidRDefault="00E908A2" w:rsidP="00E908A2">
      <w:pPr>
        <w:ind w:left="3600"/>
        <w:jc w:val="center"/>
        <w:rPr>
          <w:i/>
          <w:sz w:val="26"/>
          <w:szCs w:val="26"/>
          <w:lang w:val="vi-VN"/>
        </w:rPr>
      </w:pPr>
      <w:r>
        <w:rPr>
          <w:i/>
          <w:sz w:val="26"/>
          <w:szCs w:val="26"/>
          <w:lang w:val="vi-VN"/>
        </w:rPr>
        <w:t>Tác giả</w:t>
      </w:r>
    </w:p>
    <w:p w14:paraId="75F6BF4F" w14:textId="77777777" w:rsidR="00E908A2" w:rsidRDefault="00E908A2" w:rsidP="00E908A2">
      <w:pPr>
        <w:spacing w:after="120"/>
        <w:ind w:left="3211" w:firstLine="360"/>
        <w:jc w:val="center"/>
        <w:rPr>
          <w:i/>
          <w:sz w:val="26"/>
          <w:szCs w:val="26"/>
          <w:lang w:val="vi-VN"/>
        </w:rPr>
      </w:pPr>
      <w:r>
        <w:rPr>
          <w:i/>
          <w:sz w:val="26"/>
          <w:szCs w:val="26"/>
          <w:lang w:val="vi-VN"/>
        </w:rPr>
        <w:t>(Ký tên và ghi rõ họ tên)</w:t>
      </w:r>
    </w:p>
    <w:p w14:paraId="161639D4" w14:textId="77777777" w:rsidR="00E908A2" w:rsidRDefault="00E908A2" w:rsidP="00E908A2">
      <w:pPr>
        <w:suppressAutoHyphens/>
        <w:autoSpaceDE w:val="0"/>
        <w:autoSpaceDN w:val="0"/>
        <w:adjustRightInd w:val="0"/>
        <w:jc w:val="center"/>
        <w:rPr>
          <w:b/>
          <w:bCs/>
          <w:iCs/>
          <w:sz w:val="28"/>
          <w:szCs w:val="28"/>
          <w:lang w:val="vi-VN"/>
        </w:rPr>
      </w:pPr>
    </w:p>
    <w:p w14:paraId="6DB544DE" w14:textId="77777777" w:rsidR="00E908A2" w:rsidRPr="00F75563" w:rsidRDefault="00E908A2" w:rsidP="00E908A2">
      <w:pPr>
        <w:suppressAutoHyphens/>
        <w:autoSpaceDE w:val="0"/>
        <w:autoSpaceDN w:val="0"/>
        <w:adjustRightInd w:val="0"/>
        <w:jc w:val="center"/>
        <w:rPr>
          <w:i/>
          <w:sz w:val="26"/>
          <w:szCs w:val="26"/>
        </w:rPr>
      </w:pPr>
      <w:r w:rsidRPr="00F75563">
        <w:rPr>
          <w:b/>
          <w:bCs/>
          <w:iCs/>
          <w:sz w:val="26"/>
          <w:szCs w:val="26"/>
        </w:rPr>
        <w:t xml:space="preserve">                                                    </w:t>
      </w:r>
      <w:r w:rsidRPr="00F75563">
        <w:rPr>
          <w:i/>
          <w:sz w:val="26"/>
          <w:szCs w:val="26"/>
        </w:rPr>
        <w:t>Nguyễn Lê Anh</w:t>
      </w:r>
    </w:p>
    <w:p w14:paraId="5E1FE418" w14:textId="77777777" w:rsidR="00E908A2" w:rsidRDefault="00E908A2" w:rsidP="00E908A2">
      <w:pPr>
        <w:suppressAutoHyphens/>
        <w:autoSpaceDE w:val="0"/>
        <w:autoSpaceDN w:val="0"/>
        <w:adjustRightInd w:val="0"/>
        <w:jc w:val="center"/>
        <w:rPr>
          <w:b/>
          <w:bCs/>
          <w:iCs/>
          <w:sz w:val="28"/>
          <w:szCs w:val="28"/>
        </w:rPr>
      </w:pPr>
    </w:p>
    <w:p w14:paraId="4F0E8EAC" w14:textId="77777777" w:rsidR="00E908A2" w:rsidRDefault="00E908A2" w:rsidP="003218FF">
      <w:pPr>
        <w:suppressAutoHyphens/>
        <w:autoSpaceDE w:val="0"/>
        <w:autoSpaceDN w:val="0"/>
        <w:adjustRightInd w:val="0"/>
        <w:jc w:val="center"/>
        <w:rPr>
          <w:b/>
          <w:bCs/>
          <w:iCs/>
          <w:sz w:val="28"/>
          <w:szCs w:val="28"/>
        </w:rPr>
      </w:pPr>
    </w:p>
    <w:p w14:paraId="136564C3" w14:textId="77777777" w:rsidR="00E908A2" w:rsidRDefault="00E908A2" w:rsidP="003218FF">
      <w:pPr>
        <w:suppressAutoHyphens/>
        <w:autoSpaceDE w:val="0"/>
        <w:autoSpaceDN w:val="0"/>
        <w:adjustRightInd w:val="0"/>
        <w:jc w:val="center"/>
        <w:rPr>
          <w:b/>
          <w:bCs/>
          <w:iCs/>
          <w:sz w:val="28"/>
          <w:szCs w:val="28"/>
        </w:rPr>
      </w:pPr>
    </w:p>
    <w:p w14:paraId="62B181C5" w14:textId="77777777" w:rsidR="00E908A2" w:rsidRDefault="00E908A2" w:rsidP="003218FF">
      <w:pPr>
        <w:suppressAutoHyphens/>
        <w:autoSpaceDE w:val="0"/>
        <w:autoSpaceDN w:val="0"/>
        <w:adjustRightInd w:val="0"/>
        <w:jc w:val="center"/>
        <w:rPr>
          <w:b/>
          <w:bCs/>
          <w:iCs/>
          <w:sz w:val="28"/>
          <w:szCs w:val="28"/>
        </w:rPr>
      </w:pPr>
    </w:p>
    <w:p w14:paraId="0F2D1150" w14:textId="77777777" w:rsidR="00E908A2" w:rsidRDefault="00E908A2" w:rsidP="003218FF">
      <w:pPr>
        <w:suppressAutoHyphens/>
        <w:autoSpaceDE w:val="0"/>
        <w:autoSpaceDN w:val="0"/>
        <w:adjustRightInd w:val="0"/>
        <w:jc w:val="center"/>
        <w:rPr>
          <w:b/>
          <w:bCs/>
          <w:iCs/>
          <w:sz w:val="28"/>
          <w:szCs w:val="28"/>
        </w:rPr>
      </w:pPr>
    </w:p>
    <w:p w14:paraId="7FC65F28" w14:textId="77777777" w:rsidR="00E908A2" w:rsidRDefault="00E908A2" w:rsidP="003218FF">
      <w:pPr>
        <w:suppressAutoHyphens/>
        <w:autoSpaceDE w:val="0"/>
        <w:autoSpaceDN w:val="0"/>
        <w:adjustRightInd w:val="0"/>
        <w:jc w:val="center"/>
        <w:rPr>
          <w:b/>
          <w:bCs/>
          <w:iCs/>
          <w:sz w:val="28"/>
          <w:szCs w:val="28"/>
        </w:rPr>
      </w:pPr>
    </w:p>
    <w:p w14:paraId="6CF140A9" w14:textId="77777777" w:rsidR="00E908A2" w:rsidRDefault="00E908A2" w:rsidP="003218FF">
      <w:pPr>
        <w:suppressAutoHyphens/>
        <w:autoSpaceDE w:val="0"/>
        <w:autoSpaceDN w:val="0"/>
        <w:adjustRightInd w:val="0"/>
        <w:jc w:val="center"/>
        <w:rPr>
          <w:b/>
          <w:bCs/>
          <w:iCs/>
          <w:sz w:val="28"/>
          <w:szCs w:val="28"/>
        </w:rPr>
      </w:pPr>
    </w:p>
    <w:p w14:paraId="09C8D77A" w14:textId="77777777" w:rsidR="00E908A2" w:rsidRDefault="00E908A2" w:rsidP="003218FF">
      <w:pPr>
        <w:suppressAutoHyphens/>
        <w:autoSpaceDE w:val="0"/>
        <w:autoSpaceDN w:val="0"/>
        <w:adjustRightInd w:val="0"/>
        <w:jc w:val="center"/>
        <w:rPr>
          <w:b/>
          <w:bCs/>
          <w:iCs/>
          <w:sz w:val="28"/>
          <w:szCs w:val="28"/>
        </w:rPr>
      </w:pPr>
    </w:p>
    <w:p w14:paraId="6D0EE24C" w14:textId="77777777" w:rsidR="00E908A2" w:rsidRDefault="00E908A2" w:rsidP="003218FF">
      <w:pPr>
        <w:suppressAutoHyphens/>
        <w:autoSpaceDE w:val="0"/>
        <w:autoSpaceDN w:val="0"/>
        <w:adjustRightInd w:val="0"/>
        <w:jc w:val="center"/>
        <w:rPr>
          <w:b/>
          <w:bCs/>
          <w:iCs/>
          <w:sz w:val="28"/>
          <w:szCs w:val="28"/>
        </w:rPr>
      </w:pPr>
    </w:p>
    <w:p w14:paraId="49F08C97" w14:textId="77777777" w:rsidR="00E908A2" w:rsidRDefault="00E908A2" w:rsidP="003218FF">
      <w:pPr>
        <w:suppressAutoHyphens/>
        <w:autoSpaceDE w:val="0"/>
        <w:autoSpaceDN w:val="0"/>
        <w:adjustRightInd w:val="0"/>
        <w:jc w:val="center"/>
        <w:rPr>
          <w:b/>
          <w:bCs/>
          <w:iCs/>
          <w:sz w:val="28"/>
          <w:szCs w:val="28"/>
        </w:rPr>
      </w:pPr>
    </w:p>
    <w:p w14:paraId="5432BE67" w14:textId="77777777" w:rsidR="00E908A2" w:rsidRDefault="00E908A2" w:rsidP="003218FF">
      <w:pPr>
        <w:suppressAutoHyphens/>
        <w:autoSpaceDE w:val="0"/>
        <w:autoSpaceDN w:val="0"/>
        <w:adjustRightInd w:val="0"/>
        <w:jc w:val="center"/>
        <w:rPr>
          <w:b/>
          <w:bCs/>
          <w:iCs/>
          <w:sz w:val="28"/>
          <w:szCs w:val="28"/>
        </w:rPr>
      </w:pPr>
    </w:p>
    <w:p w14:paraId="7F60F9D4" w14:textId="77777777" w:rsidR="00E908A2" w:rsidRDefault="00E908A2" w:rsidP="003218FF">
      <w:pPr>
        <w:suppressAutoHyphens/>
        <w:autoSpaceDE w:val="0"/>
        <w:autoSpaceDN w:val="0"/>
        <w:adjustRightInd w:val="0"/>
        <w:jc w:val="center"/>
        <w:rPr>
          <w:b/>
          <w:bCs/>
          <w:iCs/>
          <w:sz w:val="28"/>
          <w:szCs w:val="28"/>
        </w:rPr>
      </w:pPr>
    </w:p>
    <w:p w14:paraId="0224C15F" w14:textId="77777777" w:rsidR="00E908A2" w:rsidRDefault="00E908A2" w:rsidP="003218FF">
      <w:pPr>
        <w:suppressAutoHyphens/>
        <w:autoSpaceDE w:val="0"/>
        <w:autoSpaceDN w:val="0"/>
        <w:adjustRightInd w:val="0"/>
        <w:jc w:val="center"/>
        <w:rPr>
          <w:b/>
          <w:bCs/>
          <w:iCs/>
          <w:sz w:val="28"/>
          <w:szCs w:val="28"/>
        </w:rPr>
      </w:pPr>
    </w:p>
    <w:p w14:paraId="4169D322" w14:textId="77777777" w:rsidR="00E908A2" w:rsidRDefault="00E908A2" w:rsidP="003218FF">
      <w:pPr>
        <w:suppressAutoHyphens/>
        <w:autoSpaceDE w:val="0"/>
        <w:autoSpaceDN w:val="0"/>
        <w:adjustRightInd w:val="0"/>
        <w:jc w:val="center"/>
        <w:rPr>
          <w:b/>
          <w:bCs/>
          <w:iCs/>
          <w:sz w:val="28"/>
          <w:szCs w:val="28"/>
        </w:rPr>
      </w:pPr>
    </w:p>
    <w:p w14:paraId="0154E1A7" w14:textId="77777777" w:rsidR="00E908A2" w:rsidRDefault="00E908A2" w:rsidP="003218FF">
      <w:pPr>
        <w:suppressAutoHyphens/>
        <w:autoSpaceDE w:val="0"/>
        <w:autoSpaceDN w:val="0"/>
        <w:adjustRightInd w:val="0"/>
        <w:jc w:val="center"/>
        <w:rPr>
          <w:b/>
          <w:bCs/>
          <w:iCs/>
          <w:sz w:val="28"/>
          <w:szCs w:val="28"/>
        </w:rPr>
      </w:pPr>
    </w:p>
    <w:p w14:paraId="27554A68" w14:textId="77777777" w:rsidR="00E908A2" w:rsidRDefault="00E908A2" w:rsidP="003218FF">
      <w:pPr>
        <w:suppressAutoHyphens/>
        <w:autoSpaceDE w:val="0"/>
        <w:autoSpaceDN w:val="0"/>
        <w:adjustRightInd w:val="0"/>
        <w:jc w:val="center"/>
        <w:rPr>
          <w:b/>
          <w:bCs/>
          <w:iCs/>
          <w:sz w:val="28"/>
          <w:szCs w:val="28"/>
        </w:rPr>
      </w:pPr>
    </w:p>
    <w:p w14:paraId="3BFAE8F7" w14:textId="77777777" w:rsidR="00E908A2" w:rsidRDefault="00E908A2" w:rsidP="003218FF">
      <w:pPr>
        <w:suppressAutoHyphens/>
        <w:autoSpaceDE w:val="0"/>
        <w:autoSpaceDN w:val="0"/>
        <w:adjustRightInd w:val="0"/>
        <w:jc w:val="center"/>
        <w:rPr>
          <w:b/>
          <w:bCs/>
          <w:iCs/>
          <w:sz w:val="28"/>
          <w:szCs w:val="28"/>
        </w:rPr>
      </w:pPr>
    </w:p>
    <w:p w14:paraId="4FD63981" w14:textId="77777777" w:rsidR="00E908A2" w:rsidRDefault="00E908A2" w:rsidP="003218FF">
      <w:pPr>
        <w:suppressAutoHyphens/>
        <w:autoSpaceDE w:val="0"/>
        <w:autoSpaceDN w:val="0"/>
        <w:adjustRightInd w:val="0"/>
        <w:jc w:val="center"/>
        <w:rPr>
          <w:b/>
          <w:bCs/>
          <w:iCs/>
          <w:sz w:val="28"/>
          <w:szCs w:val="28"/>
        </w:rPr>
      </w:pPr>
    </w:p>
    <w:p w14:paraId="1A254B60" w14:textId="77777777" w:rsidR="00E908A2" w:rsidRDefault="00E908A2" w:rsidP="003218FF">
      <w:pPr>
        <w:suppressAutoHyphens/>
        <w:autoSpaceDE w:val="0"/>
        <w:autoSpaceDN w:val="0"/>
        <w:adjustRightInd w:val="0"/>
        <w:jc w:val="center"/>
        <w:rPr>
          <w:b/>
          <w:bCs/>
          <w:iCs/>
          <w:sz w:val="28"/>
          <w:szCs w:val="28"/>
        </w:rPr>
      </w:pPr>
    </w:p>
    <w:p w14:paraId="0203BF85" w14:textId="77777777" w:rsidR="00E908A2" w:rsidRDefault="00E908A2" w:rsidP="003218FF">
      <w:pPr>
        <w:suppressAutoHyphens/>
        <w:autoSpaceDE w:val="0"/>
        <w:autoSpaceDN w:val="0"/>
        <w:adjustRightInd w:val="0"/>
        <w:jc w:val="center"/>
        <w:rPr>
          <w:b/>
          <w:bCs/>
          <w:iCs/>
          <w:sz w:val="28"/>
          <w:szCs w:val="28"/>
        </w:rPr>
      </w:pPr>
    </w:p>
    <w:p w14:paraId="29442163" w14:textId="77777777" w:rsidR="00E908A2" w:rsidRDefault="00E908A2" w:rsidP="003218FF">
      <w:pPr>
        <w:suppressAutoHyphens/>
        <w:autoSpaceDE w:val="0"/>
        <w:autoSpaceDN w:val="0"/>
        <w:adjustRightInd w:val="0"/>
        <w:jc w:val="center"/>
        <w:rPr>
          <w:b/>
          <w:bCs/>
          <w:iCs/>
          <w:sz w:val="28"/>
          <w:szCs w:val="28"/>
        </w:rPr>
      </w:pPr>
    </w:p>
    <w:p w14:paraId="5DD93D01" w14:textId="77777777" w:rsidR="00E908A2" w:rsidRDefault="00E908A2" w:rsidP="003218FF">
      <w:pPr>
        <w:suppressAutoHyphens/>
        <w:autoSpaceDE w:val="0"/>
        <w:autoSpaceDN w:val="0"/>
        <w:adjustRightInd w:val="0"/>
        <w:jc w:val="center"/>
        <w:rPr>
          <w:b/>
          <w:bCs/>
          <w:iCs/>
          <w:sz w:val="28"/>
          <w:szCs w:val="28"/>
        </w:rPr>
      </w:pPr>
    </w:p>
    <w:p w14:paraId="72F70F95" w14:textId="77777777" w:rsidR="00E908A2" w:rsidRDefault="00E908A2" w:rsidP="003218FF">
      <w:pPr>
        <w:suppressAutoHyphens/>
        <w:autoSpaceDE w:val="0"/>
        <w:autoSpaceDN w:val="0"/>
        <w:adjustRightInd w:val="0"/>
        <w:jc w:val="center"/>
        <w:rPr>
          <w:b/>
          <w:bCs/>
          <w:iCs/>
          <w:sz w:val="28"/>
          <w:szCs w:val="28"/>
        </w:rPr>
      </w:pPr>
    </w:p>
    <w:p w14:paraId="10CB15C0" w14:textId="77777777" w:rsidR="00E908A2" w:rsidRDefault="00E908A2" w:rsidP="003218FF">
      <w:pPr>
        <w:suppressAutoHyphens/>
        <w:autoSpaceDE w:val="0"/>
        <w:autoSpaceDN w:val="0"/>
        <w:adjustRightInd w:val="0"/>
        <w:jc w:val="center"/>
        <w:rPr>
          <w:b/>
          <w:bCs/>
          <w:iCs/>
          <w:sz w:val="28"/>
          <w:szCs w:val="28"/>
        </w:rPr>
      </w:pPr>
    </w:p>
    <w:p w14:paraId="69C3583B" w14:textId="77777777" w:rsidR="00E908A2" w:rsidRDefault="00E908A2" w:rsidP="003218FF">
      <w:pPr>
        <w:suppressAutoHyphens/>
        <w:autoSpaceDE w:val="0"/>
        <w:autoSpaceDN w:val="0"/>
        <w:adjustRightInd w:val="0"/>
        <w:jc w:val="center"/>
        <w:rPr>
          <w:b/>
          <w:bCs/>
          <w:iCs/>
          <w:sz w:val="28"/>
          <w:szCs w:val="28"/>
        </w:rPr>
      </w:pPr>
    </w:p>
    <w:p w14:paraId="3F2CEBCE" w14:textId="77777777" w:rsidR="00B01FBD" w:rsidRDefault="00B01FBD">
      <w:pPr>
        <w:spacing w:after="200" w:line="276" w:lineRule="auto"/>
        <w:rPr>
          <w:b/>
          <w:sz w:val="32"/>
          <w:szCs w:val="32"/>
          <w:lang w:val="vi-VN"/>
        </w:rPr>
      </w:pPr>
      <w:bookmarkStart w:id="1" w:name="_Toc387692905"/>
    </w:p>
    <w:bookmarkEnd w:id="1"/>
    <w:p w14:paraId="3FBDD01C" w14:textId="77777777" w:rsidR="00B01FBD" w:rsidRDefault="00B01FBD" w:rsidP="00B01FBD">
      <w:pPr>
        <w:jc w:val="center"/>
        <w:rPr>
          <w:b/>
          <w:sz w:val="32"/>
          <w:szCs w:val="32"/>
          <w:lang w:val="vi-VN"/>
        </w:rPr>
      </w:pPr>
      <w:r>
        <w:rPr>
          <w:b/>
          <w:sz w:val="32"/>
          <w:szCs w:val="32"/>
          <w:lang w:val="vi-VN"/>
        </w:rPr>
        <w:lastRenderedPageBreak/>
        <w:t>ĐỒ ÁN</w:t>
      </w:r>
      <w:r>
        <w:rPr>
          <w:b/>
          <w:sz w:val="32"/>
          <w:szCs w:val="32"/>
        </w:rPr>
        <w:t xml:space="preserve"> / BÁO CÁO</w:t>
      </w:r>
      <w:r>
        <w:rPr>
          <w:b/>
          <w:sz w:val="32"/>
          <w:szCs w:val="32"/>
          <w:lang w:val="vi-VN"/>
        </w:rPr>
        <w:t xml:space="preserve"> ĐƯỢC HOÀN THÀNH</w:t>
      </w:r>
    </w:p>
    <w:p w14:paraId="6FE5A779" w14:textId="77777777" w:rsidR="00B01FBD" w:rsidRDefault="00B01FBD" w:rsidP="00B01FBD">
      <w:pPr>
        <w:jc w:val="center"/>
        <w:rPr>
          <w:b/>
          <w:sz w:val="32"/>
          <w:szCs w:val="32"/>
          <w:lang w:val="vi-VN"/>
        </w:rPr>
      </w:pPr>
      <w:r>
        <w:rPr>
          <w:b/>
          <w:sz w:val="32"/>
          <w:szCs w:val="32"/>
          <w:lang w:val="vi-VN"/>
        </w:rPr>
        <w:t>TẠI TRƯỜNG ĐẠI HỌC TÔN ĐỨC THẮNG</w:t>
      </w:r>
    </w:p>
    <w:p w14:paraId="5856BCF9" w14:textId="77777777" w:rsidR="00B01FBD" w:rsidRDefault="00B01FBD" w:rsidP="00B01FBD">
      <w:pPr>
        <w:autoSpaceDE w:val="0"/>
        <w:autoSpaceDN w:val="0"/>
        <w:adjustRightInd w:val="0"/>
        <w:spacing w:line="360" w:lineRule="auto"/>
        <w:ind w:firstLine="720"/>
        <w:jc w:val="both"/>
        <w:rPr>
          <w:sz w:val="26"/>
          <w:szCs w:val="26"/>
          <w:lang w:val="vi-VN"/>
        </w:rPr>
      </w:pPr>
    </w:p>
    <w:p w14:paraId="129C8B94" w14:textId="77777777" w:rsidR="00B01FBD" w:rsidRDefault="00B01FBD" w:rsidP="00B01FBD">
      <w:pPr>
        <w:pStyle w:val="BodyText"/>
        <w:spacing w:before="181" w:line="362" w:lineRule="auto"/>
        <w:ind w:left="147" w:right="280" w:firstLine="676"/>
        <w:jc w:val="both"/>
        <w:rPr>
          <w:b/>
          <w:bCs/>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w:t>
      </w:r>
      <w:r>
        <w:rPr>
          <w:sz w:val="26"/>
          <w:szCs w:val="26"/>
          <w:lang w:val="en-US"/>
        </w:rPr>
        <w:t xml:space="preserve">. </w:t>
      </w:r>
      <w:r>
        <w:rPr>
          <w:sz w:val="26"/>
          <w:szCs w:val="26"/>
          <w:lang w:val="vi-VN"/>
        </w:rPr>
        <w:t xml:space="preserve">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hình thức nào trước đây</w:t>
      </w:r>
      <w:r>
        <w:rPr>
          <w:sz w:val="26"/>
          <w:szCs w:val="26"/>
          <w:lang w:val="en-US"/>
        </w:rPr>
        <w:t>.</w:t>
      </w:r>
      <w:r>
        <w:rPr>
          <w:sz w:val="26"/>
          <w:szCs w:val="26"/>
          <w:lang w:val="vi-VN"/>
        </w:rPr>
        <w:t xml:space="preserve"> </w:t>
      </w:r>
    </w:p>
    <w:p w14:paraId="1AA36E8E" w14:textId="77777777" w:rsidR="00B01FBD" w:rsidRDefault="00B01FBD" w:rsidP="00B01FBD">
      <w:pPr>
        <w:pStyle w:val="BodyText"/>
        <w:spacing w:before="181" w:line="362" w:lineRule="auto"/>
        <w:ind w:left="147" w:right="280" w:firstLine="676"/>
        <w:jc w:val="both"/>
        <w:rPr>
          <w:sz w:val="26"/>
          <w:szCs w:val="26"/>
          <w:lang w:val="vi-VN"/>
        </w:rPr>
      </w:pPr>
      <w:r>
        <w:rPr>
          <w:b/>
          <w:bCs/>
          <w:sz w:val="26"/>
          <w:szCs w:val="26"/>
          <w:lang w:val="vi-VN"/>
        </w:rPr>
        <w:t>Nếu phát hiện có bất kỳ sự gian lận nào tôi xin hoàn toàn chịu trách nhiệm về nội dung Khóa luận/Đồ án tốt nghiệp của mình</w:t>
      </w:r>
      <w:r>
        <w:rPr>
          <w:sz w:val="26"/>
          <w:szCs w:val="26"/>
          <w:lang w:val="vi-VN"/>
        </w:rPr>
        <w:t>. Trường Đại học Tôn Đức Thắng không liên quan đến những vi phạm tác quyền, bản quyền do tôi gây ra trong quá trình thực hiện (nếu có).</w:t>
      </w:r>
    </w:p>
    <w:p w14:paraId="0AD5037F" w14:textId="1DC9AD9B" w:rsidR="00B01FBD" w:rsidRPr="00622BFC" w:rsidRDefault="00B01FBD" w:rsidP="00B01FBD">
      <w:pPr>
        <w:spacing w:before="240"/>
        <w:ind w:left="3969"/>
        <w:jc w:val="both"/>
        <w:rPr>
          <w:i/>
          <w:sz w:val="26"/>
          <w:szCs w:val="26"/>
        </w:rPr>
      </w:pPr>
      <w:r>
        <w:rPr>
          <w:i/>
          <w:sz w:val="26"/>
          <w:szCs w:val="26"/>
          <w:lang w:val="vi-VN"/>
        </w:rPr>
        <w:t>TP. Hồ Chí Minh, ngày</w:t>
      </w:r>
      <w:r>
        <w:rPr>
          <w:i/>
          <w:sz w:val="26"/>
          <w:szCs w:val="26"/>
        </w:rPr>
        <w:t xml:space="preserve"> </w:t>
      </w:r>
      <w:r w:rsidR="00B23C63">
        <w:rPr>
          <w:i/>
          <w:sz w:val="26"/>
          <w:szCs w:val="26"/>
        </w:rPr>
        <w:t>15</w:t>
      </w:r>
      <w:r w:rsidR="00375A88">
        <w:rPr>
          <w:i/>
          <w:sz w:val="26"/>
          <w:szCs w:val="26"/>
        </w:rPr>
        <w:t xml:space="preserve"> </w:t>
      </w:r>
      <w:r>
        <w:rPr>
          <w:i/>
          <w:sz w:val="26"/>
          <w:szCs w:val="26"/>
        </w:rPr>
        <w:t xml:space="preserve"> </w:t>
      </w:r>
      <w:r>
        <w:rPr>
          <w:i/>
          <w:sz w:val="26"/>
          <w:szCs w:val="26"/>
          <w:lang w:val="vi-VN"/>
        </w:rPr>
        <w:t xml:space="preserve">tháng </w:t>
      </w:r>
      <w:r w:rsidR="00205BDB">
        <w:rPr>
          <w:i/>
          <w:sz w:val="26"/>
          <w:szCs w:val="26"/>
        </w:rPr>
        <w:t>1</w:t>
      </w:r>
      <w:r w:rsidR="00B23C63">
        <w:rPr>
          <w:i/>
          <w:sz w:val="26"/>
          <w:szCs w:val="26"/>
        </w:rPr>
        <w:t>2</w:t>
      </w:r>
      <w:r>
        <w:rPr>
          <w:i/>
          <w:sz w:val="26"/>
          <w:szCs w:val="26"/>
          <w:lang w:val="vi-VN"/>
        </w:rPr>
        <w:t xml:space="preserve">  năm</w:t>
      </w:r>
      <w:r>
        <w:rPr>
          <w:i/>
          <w:sz w:val="26"/>
          <w:szCs w:val="26"/>
        </w:rPr>
        <w:t xml:space="preserve"> 202</w:t>
      </w:r>
      <w:r w:rsidR="00840D9E">
        <w:rPr>
          <w:i/>
          <w:sz w:val="26"/>
          <w:szCs w:val="26"/>
        </w:rPr>
        <w:t>2</w:t>
      </w:r>
    </w:p>
    <w:p w14:paraId="28F3E4AC" w14:textId="77777777" w:rsidR="00B01FBD" w:rsidRDefault="00B01FBD" w:rsidP="00B01FBD">
      <w:pPr>
        <w:spacing w:before="141"/>
        <w:ind w:left="3932" w:right="828"/>
        <w:jc w:val="center"/>
        <w:rPr>
          <w:i/>
          <w:sz w:val="26"/>
          <w:szCs w:val="26"/>
          <w:lang w:val="vi-VN"/>
        </w:rPr>
      </w:pPr>
      <w:r>
        <w:rPr>
          <w:i/>
          <w:sz w:val="26"/>
          <w:szCs w:val="26"/>
          <w:lang w:val="vi-VN"/>
        </w:rPr>
        <w:t>Tác giả</w:t>
      </w:r>
    </w:p>
    <w:p w14:paraId="2F98638A" w14:textId="77777777" w:rsidR="00B01FBD" w:rsidRDefault="00B01FBD" w:rsidP="00B01FBD">
      <w:pPr>
        <w:spacing w:before="147"/>
        <w:ind w:left="3940" w:right="828"/>
        <w:jc w:val="center"/>
        <w:rPr>
          <w:i/>
          <w:sz w:val="26"/>
          <w:szCs w:val="26"/>
          <w:lang w:val="vi-VN"/>
        </w:rPr>
      </w:pPr>
      <w:r>
        <w:rPr>
          <w:i/>
          <w:sz w:val="26"/>
          <w:szCs w:val="26"/>
          <w:lang w:val="vi-VN"/>
        </w:rPr>
        <w:t>(Ký tên và ghi rõ họ tên)</w:t>
      </w:r>
    </w:p>
    <w:p w14:paraId="042F82CC" w14:textId="77777777" w:rsidR="00B01FBD" w:rsidRDefault="00B01FBD" w:rsidP="00B01FBD">
      <w:pPr>
        <w:spacing w:before="147"/>
        <w:ind w:left="3940" w:right="828"/>
        <w:jc w:val="center"/>
        <w:rPr>
          <w:i/>
          <w:sz w:val="26"/>
          <w:szCs w:val="26"/>
          <w:lang w:val="vi-VN"/>
        </w:rPr>
      </w:pPr>
    </w:p>
    <w:p w14:paraId="2DB98189" w14:textId="77777777" w:rsidR="00B01FBD" w:rsidRDefault="00B01FBD" w:rsidP="00B01FBD">
      <w:pPr>
        <w:suppressAutoHyphens/>
        <w:autoSpaceDE w:val="0"/>
        <w:autoSpaceDN w:val="0"/>
        <w:adjustRightInd w:val="0"/>
        <w:rPr>
          <w:i/>
          <w:sz w:val="26"/>
          <w:szCs w:val="26"/>
        </w:rPr>
      </w:pPr>
      <w:r>
        <w:rPr>
          <w:i/>
          <w:sz w:val="26"/>
          <w:szCs w:val="26"/>
          <w:lang w:val="vi-VN"/>
        </w:rPr>
        <w:tab/>
      </w:r>
      <w:r>
        <w:rPr>
          <w:i/>
          <w:sz w:val="26"/>
          <w:szCs w:val="26"/>
          <w:lang w:val="vi-VN"/>
        </w:rPr>
        <w:tab/>
      </w:r>
      <w:r>
        <w:rPr>
          <w:i/>
          <w:sz w:val="26"/>
          <w:szCs w:val="26"/>
          <w:lang w:val="vi-VN"/>
        </w:rPr>
        <w:tab/>
      </w:r>
      <w:r>
        <w:rPr>
          <w:i/>
          <w:sz w:val="26"/>
          <w:szCs w:val="26"/>
          <w:lang w:val="vi-VN"/>
        </w:rPr>
        <w:tab/>
      </w:r>
      <w:r>
        <w:rPr>
          <w:i/>
          <w:sz w:val="26"/>
          <w:szCs w:val="26"/>
          <w:lang w:val="vi-VN"/>
        </w:rPr>
        <w:tab/>
      </w:r>
      <w:r>
        <w:rPr>
          <w:i/>
          <w:sz w:val="26"/>
          <w:szCs w:val="26"/>
          <w:lang w:val="vi-VN"/>
        </w:rPr>
        <w:tab/>
      </w:r>
      <w:r>
        <w:rPr>
          <w:i/>
          <w:sz w:val="26"/>
          <w:szCs w:val="26"/>
          <w:lang w:val="vi-VN"/>
        </w:rPr>
        <w:tab/>
      </w:r>
      <w:r>
        <w:rPr>
          <w:i/>
          <w:sz w:val="26"/>
          <w:szCs w:val="26"/>
        </w:rPr>
        <w:t>Nguyễn Lê Anh</w:t>
      </w:r>
    </w:p>
    <w:p w14:paraId="0611B17D"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3D6CA740" w14:textId="77777777" w:rsidR="007E6AB9" w:rsidRPr="007E6AB9" w:rsidRDefault="007E6AB9" w:rsidP="006945F6">
      <w:pPr>
        <w:pStyle w:val="Tiucctrangmu"/>
      </w:pPr>
      <w:bookmarkStart w:id="2" w:name="_Toc387692908"/>
      <w:r>
        <w:lastRenderedPageBreak/>
        <w:t>MỤC LỤC</w:t>
      </w:r>
      <w:bookmarkEnd w:id="2"/>
    </w:p>
    <w:p w14:paraId="02947FA2" w14:textId="544B62B2" w:rsidR="000733C2" w:rsidRDefault="007F3D7F">
      <w:pPr>
        <w:pStyle w:val="TOC1"/>
        <w:tabs>
          <w:tab w:val="left" w:pos="2160"/>
        </w:tabs>
        <w:rPr>
          <w:rFonts w:asciiTheme="minorHAnsi" w:eastAsiaTheme="minorEastAsia" w:hAnsiTheme="minorHAnsi" w:cstheme="minorBidi"/>
          <w:b w:val="0"/>
          <w:noProof/>
          <w:sz w:val="22"/>
          <w:szCs w:val="22"/>
        </w:rPr>
      </w:pPr>
      <w:r>
        <w:rPr>
          <w:b w:val="0"/>
          <w:lang w:val="vi-VN"/>
        </w:rPr>
        <w:fldChar w:fldCharType="begin"/>
      </w:r>
      <w:r>
        <w:rPr>
          <w:b w:val="0"/>
          <w:lang w:val="vi-VN"/>
        </w:rPr>
        <w:instrText xml:space="preserve"> TOC \o "1-3" \h \z \t "Chương,1,Tiểu mục cấp 1,2,Tiểu mục cấp 2,3" </w:instrText>
      </w:r>
      <w:r>
        <w:rPr>
          <w:b w:val="0"/>
          <w:lang w:val="vi-VN"/>
        </w:rPr>
        <w:fldChar w:fldCharType="separate"/>
      </w:r>
      <w:hyperlink w:anchor="_Toc122287368" w:history="1">
        <w:r w:rsidR="000733C2" w:rsidRPr="005A28BB">
          <w:rPr>
            <w:rStyle w:val="Hyperlink"/>
            <w:noProof/>
            <w14:scene3d>
              <w14:camera w14:prst="orthographicFront"/>
              <w14:lightRig w14:rig="threePt" w14:dir="t">
                <w14:rot w14:lat="0" w14:lon="0" w14:rev="0"/>
              </w14:lightRig>
            </w14:scene3d>
          </w:rPr>
          <w:t>CHƯƠNG 1 -</w:t>
        </w:r>
        <w:r w:rsidR="000733C2">
          <w:rPr>
            <w:rStyle w:val="Hyperlink"/>
            <w:noProof/>
            <w14:scene3d>
              <w14:camera w14:prst="orthographicFront"/>
              <w14:lightRig w14:rig="threePt" w14:dir="t">
                <w14:rot w14:lat="0" w14:lon="0" w14:rev="0"/>
              </w14:lightRig>
            </w14:scene3d>
          </w:rPr>
          <w:t xml:space="preserve"> </w:t>
        </w:r>
        <w:r w:rsidR="000733C2" w:rsidRPr="005A28BB">
          <w:rPr>
            <w:rStyle w:val="Hyperlink"/>
            <w:noProof/>
          </w:rPr>
          <w:t>GIỚI THIỆU</w:t>
        </w:r>
        <w:r w:rsidR="000733C2">
          <w:rPr>
            <w:noProof/>
            <w:webHidden/>
          </w:rPr>
          <w:tab/>
        </w:r>
        <w:r w:rsidR="000733C2">
          <w:rPr>
            <w:noProof/>
            <w:webHidden/>
          </w:rPr>
          <w:fldChar w:fldCharType="begin"/>
        </w:r>
        <w:r w:rsidR="000733C2">
          <w:rPr>
            <w:noProof/>
            <w:webHidden/>
          </w:rPr>
          <w:instrText xml:space="preserve"> PAGEREF _Toc122287368 \h </w:instrText>
        </w:r>
        <w:r w:rsidR="000733C2">
          <w:rPr>
            <w:noProof/>
            <w:webHidden/>
          </w:rPr>
        </w:r>
        <w:r w:rsidR="000733C2">
          <w:rPr>
            <w:noProof/>
            <w:webHidden/>
          </w:rPr>
          <w:fldChar w:fldCharType="separate"/>
        </w:r>
        <w:r w:rsidR="000733C2">
          <w:rPr>
            <w:noProof/>
            <w:webHidden/>
          </w:rPr>
          <w:t>5</w:t>
        </w:r>
        <w:r w:rsidR="000733C2">
          <w:rPr>
            <w:noProof/>
            <w:webHidden/>
          </w:rPr>
          <w:fldChar w:fldCharType="end"/>
        </w:r>
      </w:hyperlink>
    </w:p>
    <w:p w14:paraId="15F10E0B" w14:textId="2F0F03C1" w:rsidR="000733C2" w:rsidRDefault="000733C2">
      <w:pPr>
        <w:pStyle w:val="TOC2"/>
        <w:tabs>
          <w:tab w:val="left" w:pos="2160"/>
          <w:tab w:val="right" w:leader="dot" w:pos="8777"/>
        </w:tabs>
        <w:rPr>
          <w:rFonts w:asciiTheme="minorHAnsi" w:eastAsiaTheme="minorEastAsia" w:hAnsiTheme="minorHAnsi" w:cstheme="minorBidi"/>
          <w:noProof/>
          <w:sz w:val="22"/>
          <w:szCs w:val="22"/>
        </w:rPr>
      </w:pPr>
      <w:hyperlink w:anchor="_Toc122287369" w:history="1">
        <w:r w:rsidRPr="005A28BB">
          <w:rPr>
            <w:rStyle w:val="Hyperlink"/>
            <w:noProof/>
          </w:rPr>
          <w:t>1.1</w:t>
        </w:r>
        <w:r>
          <w:rPr>
            <w:rStyle w:val="Hyperlink"/>
            <w:noProof/>
          </w:rPr>
          <w:t xml:space="preserve"> </w:t>
        </w:r>
        <w:r w:rsidRPr="005A28BB">
          <w:rPr>
            <w:rStyle w:val="Hyperlink"/>
            <w:noProof/>
          </w:rPr>
          <w:t>Giới thiệu đề tài</w:t>
        </w:r>
        <w:r>
          <w:rPr>
            <w:noProof/>
            <w:webHidden/>
          </w:rPr>
          <w:t>………………………………………………………………….</w:t>
        </w:r>
        <w:r>
          <w:rPr>
            <w:noProof/>
            <w:webHidden/>
          </w:rPr>
          <w:fldChar w:fldCharType="begin"/>
        </w:r>
        <w:r>
          <w:rPr>
            <w:noProof/>
            <w:webHidden/>
          </w:rPr>
          <w:instrText xml:space="preserve"> PAGEREF _Toc122287369 \h </w:instrText>
        </w:r>
        <w:r>
          <w:rPr>
            <w:noProof/>
            <w:webHidden/>
          </w:rPr>
        </w:r>
        <w:r>
          <w:rPr>
            <w:noProof/>
            <w:webHidden/>
          </w:rPr>
          <w:fldChar w:fldCharType="separate"/>
        </w:r>
        <w:r>
          <w:rPr>
            <w:noProof/>
            <w:webHidden/>
          </w:rPr>
          <w:t>5</w:t>
        </w:r>
        <w:r>
          <w:rPr>
            <w:noProof/>
            <w:webHidden/>
          </w:rPr>
          <w:fldChar w:fldCharType="end"/>
        </w:r>
      </w:hyperlink>
    </w:p>
    <w:p w14:paraId="5BB48B92" w14:textId="19650DE1" w:rsidR="000733C2" w:rsidRDefault="000733C2">
      <w:pPr>
        <w:pStyle w:val="TOC2"/>
        <w:tabs>
          <w:tab w:val="right" w:leader="dot" w:pos="8777"/>
        </w:tabs>
        <w:rPr>
          <w:rFonts w:asciiTheme="minorHAnsi" w:eastAsiaTheme="minorEastAsia" w:hAnsiTheme="minorHAnsi" w:cstheme="minorBidi"/>
          <w:noProof/>
          <w:sz w:val="22"/>
          <w:szCs w:val="22"/>
        </w:rPr>
      </w:pPr>
      <w:hyperlink w:anchor="_Toc122287370" w:history="1">
        <w:r w:rsidRPr="005A28BB">
          <w:rPr>
            <w:rStyle w:val="Hyperlink"/>
            <w:noProof/>
          </w:rPr>
          <w:t>1.2 Lý do chọn đề tài</w:t>
        </w:r>
        <w:r>
          <w:rPr>
            <w:noProof/>
            <w:webHidden/>
          </w:rPr>
          <w:tab/>
        </w:r>
        <w:r>
          <w:rPr>
            <w:noProof/>
            <w:webHidden/>
          </w:rPr>
          <w:fldChar w:fldCharType="begin"/>
        </w:r>
        <w:r>
          <w:rPr>
            <w:noProof/>
            <w:webHidden/>
          </w:rPr>
          <w:instrText xml:space="preserve"> PAGEREF _Toc122287370 \h </w:instrText>
        </w:r>
        <w:r>
          <w:rPr>
            <w:noProof/>
            <w:webHidden/>
          </w:rPr>
        </w:r>
        <w:r>
          <w:rPr>
            <w:noProof/>
            <w:webHidden/>
          </w:rPr>
          <w:fldChar w:fldCharType="separate"/>
        </w:r>
        <w:r>
          <w:rPr>
            <w:noProof/>
            <w:webHidden/>
          </w:rPr>
          <w:t>6</w:t>
        </w:r>
        <w:r>
          <w:rPr>
            <w:noProof/>
            <w:webHidden/>
          </w:rPr>
          <w:fldChar w:fldCharType="end"/>
        </w:r>
      </w:hyperlink>
    </w:p>
    <w:p w14:paraId="385B4D23" w14:textId="6A66EACF" w:rsidR="000733C2" w:rsidRDefault="000733C2">
      <w:pPr>
        <w:pStyle w:val="TOC2"/>
        <w:tabs>
          <w:tab w:val="right" w:leader="dot" w:pos="8777"/>
        </w:tabs>
        <w:rPr>
          <w:rFonts w:asciiTheme="minorHAnsi" w:eastAsiaTheme="minorEastAsia" w:hAnsiTheme="minorHAnsi" w:cstheme="minorBidi"/>
          <w:noProof/>
          <w:sz w:val="22"/>
          <w:szCs w:val="22"/>
        </w:rPr>
      </w:pPr>
      <w:hyperlink w:anchor="_Toc122287371" w:history="1">
        <w:r w:rsidRPr="005A28BB">
          <w:rPr>
            <w:rStyle w:val="Hyperlink"/>
            <w:noProof/>
          </w:rPr>
          <w:t>1.3 Mục tiêu cần thực hiện</w:t>
        </w:r>
        <w:r>
          <w:rPr>
            <w:noProof/>
            <w:webHidden/>
          </w:rPr>
          <w:tab/>
        </w:r>
        <w:r>
          <w:rPr>
            <w:noProof/>
            <w:webHidden/>
          </w:rPr>
          <w:fldChar w:fldCharType="begin"/>
        </w:r>
        <w:r>
          <w:rPr>
            <w:noProof/>
            <w:webHidden/>
          </w:rPr>
          <w:instrText xml:space="preserve"> PAGEREF _Toc122287371 \h </w:instrText>
        </w:r>
        <w:r>
          <w:rPr>
            <w:noProof/>
            <w:webHidden/>
          </w:rPr>
        </w:r>
        <w:r>
          <w:rPr>
            <w:noProof/>
            <w:webHidden/>
          </w:rPr>
          <w:fldChar w:fldCharType="separate"/>
        </w:r>
        <w:r>
          <w:rPr>
            <w:noProof/>
            <w:webHidden/>
          </w:rPr>
          <w:t>6</w:t>
        </w:r>
        <w:r>
          <w:rPr>
            <w:noProof/>
            <w:webHidden/>
          </w:rPr>
          <w:fldChar w:fldCharType="end"/>
        </w:r>
      </w:hyperlink>
    </w:p>
    <w:p w14:paraId="21AAFD2D" w14:textId="779F2571" w:rsidR="000733C2" w:rsidRDefault="000733C2">
      <w:pPr>
        <w:pStyle w:val="TOC2"/>
        <w:tabs>
          <w:tab w:val="right" w:leader="dot" w:pos="8777"/>
        </w:tabs>
        <w:rPr>
          <w:rFonts w:asciiTheme="minorHAnsi" w:eastAsiaTheme="minorEastAsia" w:hAnsiTheme="minorHAnsi" w:cstheme="minorBidi"/>
          <w:noProof/>
          <w:sz w:val="22"/>
          <w:szCs w:val="22"/>
        </w:rPr>
      </w:pPr>
      <w:hyperlink w:anchor="_Toc122287372" w:history="1">
        <w:r w:rsidRPr="005A28BB">
          <w:rPr>
            <w:rStyle w:val="Hyperlink"/>
            <w:noProof/>
          </w:rPr>
          <w:t>1.4 Cơ sở lý thuyết</w:t>
        </w:r>
        <w:r>
          <w:rPr>
            <w:noProof/>
            <w:webHidden/>
          </w:rPr>
          <w:tab/>
        </w:r>
        <w:r>
          <w:rPr>
            <w:noProof/>
            <w:webHidden/>
          </w:rPr>
          <w:fldChar w:fldCharType="begin"/>
        </w:r>
        <w:r>
          <w:rPr>
            <w:noProof/>
            <w:webHidden/>
          </w:rPr>
          <w:instrText xml:space="preserve"> PAGEREF _Toc122287372 \h </w:instrText>
        </w:r>
        <w:r>
          <w:rPr>
            <w:noProof/>
            <w:webHidden/>
          </w:rPr>
        </w:r>
        <w:r>
          <w:rPr>
            <w:noProof/>
            <w:webHidden/>
          </w:rPr>
          <w:fldChar w:fldCharType="separate"/>
        </w:r>
        <w:r>
          <w:rPr>
            <w:noProof/>
            <w:webHidden/>
          </w:rPr>
          <w:t>6</w:t>
        </w:r>
        <w:r>
          <w:rPr>
            <w:noProof/>
            <w:webHidden/>
          </w:rPr>
          <w:fldChar w:fldCharType="end"/>
        </w:r>
      </w:hyperlink>
    </w:p>
    <w:p w14:paraId="37BF696F" w14:textId="7D885C3D" w:rsidR="000733C2" w:rsidRDefault="000733C2">
      <w:pPr>
        <w:pStyle w:val="TOC3"/>
        <w:tabs>
          <w:tab w:val="right" w:leader="dot" w:pos="8777"/>
        </w:tabs>
        <w:rPr>
          <w:rFonts w:asciiTheme="minorHAnsi" w:eastAsiaTheme="minorEastAsia" w:hAnsiTheme="minorHAnsi" w:cstheme="minorBidi"/>
          <w:noProof/>
          <w:sz w:val="22"/>
          <w:szCs w:val="22"/>
        </w:rPr>
      </w:pPr>
      <w:hyperlink w:anchor="_Toc122287373" w:history="1">
        <w:r w:rsidRPr="005A28BB">
          <w:rPr>
            <w:rStyle w:val="Hyperlink"/>
            <w:noProof/>
          </w:rPr>
          <w:t>1.4.1 Vật lý và di chuyển nhân vật</w:t>
        </w:r>
        <w:r>
          <w:rPr>
            <w:noProof/>
            <w:webHidden/>
          </w:rPr>
          <w:tab/>
        </w:r>
        <w:r>
          <w:rPr>
            <w:noProof/>
            <w:webHidden/>
          </w:rPr>
          <w:fldChar w:fldCharType="begin"/>
        </w:r>
        <w:r>
          <w:rPr>
            <w:noProof/>
            <w:webHidden/>
          </w:rPr>
          <w:instrText xml:space="preserve"> PAGEREF _Toc122287373 \h </w:instrText>
        </w:r>
        <w:r>
          <w:rPr>
            <w:noProof/>
            <w:webHidden/>
          </w:rPr>
        </w:r>
        <w:r>
          <w:rPr>
            <w:noProof/>
            <w:webHidden/>
          </w:rPr>
          <w:fldChar w:fldCharType="separate"/>
        </w:r>
        <w:r>
          <w:rPr>
            <w:noProof/>
            <w:webHidden/>
          </w:rPr>
          <w:t>7</w:t>
        </w:r>
        <w:r>
          <w:rPr>
            <w:noProof/>
            <w:webHidden/>
          </w:rPr>
          <w:fldChar w:fldCharType="end"/>
        </w:r>
      </w:hyperlink>
    </w:p>
    <w:p w14:paraId="453CA91B" w14:textId="7817FF25" w:rsidR="000733C2" w:rsidRDefault="000733C2">
      <w:pPr>
        <w:pStyle w:val="TOC3"/>
        <w:tabs>
          <w:tab w:val="right" w:leader="dot" w:pos="8777"/>
        </w:tabs>
        <w:rPr>
          <w:rFonts w:asciiTheme="minorHAnsi" w:eastAsiaTheme="minorEastAsia" w:hAnsiTheme="minorHAnsi" w:cstheme="minorBidi"/>
          <w:noProof/>
          <w:sz w:val="22"/>
          <w:szCs w:val="22"/>
        </w:rPr>
      </w:pPr>
      <w:hyperlink w:anchor="_Toc122287374" w:history="1">
        <w:r w:rsidRPr="005A28BB">
          <w:rPr>
            <w:rStyle w:val="Hyperlink"/>
            <w:noProof/>
          </w:rPr>
          <w:t>1.4.2 Animation và State Machine</w:t>
        </w:r>
        <w:r>
          <w:rPr>
            <w:noProof/>
            <w:webHidden/>
          </w:rPr>
          <w:tab/>
        </w:r>
        <w:r>
          <w:rPr>
            <w:noProof/>
            <w:webHidden/>
          </w:rPr>
          <w:fldChar w:fldCharType="begin"/>
        </w:r>
        <w:r>
          <w:rPr>
            <w:noProof/>
            <w:webHidden/>
          </w:rPr>
          <w:instrText xml:space="preserve"> PAGEREF _Toc122287374 \h </w:instrText>
        </w:r>
        <w:r>
          <w:rPr>
            <w:noProof/>
            <w:webHidden/>
          </w:rPr>
        </w:r>
        <w:r>
          <w:rPr>
            <w:noProof/>
            <w:webHidden/>
          </w:rPr>
          <w:fldChar w:fldCharType="separate"/>
        </w:r>
        <w:r>
          <w:rPr>
            <w:noProof/>
            <w:webHidden/>
          </w:rPr>
          <w:t>7</w:t>
        </w:r>
        <w:r>
          <w:rPr>
            <w:noProof/>
            <w:webHidden/>
          </w:rPr>
          <w:fldChar w:fldCharType="end"/>
        </w:r>
      </w:hyperlink>
    </w:p>
    <w:p w14:paraId="43304C39" w14:textId="6C6DF186" w:rsidR="000733C2" w:rsidRDefault="000733C2">
      <w:pPr>
        <w:pStyle w:val="TOC3"/>
        <w:tabs>
          <w:tab w:val="right" w:leader="dot" w:pos="8777"/>
        </w:tabs>
        <w:rPr>
          <w:rFonts w:asciiTheme="minorHAnsi" w:eastAsiaTheme="minorEastAsia" w:hAnsiTheme="minorHAnsi" w:cstheme="minorBidi"/>
          <w:noProof/>
          <w:sz w:val="22"/>
          <w:szCs w:val="22"/>
        </w:rPr>
      </w:pPr>
      <w:hyperlink w:anchor="_Toc122287375" w:history="1">
        <w:r w:rsidRPr="005A28BB">
          <w:rPr>
            <w:rStyle w:val="Hyperlink"/>
            <w:noProof/>
          </w:rPr>
          <w:t>1.4.3 Audio</w:t>
        </w:r>
        <w:r>
          <w:rPr>
            <w:noProof/>
            <w:webHidden/>
          </w:rPr>
          <w:tab/>
        </w:r>
        <w:r>
          <w:rPr>
            <w:noProof/>
            <w:webHidden/>
          </w:rPr>
          <w:fldChar w:fldCharType="begin"/>
        </w:r>
        <w:r>
          <w:rPr>
            <w:noProof/>
            <w:webHidden/>
          </w:rPr>
          <w:instrText xml:space="preserve"> PAGEREF _Toc122287375 \h </w:instrText>
        </w:r>
        <w:r>
          <w:rPr>
            <w:noProof/>
            <w:webHidden/>
          </w:rPr>
        </w:r>
        <w:r>
          <w:rPr>
            <w:noProof/>
            <w:webHidden/>
          </w:rPr>
          <w:fldChar w:fldCharType="separate"/>
        </w:r>
        <w:r>
          <w:rPr>
            <w:noProof/>
            <w:webHidden/>
          </w:rPr>
          <w:t>7</w:t>
        </w:r>
        <w:r>
          <w:rPr>
            <w:noProof/>
            <w:webHidden/>
          </w:rPr>
          <w:fldChar w:fldCharType="end"/>
        </w:r>
      </w:hyperlink>
    </w:p>
    <w:p w14:paraId="2EE8F143" w14:textId="6ED64E41" w:rsidR="000733C2" w:rsidRDefault="000733C2">
      <w:pPr>
        <w:pStyle w:val="TOC1"/>
        <w:tabs>
          <w:tab w:val="left" w:pos="2160"/>
        </w:tabs>
        <w:rPr>
          <w:rFonts w:asciiTheme="minorHAnsi" w:eastAsiaTheme="minorEastAsia" w:hAnsiTheme="minorHAnsi" w:cstheme="minorBidi"/>
          <w:b w:val="0"/>
          <w:noProof/>
          <w:sz w:val="22"/>
          <w:szCs w:val="22"/>
        </w:rPr>
      </w:pPr>
      <w:hyperlink w:anchor="_Toc122287376" w:history="1">
        <w:r w:rsidRPr="005A28BB">
          <w:rPr>
            <w:rStyle w:val="Hyperlink"/>
            <w:noProof/>
            <w14:scene3d>
              <w14:camera w14:prst="orthographicFront"/>
              <w14:lightRig w14:rig="threePt" w14:dir="t">
                <w14:rot w14:lat="0" w14:lon="0" w14:rev="0"/>
              </w14:lightRig>
            </w14:scene3d>
          </w:rPr>
          <w:t>CHƯƠNG 2 -</w:t>
        </w:r>
        <w:r>
          <w:rPr>
            <w:rFonts w:asciiTheme="minorHAnsi" w:eastAsiaTheme="minorEastAsia" w:hAnsiTheme="minorHAnsi" w:cstheme="minorBidi"/>
            <w:b w:val="0"/>
            <w:noProof/>
            <w:sz w:val="22"/>
            <w:szCs w:val="22"/>
          </w:rPr>
          <w:t xml:space="preserve"> </w:t>
        </w:r>
        <w:r w:rsidRPr="005A28BB">
          <w:rPr>
            <w:rStyle w:val="Hyperlink"/>
            <w:noProof/>
          </w:rPr>
          <w:t>NỘI DUNG</w:t>
        </w:r>
        <w:r>
          <w:rPr>
            <w:noProof/>
            <w:webHidden/>
          </w:rPr>
          <w:tab/>
        </w:r>
        <w:r>
          <w:rPr>
            <w:noProof/>
            <w:webHidden/>
          </w:rPr>
          <w:fldChar w:fldCharType="begin"/>
        </w:r>
        <w:r>
          <w:rPr>
            <w:noProof/>
            <w:webHidden/>
          </w:rPr>
          <w:instrText xml:space="preserve"> PAGEREF _Toc122287376 \h </w:instrText>
        </w:r>
        <w:r>
          <w:rPr>
            <w:noProof/>
            <w:webHidden/>
          </w:rPr>
        </w:r>
        <w:r>
          <w:rPr>
            <w:noProof/>
            <w:webHidden/>
          </w:rPr>
          <w:fldChar w:fldCharType="separate"/>
        </w:r>
        <w:r>
          <w:rPr>
            <w:noProof/>
            <w:webHidden/>
          </w:rPr>
          <w:t>7</w:t>
        </w:r>
        <w:r>
          <w:rPr>
            <w:noProof/>
            <w:webHidden/>
          </w:rPr>
          <w:fldChar w:fldCharType="end"/>
        </w:r>
      </w:hyperlink>
    </w:p>
    <w:p w14:paraId="397C66EA" w14:textId="318F53F9" w:rsidR="000733C2" w:rsidRDefault="000733C2">
      <w:pPr>
        <w:pStyle w:val="TOC2"/>
        <w:tabs>
          <w:tab w:val="right" w:leader="dot" w:pos="8777"/>
        </w:tabs>
        <w:rPr>
          <w:rFonts w:asciiTheme="minorHAnsi" w:eastAsiaTheme="minorEastAsia" w:hAnsiTheme="minorHAnsi" w:cstheme="minorBidi"/>
          <w:noProof/>
          <w:sz w:val="22"/>
          <w:szCs w:val="22"/>
        </w:rPr>
      </w:pPr>
      <w:hyperlink w:anchor="_Toc122287377" w:history="1">
        <w:r w:rsidRPr="005A28BB">
          <w:rPr>
            <w:rStyle w:val="Hyperlink"/>
            <w:noProof/>
          </w:rPr>
          <w:t>2.1 Phân tích thiết kế</w:t>
        </w:r>
        <w:r>
          <w:rPr>
            <w:noProof/>
            <w:webHidden/>
          </w:rPr>
          <w:tab/>
        </w:r>
        <w:r>
          <w:rPr>
            <w:noProof/>
            <w:webHidden/>
          </w:rPr>
          <w:fldChar w:fldCharType="begin"/>
        </w:r>
        <w:r>
          <w:rPr>
            <w:noProof/>
            <w:webHidden/>
          </w:rPr>
          <w:instrText xml:space="preserve"> PAGEREF _Toc122287377 \h </w:instrText>
        </w:r>
        <w:r>
          <w:rPr>
            <w:noProof/>
            <w:webHidden/>
          </w:rPr>
        </w:r>
        <w:r>
          <w:rPr>
            <w:noProof/>
            <w:webHidden/>
          </w:rPr>
          <w:fldChar w:fldCharType="separate"/>
        </w:r>
        <w:r>
          <w:rPr>
            <w:noProof/>
            <w:webHidden/>
          </w:rPr>
          <w:t>7</w:t>
        </w:r>
        <w:r>
          <w:rPr>
            <w:noProof/>
            <w:webHidden/>
          </w:rPr>
          <w:fldChar w:fldCharType="end"/>
        </w:r>
      </w:hyperlink>
    </w:p>
    <w:p w14:paraId="7484F519" w14:textId="5373B44D" w:rsidR="000733C2" w:rsidRDefault="000733C2">
      <w:pPr>
        <w:pStyle w:val="TOC3"/>
        <w:tabs>
          <w:tab w:val="right" w:leader="dot" w:pos="8777"/>
        </w:tabs>
        <w:rPr>
          <w:rFonts w:asciiTheme="minorHAnsi" w:eastAsiaTheme="minorEastAsia" w:hAnsiTheme="minorHAnsi" w:cstheme="minorBidi"/>
          <w:noProof/>
          <w:sz w:val="22"/>
          <w:szCs w:val="22"/>
        </w:rPr>
      </w:pPr>
      <w:hyperlink w:anchor="_Toc122287378" w:history="1">
        <w:r w:rsidRPr="005A28BB">
          <w:rPr>
            <w:rStyle w:val="Hyperlink"/>
            <w:noProof/>
          </w:rPr>
          <w:t>2.1.1 Sơ đồ nguồn dữ liệu Menu/Scene</w:t>
        </w:r>
        <w:r>
          <w:rPr>
            <w:noProof/>
            <w:webHidden/>
          </w:rPr>
          <w:tab/>
        </w:r>
        <w:r>
          <w:rPr>
            <w:noProof/>
            <w:webHidden/>
          </w:rPr>
          <w:fldChar w:fldCharType="begin"/>
        </w:r>
        <w:r>
          <w:rPr>
            <w:noProof/>
            <w:webHidden/>
          </w:rPr>
          <w:instrText xml:space="preserve"> PAGEREF _Toc122287378 \h </w:instrText>
        </w:r>
        <w:r>
          <w:rPr>
            <w:noProof/>
            <w:webHidden/>
          </w:rPr>
        </w:r>
        <w:r>
          <w:rPr>
            <w:noProof/>
            <w:webHidden/>
          </w:rPr>
          <w:fldChar w:fldCharType="separate"/>
        </w:r>
        <w:r>
          <w:rPr>
            <w:noProof/>
            <w:webHidden/>
          </w:rPr>
          <w:t>8</w:t>
        </w:r>
        <w:r>
          <w:rPr>
            <w:noProof/>
            <w:webHidden/>
          </w:rPr>
          <w:fldChar w:fldCharType="end"/>
        </w:r>
      </w:hyperlink>
    </w:p>
    <w:p w14:paraId="2BBBB4F9" w14:textId="75E54BF8" w:rsidR="000733C2" w:rsidRDefault="000733C2">
      <w:pPr>
        <w:pStyle w:val="TOC3"/>
        <w:tabs>
          <w:tab w:val="right" w:leader="dot" w:pos="8777"/>
        </w:tabs>
        <w:rPr>
          <w:rFonts w:asciiTheme="minorHAnsi" w:eastAsiaTheme="minorEastAsia" w:hAnsiTheme="minorHAnsi" w:cstheme="minorBidi"/>
          <w:noProof/>
          <w:sz w:val="22"/>
          <w:szCs w:val="22"/>
        </w:rPr>
      </w:pPr>
      <w:hyperlink w:anchor="_Toc122287379" w:history="1">
        <w:r w:rsidRPr="005A28BB">
          <w:rPr>
            <w:rStyle w:val="Hyperlink"/>
            <w:noProof/>
          </w:rPr>
          <w:t>2.1.2 Sơ đồ nguồn dữ liệu Di Chuyển Nhân Vật</w:t>
        </w:r>
        <w:r>
          <w:rPr>
            <w:noProof/>
            <w:webHidden/>
          </w:rPr>
          <w:tab/>
        </w:r>
        <w:r>
          <w:rPr>
            <w:noProof/>
            <w:webHidden/>
          </w:rPr>
          <w:fldChar w:fldCharType="begin"/>
        </w:r>
        <w:r>
          <w:rPr>
            <w:noProof/>
            <w:webHidden/>
          </w:rPr>
          <w:instrText xml:space="preserve"> PAGEREF _Toc122287379 \h </w:instrText>
        </w:r>
        <w:r>
          <w:rPr>
            <w:noProof/>
            <w:webHidden/>
          </w:rPr>
        </w:r>
        <w:r>
          <w:rPr>
            <w:noProof/>
            <w:webHidden/>
          </w:rPr>
          <w:fldChar w:fldCharType="separate"/>
        </w:r>
        <w:r>
          <w:rPr>
            <w:noProof/>
            <w:webHidden/>
          </w:rPr>
          <w:t>8</w:t>
        </w:r>
        <w:r>
          <w:rPr>
            <w:noProof/>
            <w:webHidden/>
          </w:rPr>
          <w:fldChar w:fldCharType="end"/>
        </w:r>
      </w:hyperlink>
    </w:p>
    <w:p w14:paraId="5B1A75B8" w14:textId="5A8CB035" w:rsidR="000733C2" w:rsidRDefault="000733C2">
      <w:pPr>
        <w:pStyle w:val="TOC3"/>
        <w:tabs>
          <w:tab w:val="right" w:leader="dot" w:pos="8777"/>
        </w:tabs>
        <w:rPr>
          <w:rFonts w:asciiTheme="minorHAnsi" w:eastAsiaTheme="minorEastAsia" w:hAnsiTheme="minorHAnsi" w:cstheme="minorBidi"/>
          <w:noProof/>
          <w:sz w:val="22"/>
          <w:szCs w:val="22"/>
        </w:rPr>
      </w:pPr>
      <w:hyperlink w:anchor="_Toc122287380" w:history="1">
        <w:r w:rsidRPr="005A28BB">
          <w:rPr>
            <w:rStyle w:val="Hyperlink"/>
            <w:noProof/>
          </w:rPr>
          <w:t>2.1.3 Sơ đồ nguồn dữ liệu Trạng Thái Nhân Vật</w:t>
        </w:r>
        <w:r>
          <w:rPr>
            <w:noProof/>
            <w:webHidden/>
          </w:rPr>
          <w:tab/>
        </w:r>
        <w:r>
          <w:rPr>
            <w:noProof/>
            <w:webHidden/>
          </w:rPr>
          <w:fldChar w:fldCharType="begin"/>
        </w:r>
        <w:r>
          <w:rPr>
            <w:noProof/>
            <w:webHidden/>
          </w:rPr>
          <w:instrText xml:space="preserve"> PAGEREF _Toc122287380 \h </w:instrText>
        </w:r>
        <w:r>
          <w:rPr>
            <w:noProof/>
            <w:webHidden/>
          </w:rPr>
        </w:r>
        <w:r>
          <w:rPr>
            <w:noProof/>
            <w:webHidden/>
          </w:rPr>
          <w:fldChar w:fldCharType="separate"/>
        </w:r>
        <w:r>
          <w:rPr>
            <w:noProof/>
            <w:webHidden/>
          </w:rPr>
          <w:t>9</w:t>
        </w:r>
        <w:r>
          <w:rPr>
            <w:noProof/>
            <w:webHidden/>
          </w:rPr>
          <w:fldChar w:fldCharType="end"/>
        </w:r>
      </w:hyperlink>
    </w:p>
    <w:p w14:paraId="2122F5B4" w14:textId="76C92BD5" w:rsidR="000733C2" w:rsidRDefault="000733C2">
      <w:pPr>
        <w:pStyle w:val="TOC3"/>
        <w:tabs>
          <w:tab w:val="right" w:leader="dot" w:pos="8777"/>
        </w:tabs>
        <w:rPr>
          <w:rFonts w:asciiTheme="minorHAnsi" w:eastAsiaTheme="minorEastAsia" w:hAnsiTheme="minorHAnsi" w:cstheme="minorBidi"/>
          <w:noProof/>
          <w:sz w:val="22"/>
          <w:szCs w:val="22"/>
        </w:rPr>
      </w:pPr>
      <w:hyperlink w:anchor="_Toc122287381" w:history="1">
        <w:r w:rsidRPr="005A28BB">
          <w:rPr>
            <w:rStyle w:val="Hyperlink"/>
            <w:noProof/>
          </w:rPr>
          <w:t>2.1.4 Sơ đồ nguồn dữ liệu Quái Vật</w:t>
        </w:r>
        <w:r>
          <w:rPr>
            <w:noProof/>
            <w:webHidden/>
          </w:rPr>
          <w:tab/>
        </w:r>
        <w:r>
          <w:rPr>
            <w:noProof/>
            <w:webHidden/>
          </w:rPr>
          <w:fldChar w:fldCharType="begin"/>
        </w:r>
        <w:r>
          <w:rPr>
            <w:noProof/>
            <w:webHidden/>
          </w:rPr>
          <w:instrText xml:space="preserve"> PAGEREF _Toc122287381 \h </w:instrText>
        </w:r>
        <w:r>
          <w:rPr>
            <w:noProof/>
            <w:webHidden/>
          </w:rPr>
        </w:r>
        <w:r>
          <w:rPr>
            <w:noProof/>
            <w:webHidden/>
          </w:rPr>
          <w:fldChar w:fldCharType="separate"/>
        </w:r>
        <w:r>
          <w:rPr>
            <w:noProof/>
            <w:webHidden/>
          </w:rPr>
          <w:t>9</w:t>
        </w:r>
        <w:r>
          <w:rPr>
            <w:noProof/>
            <w:webHidden/>
          </w:rPr>
          <w:fldChar w:fldCharType="end"/>
        </w:r>
      </w:hyperlink>
    </w:p>
    <w:p w14:paraId="5538B668" w14:textId="721D9539" w:rsidR="000733C2" w:rsidRDefault="000733C2">
      <w:pPr>
        <w:pStyle w:val="TOC3"/>
        <w:tabs>
          <w:tab w:val="right" w:leader="dot" w:pos="8777"/>
        </w:tabs>
        <w:rPr>
          <w:rFonts w:asciiTheme="minorHAnsi" w:eastAsiaTheme="minorEastAsia" w:hAnsiTheme="minorHAnsi" w:cstheme="minorBidi"/>
          <w:noProof/>
          <w:sz w:val="22"/>
          <w:szCs w:val="22"/>
        </w:rPr>
      </w:pPr>
      <w:hyperlink w:anchor="_Toc122287382" w:history="1">
        <w:r w:rsidRPr="005A28BB">
          <w:rPr>
            <w:rStyle w:val="Hyperlink"/>
            <w:noProof/>
          </w:rPr>
          <w:t>2.1.5 Sơ đồ chức năng</w:t>
        </w:r>
        <w:r>
          <w:rPr>
            <w:noProof/>
            <w:webHidden/>
          </w:rPr>
          <w:tab/>
        </w:r>
        <w:r>
          <w:rPr>
            <w:noProof/>
            <w:webHidden/>
          </w:rPr>
          <w:fldChar w:fldCharType="begin"/>
        </w:r>
        <w:r>
          <w:rPr>
            <w:noProof/>
            <w:webHidden/>
          </w:rPr>
          <w:instrText xml:space="preserve"> PAGEREF _Toc122287382 \h </w:instrText>
        </w:r>
        <w:r>
          <w:rPr>
            <w:noProof/>
            <w:webHidden/>
          </w:rPr>
        </w:r>
        <w:r>
          <w:rPr>
            <w:noProof/>
            <w:webHidden/>
          </w:rPr>
          <w:fldChar w:fldCharType="separate"/>
        </w:r>
        <w:r>
          <w:rPr>
            <w:noProof/>
            <w:webHidden/>
          </w:rPr>
          <w:t>10</w:t>
        </w:r>
        <w:r>
          <w:rPr>
            <w:noProof/>
            <w:webHidden/>
          </w:rPr>
          <w:fldChar w:fldCharType="end"/>
        </w:r>
      </w:hyperlink>
    </w:p>
    <w:p w14:paraId="7BBAA093" w14:textId="09B2854E" w:rsidR="000733C2" w:rsidRDefault="000733C2">
      <w:pPr>
        <w:pStyle w:val="TOC2"/>
        <w:tabs>
          <w:tab w:val="right" w:leader="dot" w:pos="8777"/>
        </w:tabs>
        <w:rPr>
          <w:rFonts w:asciiTheme="minorHAnsi" w:eastAsiaTheme="minorEastAsia" w:hAnsiTheme="minorHAnsi" w:cstheme="minorBidi"/>
          <w:noProof/>
          <w:sz w:val="22"/>
          <w:szCs w:val="22"/>
        </w:rPr>
      </w:pPr>
      <w:hyperlink w:anchor="_Toc122287383" w:history="1">
        <w:r w:rsidRPr="005A28BB">
          <w:rPr>
            <w:rStyle w:val="Hyperlink"/>
            <w:noProof/>
          </w:rPr>
          <w:t>2.2 Hiện thực hệ thống</w:t>
        </w:r>
        <w:r>
          <w:rPr>
            <w:noProof/>
            <w:webHidden/>
          </w:rPr>
          <w:tab/>
        </w:r>
        <w:r>
          <w:rPr>
            <w:noProof/>
            <w:webHidden/>
          </w:rPr>
          <w:fldChar w:fldCharType="begin"/>
        </w:r>
        <w:r>
          <w:rPr>
            <w:noProof/>
            <w:webHidden/>
          </w:rPr>
          <w:instrText xml:space="preserve"> PAGEREF _Toc122287383 \h </w:instrText>
        </w:r>
        <w:r>
          <w:rPr>
            <w:noProof/>
            <w:webHidden/>
          </w:rPr>
        </w:r>
        <w:r>
          <w:rPr>
            <w:noProof/>
            <w:webHidden/>
          </w:rPr>
          <w:fldChar w:fldCharType="separate"/>
        </w:r>
        <w:r>
          <w:rPr>
            <w:noProof/>
            <w:webHidden/>
          </w:rPr>
          <w:t>10</w:t>
        </w:r>
        <w:r>
          <w:rPr>
            <w:noProof/>
            <w:webHidden/>
          </w:rPr>
          <w:fldChar w:fldCharType="end"/>
        </w:r>
      </w:hyperlink>
    </w:p>
    <w:p w14:paraId="41AF1DB7" w14:textId="6914F4BC" w:rsidR="000733C2" w:rsidRDefault="000733C2">
      <w:pPr>
        <w:pStyle w:val="TOC3"/>
        <w:tabs>
          <w:tab w:val="right" w:leader="dot" w:pos="8777"/>
        </w:tabs>
        <w:rPr>
          <w:rFonts w:asciiTheme="minorHAnsi" w:eastAsiaTheme="minorEastAsia" w:hAnsiTheme="minorHAnsi" w:cstheme="minorBidi"/>
          <w:noProof/>
          <w:sz w:val="22"/>
          <w:szCs w:val="22"/>
        </w:rPr>
      </w:pPr>
      <w:hyperlink w:anchor="_Toc122287384" w:history="1">
        <w:r w:rsidRPr="005A28BB">
          <w:rPr>
            <w:rStyle w:val="Hyperlink"/>
            <w:noProof/>
          </w:rPr>
          <w:t>2.2.1 Hệ thống Menu/Scene</w:t>
        </w:r>
        <w:r>
          <w:rPr>
            <w:noProof/>
            <w:webHidden/>
          </w:rPr>
          <w:tab/>
        </w:r>
        <w:r>
          <w:rPr>
            <w:noProof/>
            <w:webHidden/>
          </w:rPr>
          <w:fldChar w:fldCharType="begin"/>
        </w:r>
        <w:r>
          <w:rPr>
            <w:noProof/>
            <w:webHidden/>
          </w:rPr>
          <w:instrText xml:space="preserve"> PAGEREF _Toc122287384 \h </w:instrText>
        </w:r>
        <w:r>
          <w:rPr>
            <w:noProof/>
            <w:webHidden/>
          </w:rPr>
        </w:r>
        <w:r>
          <w:rPr>
            <w:noProof/>
            <w:webHidden/>
          </w:rPr>
          <w:fldChar w:fldCharType="separate"/>
        </w:r>
        <w:r>
          <w:rPr>
            <w:noProof/>
            <w:webHidden/>
          </w:rPr>
          <w:t>10</w:t>
        </w:r>
        <w:r>
          <w:rPr>
            <w:noProof/>
            <w:webHidden/>
          </w:rPr>
          <w:fldChar w:fldCharType="end"/>
        </w:r>
      </w:hyperlink>
    </w:p>
    <w:p w14:paraId="7613C820" w14:textId="643E3F0F" w:rsidR="000733C2" w:rsidRDefault="000733C2">
      <w:pPr>
        <w:pStyle w:val="TOC3"/>
        <w:tabs>
          <w:tab w:val="right" w:leader="dot" w:pos="8777"/>
        </w:tabs>
        <w:rPr>
          <w:rFonts w:asciiTheme="minorHAnsi" w:eastAsiaTheme="minorEastAsia" w:hAnsiTheme="minorHAnsi" w:cstheme="minorBidi"/>
          <w:noProof/>
          <w:sz w:val="22"/>
          <w:szCs w:val="22"/>
        </w:rPr>
      </w:pPr>
      <w:hyperlink w:anchor="_Toc122287385" w:history="1">
        <w:r w:rsidRPr="005A28BB">
          <w:rPr>
            <w:rStyle w:val="Hyperlink"/>
            <w:noProof/>
          </w:rPr>
          <w:t>2.2.2 Hệ thống Trạng Thái Nhân Vật</w:t>
        </w:r>
        <w:r>
          <w:rPr>
            <w:noProof/>
            <w:webHidden/>
          </w:rPr>
          <w:tab/>
        </w:r>
        <w:r>
          <w:rPr>
            <w:noProof/>
            <w:webHidden/>
          </w:rPr>
          <w:fldChar w:fldCharType="begin"/>
        </w:r>
        <w:r>
          <w:rPr>
            <w:noProof/>
            <w:webHidden/>
          </w:rPr>
          <w:instrText xml:space="preserve"> PAGEREF _Toc122287385 \h </w:instrText>
        </w:r>
        <w:r>
          <w:rPr>
            <w:noProof/>
            <w:webHidden/>
          </w:rPr>
        </w:r>
        <w:r>
          <w:rPr>
            <w:noProof/>
            <w:webHidden/>
          </w:rPr>
          <w:fldChar w:fldCharType="separate"/>
        </w:r>
        <w:r>
          <w:rPr>
            <w:noProof/>
            <w:webHidden/>
          </w:rPr>
          <w:t>12</w:t>
        </w:r>
        <w:r>
          <w:rPr>
            <w:noProof/>
            <w:webHidden/>
          </w:rPr>
          <w:fldChar w:fldCharType="end"/>
        </w:r>
      </w:hyperlink>
    </w:p>
    <w:p w14:paraId="6FF15AE0" w14:textId="56AE645E" w:rsidR="000733C2" w:rsidRDefault="000733C2">
      <w:pPr>
        <w:pStyle w:val="TOC3"/>
        <w:tabs>
          <w:tab w:val="right" w:leader="dot" w:pos="8777"/>
        </w:tabs>
        <w:rPr>
          <w:rFonts w:asciiTheme="minorHAnsi" w:eastAsiaTheme="minorEastAsia" w:hAnsiTheme="minorHAnsi" w:cstheme="minorBidi"/>
          <w:noProof/>
          <w:sz w:val="22"/>
          <w:szCs w:val="22"/>
        </w:rPr>
      </w:pPr>
      <w:hyperlink w:anchor="_Toc122287386" w:history="1">
        <w:r w:rsidRPr="005A28BB">
          <w:rPr>
            <w:rStyle w:val="Hyperlink"/>
            <w:noProof/>
          </w:rPr>
          <w:t>2.2.3 Hệ thống Quái Vật.</w:t>
        </w:r>
        <w:r>
          <w:rPr>
            <w:noProof/>
            <w:webHidden/>
          </w:rPr>
          <w:tab/>
        </w:r>
        <w:r>
          <w:rPr>
            <w:noProof/>
            <w:webHidden/>
          </w:rPr>
          <w:fldChar w:fldCharType="begin"/>
        </w:r>
        <w:r>
          <w:rPr>
            <w:noProof/>
            <w:webHidden/>
          </w:rPr>
          <w:instrText xml:space="preserve"> PAGEREF _Toc122287386 \h </w:instrText>
        </w:r>
        <w:r>
          <w:rPr>
            <w:noProof/>
            <w:webHidden/>
          </w:rPr>
        </w:r>
        <w:r>
          <w:rPr>
            <w:noProof/>
            <w:webHidden/>
          </w:rPr>
          <w:fldChar w:fldCharType="separate"/>
        </w:r>
        <w:r>
          <w:rPr>
            <w:noProof/>
            <w:webHidden/>
          </w:rPr>
          <w:t>12</w:t>
        </w:r>
        <w:r>
          <w:rPr>
            <w:noProof/>
            <w:webHidden/>
          </w:rPr>
          <w:fldChar w:fldCharType="end"/>
        </w:r>
      </w:hyperlink>
    </w:p>
    <w:p w14:paraId="193828E8" w14:textId="02383771" w:rsidR="000733C2" w:rsidRDefault="000733C2">
      <w:pPr>
        <w:pStyle w:val="TOC2"/>
        <w:tabs>
          <w:tab w:val="right" w:leader="dot" w:pos="8777"/>
        </w:tabs>
        <w:rPr>
          <w:rFonts w:asciiTheme="minorHAnsi" w:eastAsiaTheme="minorEastAsia" w:hAnsiTheme="minorHAnsi" w:cstheme="minorBidi"/>
          <w:noProof/>
          <w:sz w:val="22"/>
          <w:szCs w:val="22"/>
        </w:rPr>
      </w:pPr>
      <w:hyperlink w:anchor="_Toc122287387" w:history="1">
        <w:r w:rsidRPr="005A28BB">
          <w:rPr>
            <w:rStyle w:val="Hyperlink"/>
            <w:noProof/>
          </w:rPr>
          <w:t>2.3 Kết quả đạt được</w:t>
        </w:r>
        <w:r>
          <w:rPr>
            <w:noProof/>
            <w:webHidden/>
          </w:rPr>
          <w:tab/>
        </w:r>
        <w:r>
          <w:rPr>
            <w:noProof/>
            <w:webHidden/>
          </w:rPr>
          <w:fldChar w:fldCharType="begin"/>
        </w:r>
        <w:r>
          <w:rPr>
            <w:noProof/>
            <w:webHidden/>
          </w:rPr>
          <w:instrText xml:space="preserve"> PAGEREF _Toc122287387 \h </w:instrText>
        </w:r>
        <w:r>
          <w:rPr>
            <w:noProof/>
            <w:webHidden/>
          </w:rPr>
        </w:r>
        <w:r>
          <w:rPr>
            <w:noProof/>
            <w:webHidden/>
          </w:rPr>
          <w:fldChar w:fldCharType="separate"/>
        </w:r>
        <w:r>
          <w:rPr>
            <w:noProof/>
            <w:webHidden/>
          </w:rPr>
          <w:t>13</w:t>
        </w:r>
        <w:r>
          <w:rPr>
            <w:noProof/>
            <w:webHidden/>
          </w:rPr>
          <w:fldChar w:fldCharType="end"/>
        </w:r>
      </w:hyperlink>
    </w:p>
    <w:p w14:paraId="1A86048E" w14:textId="089A085C" w:rsidR="000733C2" w:rsidRDefault="000733C2">
      <w:pPr>
        <w:pStyle w:val="TOC2"/>
        <w:tabs>
          <w:tab w:val="right" w:leader="dot" w:pos="8777"/>
        </w:tabs>
        <w:rPr>
          <w:rFonts w:asciiTheme="minorHAnsi" w:eastAsiaTheme="minorEastAsia" w:hAnsiTheme="minorHAnsi" w:cstheme="minorBidi"/>
          <w:noProof/>
          <w:sz w:val="22"/>
          <w:szCs w:val="22"/>
        </w:rPr>
      </w:pPr>
      <w:hyperlink w:anchor="_Toc122287388" w:history="1">
        <w:r w:rsidRPr="005A28BB">
          <w:rPr>
            <w:rStyle w:val="Hyperlink"/>
            <w:noProof/>
          </w:rPr>
          <w:t>2.4 Kết luận</w:t>
        </w:r>
        <w:r>
          <w:rPr>
            <w:noProof/>
            <w:webHidden/>
          </w:rPr>
          <w:tab/>
        </w:r>
        <w:r>
          <w:rPr>
            <w:noProof/>
            <w:webHidden/>
          </w:rPr>
          <w:fldChar w:fldCharType="begin"/>
        </w:r>
        <w:r>
          <w:rPr>
            <w:noProof/>
            <w:webHidden/>
          </w:rPr>
          <w:instrText xml:space="preserve"> PAGEREF _Toc122287388 \h </w:instrText>
        </w:r>
        <w:r>
          <w:rPr>
            <w:noProof/>
            <w:webHidden/>
          </w:rPr>
        </w:r>
        <w:r>
          <w:rPr>
            <w:noProof/>
            <w:webHidden/>
          </w:rPr>
          <w:fldChar w:fldCharType="separate"/>
        </w:r>
        <w:r>
          <w:rPr>
            <w:noProof/>
            <w:webHidden/>
          </w:rPr>
          <w:t>16</w:t>
        </w:r>
        <w:r>
          <w:rPr>
            <w:noProof/>
            <w:webHidden/>
          </w:rPr>
          <w:fldChar w:fldCharType="end"/>
        </w:r>
      </w:hyperlink>
    </w:p>
    <w:p w14:paraId="22697EE0" w14:textId="4D396612" w:rsidR="000733C2" w:rsidRDefault="000733C2">
      <w:pPr>
        <w:pStyle w:val="TOC3"/>
        <w:tabs>
          <w:tab w:val="right" w:leader="dot" w:pos="8777"/>
        </w:tabs>
        <w:rPr>
          <w:rFonts w:asciiTheme="minorHAnsi" w:eastAsiaTheme="minorEastAsia" w:hAnsiTheme="minorHAnsi" w:cstheme="minorBidi"/>
          <w:noProof/>
          <w:sz w:val="22"/>
          <w:szCs w:val="22"/>
        </w:rPr>
      </w:pPr>
      <w:hyperlink w:anchor="_Toc122287389" w:history="1">
        <w:r w:rsidRPr="005A28BB">
          <w:rPr>
            <w:rStyle w:val="Hyperlink"/>
            <w:noProof/>
          </w:rPr>
          <w:t>2.4.1 Ưu điểm</w:t>
        </w:r>
        <w:r>
          <w:rPr>
            <w:noProof/>
            <w:webHidden/>
          </w:rPr>
          <w:tab/>
        </w:r>
        <w:r>
          <w:rPr>
            <w:noProof/>
            <w:webHidden/>
          </w:rPr>
          <w:fldChar w:fldCharType="begin"/>
        </w:r>
        <w:r>
          <w:rPr>
            <w:noProof/>
            <w:webHidden/>
          </w:rPr>
          <w:instrText xml:space="preserve"> PAGEREF _Toc122287389 \h </w:instrText>
        </w:r>
        <w:r>
          <w:rPr>
            <w:noProof/>
            <w:webHidden/>
          </w:rPr>
        </w:r>
        <w:r>
          <w:rPr>
            <w:noProof/>
            <w:webHidden/>
          </w:rPr>
          <w:fldChar w:fldCharType="separate"/>
        </w:r>
        <w:r>
          <w:rPr>
            <w:noProof/>
            <w:webHidden/>
          </w:rPr>
          <w:t>16</w:t>
        </w:r>
        <w:r>
          <w:rPr>
            <w:noProof/>
            <w:webHidden/>
          </w:rPr>
          <w:fldChar w:fldCharType="end"/>
        </w:r>
      </w:hyperlink>
    </w:p>
    <w:p w14:paraId="44350F32" w14:textId="1CDB6009" w:rsidR="000733C2" w:rsidRDefault="000733C2">
      <w:pPr>
        <w:pStyle w:val="TOC3"/>
        <w:tabs>
          <w:tab w:val="right" w:leader="dot" w:pos="8777"/>
        </w:tabs>
        <w:rPr>
          <w:rFonts w:asciiTheme="minorHAnsi" w:eastAsiaTheme="minorEastAsia" w:hAnsiTheme="minorHAnsi" w:cstheme="minorBidi"/>
          <w:noProof/>
          <w:sz w:val="22"/>
          <w:szCs w:val="22"/>
        </w:rPr>
      </w:pPr>
      <w:hyperlink w:anchor="_Toc122287390" w:history="1">
        <w:r w:rsidRPr="005A28BB">
          <w:rPr>
            <w:rStyle w:val="Hyperlink"/>
            <w:noProof/>
          </w:rPr>
          <w:t>2.4.2 Khuyết điểm</w:t>
        </w:r>
        <w:r>
          <w:rPr>
            <w:noProof/>
            <w:webHidden/>
          </w:rPr>
          <w:tab/>
        </w:r>
        <w:r>
          <w:rPr>
            <w:noProof/>
            <w:webHidden/>
          </w:rPr>
          <w:fldChar w:fldCharType="begin"/>
        </w:r>
        <w:r>
          <w:rPr>
            <w:noProof/>
            <w:webHidden/>
          </w:rPr>
          <w:instrText xml:space="preserve"> PAGEREF _Toc122287390 \h </w:instrText>
        </w:r>
        <w:r>
          <w:rPr>
            <w:noProof/>
            <w:webHidden/>
          </w:rPr>
        </w:r>
        <w:r>
          <w:rPr>
            <w:noProof/>
            <w:webHidden/>
          </w:rPr>
          <w:fldChar w:fldCharType="separate"/>
        </w:r>
        <w:r>
          <w:rPr>
            <w:noProof/>
            <w:webHidden/>
          </w:rPr>
          <w:t>16</w:t>
        </w:r>
        <w:r>
          <w:rPr>
            <w:noProof/>
            <w:webHidden/>
          </w:rPr>
          <w:fldChar w:fldCharType="end"/>
        </w:r>
      </w:hyperlink>
    </w:p>
    <w:p w14:paraId="780BD636" w14:textId="4294D75E" w:rsidR="00934075" w:rsidRPr="00507DC7" w:rsidRDefault="007F3D7F" w:rsidP="00507DC7">
      <w:pPr>
        <w:spacing w:after="200" w:line="276" w:lineRule="auto"/>
        <w:rPr>
          <w:sz w:val="26"/>
          <w:szCs w:val="26"/>
          <w:vertAlign w:val="superscript"/>
        </w:rPr>
      </w:pPr>
      <w:r>
        <w:rPr>
          <w:b/>
          <w:sz w:val="26"/>
          <w:lang w:val="vi-VN"/>
        </w:rPr>
        <w:fldChar w:fldCharType="end"/>
      </w:r>
    </w:p>
    <w:p w14:paraId="3E4EF3DD" w14:textId="0566BD8F" w:rsidR="008E1442" w:rsidRDefault="008E1442" w:rsidP="00E41430">
      <w:pPr>
        <w:pStyle w:val="Tiucctrangmu"/>
        <w:jc w:val="left"/>
      </w:pPr>
    </w:p>
    <w:p w14:paraId="5182DB5C" w14:textId="24262C0B" w:rsidR="00CE5E54" w:rsidRDefault="00CE5E54" w:rsidP="00E41430">
      <w:pPr>
        <w:pStyle w:val="Tiucctrangmu"/>
        <w:jc w:val="left"/>
      </w:pPr>
    </w:p>
    <w:p w14:paraId="677470BE" w14:textId="77777777" w:rsidR="00CE5E54" w:rsidRDefault="00CE5E54" w:rsidP="00E41430">
      <w:pPr>
        <w:pStyle w:val="Tiucctrangmu"/>
        <w:jc w:val="left"/>
      </w:pPr>
    </w:p>
    <w:p w14:paraId="566D1E6F" w14:textId="206216D5" w:rsidR="009909AF" w:rsidRDefault="007055DC" w:rsidP="00AD6417">
      <w:pPr>
        <w:pStyle w:val="Tiucctrangmu"/>
      </w:pPr>
      <w:r>
        <w:lastRenderedPageBreak/>
        <w:t>DANH MỤC HÌNH VẼ</w:t>
      </w:r>
    </w:p>
    <w:p w14:paraId="2BA7A3CD" w14:textId="133E4396" w:rsidR="00CE5E54" w:rsidRDefault="00000000">
      <w:pPr>
        <w:pStyle w:val="TableofFigures"/>
        <w:tabs>
          <w:tab w:val="right" w:leader="dot" w:pos="8777"/>
        </w:tabs>
        <w:rPr>
          <w:rFonts w:asciiTheme="minorHAnsi" w:eastAsiaTheme="minorEastAsia" w:hAnsiTheme="minorHAnsi" w:cstheme="minorBidi"/>
          <w:b w:val="0"/>
          <w:noProof/>
          <w:sz w:val="22"/>
          <w:szCs w:val="22"/>
        </w:rPr>
      </w:pPr>
      <w:r>
        <w:fldChar w:fldCharType="begin"/>
      </w:r>
      <w:r>
        <w:instrText xml:space="preserve"> TOC \h \z \c "Hình" </w:instrText>
      </w:r>
      <w:r>
        <w:fldChar w:fldCharType="separate"/>
      </w:r>
      <w:hyperlink w:anchor="_Toc122287394" w:history="1">
        <w:r w:rsidR="00CE5E54" w:rsidRPr="00761506">
          <w:rPr>
            <w:rStyle w:val="Hyperlink"/>
            <w:noProof/>
          </w:rPr>
          <w:t>Hình 2.1 Sơ đồ nguồn dữ liệu Menu/Scene.</w:t>
        </w:r>
        <w:r w:rsidR="00CE5E54">
          <w:rPr>
            <w:noProof/>
            <w:webHidden/>
          </w:rPr>
          <w:tab/>
        </w:r>
        <w:r w:rsidR="00CE5E54">
          <w:rPr>
            <w:noProof/>
            <w:webHidden/>
          </w:rPr>
          <w:fldChar w:fldCharType="begin"/>
        </w:r>
        <w:r w:rsidR="00CE5E54">
          <w:rPr>
            <w:noProof/>
            <w:webHidden/>
          </w:rPr>
          <w:instrText xml:space="preserve"> PAGEREF _Toc122287394 \h </w:instrText>
        </w:r>
        <w:r w:rsidR="00CE5E54">
          <w:rPr>
            <w:noProof/>
            <w:webHidden/>
          </w:rPr>
        </w:r>
        <w:r w:rsidR="00CE5E54">
          <w:rPr>
            <w:noProof/>
            <w:webHidden/>
          </w:rPr>
          <w:fldChar w:fldCharType="separate"/>
        </w:r>
        <w:r w:rsidR="00CE5E54">
          <w:rPr>
            <w:noProof/>
            <w:webHidden/>
          </w:rPr>
          <w:t>9</w:t>
        </w:r>
        <w:r w:rsidR="00CE5E54">
          <w:rPr>
            <w:noProof/>
            <w:webHidden/>
          </w:rPr>
          <w:fldChar w:fldCharType="end"/>
        </w:r>
      </w:hyperlink>
    </w:p>
    <w:p w14:paraId="5943CC4F" w14:textId="305A05CB" w:rsidR="00CE5E54" w:rsidRDefault="00CE5E54">
      <w:pPr>
        <w:pStyle w:val="TableofFigures"/>
        <w:tabs>
          <w:tab w:val="right" w:leader="dot" w:pos="8777"/>
        </w:tabs>
        <w:rPr>
          <w:rFonts w:asciiTheme="minorHAnsi" w:eastAsiaTheme="minorEastAsia" w:hAnsiTheme="minorHAnsi" w:cstheme="minorBidi"/>
          <w:b w:val="0"/>
          <w:noProof/>
          <w:sz w:val="22"/>
          <w:szCs w:val="22"/>
        </w:rPr>
      </w:pPr>
      <w:hyperlink w:anchor="_Toc122287395" w:history="1">
        <w:r w:rsidRPr="00761506">
          <w:rPr>
            <w:rStyle w:val="Hyperlink"/>
            <w:noProof/>
          </w:rPr>
          <w:t>Hình 2.2 Sơ đồ nguồn dữ liệu Di Chuyển Nhân Vật</w:t>
        </w:r>
        <w:r>
          <w:rPr>
            <w:noProof/>
            <w:webHidden/>
          </w:rPr>
          <w:tab/>
        </w:r>
        <w:r>
          <w:rPr>
            <w:noProof/>
            <w:webHidden/>
          </w:rPr>
          <w:fldChar w:fldCharType="begin"/>
        </w:r>
        <w:r>
          <w:rPr>
            <w:noProof/>
            <w:webHidden/>
          </w:rPr>
          <w:instrText xml:space="preserve"> PAGEREF _Toc122287395 \h </w:instrText>
        </w:r>
        <w:r>
          <w:rPr>
            <w:noProof/>
            <w:webHidden/>
          </w:rPr>
        </w:r>
        <w:r>
          <w:rPr>
            <w:noProof/>
            <w:webHidden/>
          </w:rPr>
          <w:fldChar w:fldCharType="separate"/>
        </w:r>
        <w:r>
          <w:rPr>
            <w:noProof/>
            <w:webHidden/>
          </w:rPr>
          <w:t>10</w:t>
        </w:r>
        <w:r>
          <w:rPr>
            <w:noProof/>
            <w:webHidden/>
          </w:rPr>
          <w:fldChar w:fldCharType="end"/>
        </w:r>
      </w:hyperlink>
    </w:p>
    <w:p w14:paraId="1901CE90" w14:textId="19CE949E" w:rsidR="00CE5E54" w:rsidRDefault="00CE5E54">
      <w:pPr>
        <w:pStyle w:val="TableofFigures"/>
        <w:tabs>
          <w:tab w:val="right" w:leader="dot" w:pos="8777"/>
        </w:tabs>
        <w:rPr>
          <w:rFonts w:asciiTheme="minorHAnsi" w:eastAsiaTheme="minorEastAsia" w:hAnsiTheme="minorHAnsi" w:cstheme="minorBidi"/>
          <w:b w:val="0"/>
          <w:noProof/>
          <w:sz w:val="22"/>
          <w:szCs w:val="22"/>
        </w:rPr>
      </w:pPr>
      <w:hyperlink w:anchor="_Toc122287396" w:history="1">
        <w:r w:rsidRPr="00761506">
          <w:rPr>
            <w:rStyle w:val="Hyperlink"/>
            <w:noProof/>
          </w:rPr>
          <w:t>Hình 2.3 Sơ đồ nguồn dữ liệu Trạng Thái Nhân Vật</w:t>
        </w:r>
        <w:r>
          <w:rPr>
            <w:noProof/>
            <w:webHidden/>
          </w:rPr>
          <w:tab/>
        </w:r>
        <w:r>
          <w:rPr>
            <w:noProof/>
            <w:webHidden/>
          </w:rPr>
          <w:fldChar w:fldCharType="begin"/>
        </w:r>
        <w:r>
          <w:rPr>
            <w:noProof/>
            <w:webHidden/>
          </w:rPr>
          <w:instrText xml:space="preserve"> PAGEREF _Toc122287396 \h </w:instrText>
        </w:r>
        <w:r>
          <w:rPr>
            <w:noProof/>
            <w:webHidden/>
          </w:rPr>
        </w:r>
        <w:r>
          <w:rPr>
            <w:noProof/>
            <w:webHidden/>
          </w:rPr>
          <w:fldChar w:fldCharType="separate"/>
        </w:r>
        <w:r>
          <w:rPr>
            <w:noProof/>
            <w:webHidden/>
          </w:rPr>
          <w:t>10</w:t>
        </w:r>
        <w:r>
          <w:rPr>
            <w:noProof/>
            <w:webHidden/>
          </w:rPr>
          <w:fldChar w:fldCharType="end"/>
        </w:r>
      </w:hyperlink>
    </w:p>
    <w:p w14:paraId="755E384F" w14:textId="0C23518F" w:rsidR="00CE5E54" w:rsidRDefault="00CE5E54">
      <w:pPr>
        <w:pStyle w:val="TableofFigures"/>
        <w:tabs>
          <w:tab w:val="right" w:leader="dot" w:pos="8777"/>
        </w:tabs>
        <w:rPr>
          <w:rFonts w:asciiTheme="minorHAnsi" w:eastAsiaTheme="minorEastAsia" w:hAnsiTheme="minorHAnsi" w:cstheme="minorBidi"/>
          <w:b w:val="0"/>
          <w:noProof/>
          <w:sz w:val="22"/>
          <w:szCs w:val="22"/>
        </w:rPr>
      </w:pPr>
      <w:hyperlink w:anchor="_Toc122287397" w:history="1">
        <w:r w:rsidRPr="00761506">
          <w:rPr>
            <w:rStyle w:val="Hyperlink"/>
            <w:noProof/>
          </w:rPr>
          <w:t>Hình 2.4 Sơ đồ chức năng Quái Vật</w:t>
        </w:r>
        <w:r>
          <w:rPr>
            <w:noProof/>
            <w:webHidden/>
          </w:rPr>
          <w:tab/>
        </w:r>
        <w:r>
          <w:rPr>
            <w:noProof/>
            <w:webHidden/>
          </w:rPr>
          <w:fldChar w:fldCharType="begin"/>
        </w:r>
        <w:r>
          <w:rPr>
            <w:noProof/>
            <w:webHidden/>
          </w:rPr>
          <w:instrText xml:space="preserve"> PAGEREF _Toc122287397 \h </w:instrText>
        </w:r>
        <w:r>
          <w:rPr>
            <w:noProof/>
            <w:webHidden/>
          </w:rPr>
        </w:r>
        <w:r>
          <w:rPr>
            <w:noProof/>
            <w:webHidden/>
          </w:rPr>
          <w:fldChar w:fldCharType="separate"/>
        </w:r>
        <w:r>
          <w:rPr>
            <w:noProof/>
            <w:webHidden/>
          </w:rPr>
          <w:t>11</w:t>
        </w:r>
        <w:r>
          <w:rPr>
            <w:noProof/>
            <w:webHidden/>
          </w:rPr>
          <w:fldChar w:fldCharType="end"/>
        </w:r>
      </w:hyperlink>
    </w:p>
    <w:p w14:paraId="3AA33246" w14:textId="31826067" w:rsidR="00CE5E54" w:rsidRDefault="00CE5E54">
      <w:pPr>
        <w:pStyle w:val="TableofFigures"/>
        <w:tabs>
          <w:tab w:val="right" w:leader="dot" w:pos="8777"/>
        </w:tabs>
        <w:rPr>
          <w:rFonts w:asciiTheme="minorHAnsi" w:eastAsiaTheme="minorEastAsia" w:hAnsiTheme="minorHAnsi" w:cstheme="minorBidi"/>
          <w:b w:val="0"/>
          <w:noProof/>
          <w:sz w:val="22"/>
          <w:szCs w:val="22"/>
        </w:rPr>
      </w:pPr>
      <w:hyperlink w:anchor="_Toc122287398" w:history="1">
        <w:r w:rsidRPr="00761506">
          <w:rPr>
            <w:rStyle w:val="Hyperlink"/>
            <w:noProof/>
          </w:rPr>
          <w:t>Hình 2.5 Sơ đồ chức năng.</w:t>
        </w:r>
        <w:r>
          <w:rPr>
            <w:noProof/>
            <w:webHidden/>
          </w:rPr>
          <w:tab/>
        </w:r>
        <w:r>
          <w:rPr>
            <w:noProof/>
            <w:webHidden/>
          </w:rPr>
          <w:fldChar w:fldCharType="begin"/>
        </w:r>
        <w:r>
          <w:rPr>
            <w:noProof/>
            <w:webHidden/>
          </w:rPr>
          <w:instrText xml:space="preserve"> PAGEREF _Toc122287398 \h </w:instrText>
        </w:r>
        <w:r>
          <w:rPr>
            <w:noProof/>
            <w:webHidden/>
          </w:rPr>
        </w:r>
        <w:r>
          <w:rPr>
            <w:noProof/>
            <w:webHidden/>
          </w:rPr>
          <w:fldChar w:fldCharType="separate"/>
        </w:r>
        <w:r>
          <w:rPr>
            <w:noProof/>
            <w:webHidden/>
          </w:rPr>
          <w:t>11</w:t>
        </w:r>
        <w:r>
          <w:rPr>
            <w:noProof/>
            <w:webHidden/>
          </w:rPr>
          <w:fldChar w:fldCharType="end"/>
        </w:r>
      </w:hyperlink>
    </w:p>
    <w:p w14:paraId="21CC7FC6" w14:textId="062AA166" w:rsidR="00CE5E54" w:rsidRDefault="00CE5E54">
      <w:pPr>
        <w:pStyle w:val="TableofFigures"/>
        <w:tabs>
          <w:tab w:val="right" w:leader="dot" w:pos="8777"/>
        </w:tabs>
        <w:rPr>
          <w:rFonts w:asciiTheme="minorHAnsi" w:eastAsiaTheme="minorEastAsia" w:hAnsiTheme="minorHAnsi" w:cstheme="minorBidi"/>
          <w:b w:val="0"/>
          <w:noProof/>
          <w:sz w:val="22"/>
          <w:szCs w:val="22"/>
        </w:rPr>
      </w:pPr>
      <w:hyperlink w:anchor="_Toc122287399" w:history="1">
        <w:r w:rsidRPr="00761506">
          <w:rPr>
            <w:rStyle w:val="Hyperlink"/>
            <w:noProof/>
          </w:rPr>
          <w:t>Hình 2.6 Giao diện hoàn thành game.</w:t>
        </w:r>
        <w:r>
          <w:rPr>
            <w:noProof/>
            <w:webHidden/>
          </w:rPr>
          <w:tab/>
        </w:r>
        <w:r>
          <w:rPr>
            <w:noProof/>
            <w:webHidden/>
          </w:rPr>
          <w:fldChar w:fldCharType="begin"/>
        </w:r>
        <w:r>
          <w:rPr>
            <w:noProof/>
            <w:webHidden/>
          </w:rPr>
          <w:instrText xml:space="preserve"> PAGEREF _Toc122287399 \h </w:instrText>
        </w:r>
        <w:r>
          <w:rPr>
            <w:noProof/>
            <w:webHidden/>
          </w:rPr>
        </w:r>
        <w:r>
          <w:rPr>
            <w:noProof/>
            <w:webHidden/>
          </w:rPr>
          <w:fldChar w:fldCharType="separate"/>
        </w:r>
        <w:r>
          <w:rPr>
            <w:noProof/>
            <w:webHidden/>
          </w:rPr>
          <w:t>12</w:t>
        </w:r>
        <w:r>
          <w:rPr>
            <w:noProof/>
            <w:webHidden/>
          </w:rPr>
          <w:fldChar w:fldCharType="end"/>
        </w:r>
      </w:hyperlink>
    </w:p>
    <w:p w14:paraId="3D4E8853" w14:textId="18D9A7A4" w:rsidR="00CE5E54" w:rsidRDefault="00CE5E54">
      <w:pPr>
        <w:pStyle w:val="TableofFigures"/>
        <w:tabs>
          <w:tab w:val="right" w:leader="dot" w:pos="8777"/>
        </w:tabs>
        <w:rPr>
          <w:rFonts w:asciiTheme="minorHAnsi" w:eastAsiaTheme="minorEastAsia" w:hAnsiTheme="minorHAnsi" w:cstheme="minorBidi"/>
          <w:b w:val="0"/>
          <w:noProof/>
          <w:sz w:val="22"/>
          <w:szCs w:val="22"/>
        </w:rPr>
      </w:pPr>
      <w:hyperlink w:anchor="_Toc122287400" w:history="1">
        <w:r w:rsidRPr="00761506">
          <w:rPr>
            <w:rStyle w:val="Hyperlink"/>
            <w:noProof/>
          </w:rPr>
          <w:t>Hình 2.7 AI Quái vật.</w:t>
        </w:r>
        <w:r>
          <w:rPr>
            <w:noProof/>
            <w:webHidden/>
          </w:rPr>
          <w:tab/>
        </w:r>
        <w:r>
          <w:rPr>
            <w:noProof/>
            <w:webHidden/>
          </w:rPr>
          <w:fldChar w:fldCharType="begin"/>
        </w:r>
        <w:r>
          <w:rPr>
            <w:noProof/>
            <w:webHidden/>
          </w:rPr>
          <w:instrText xml:space="preserve"> PAGEREF _Toc122287400 \h </w:instrText>
        </w:r>
        <w:r>
          <w:rPr>
            <w:noProof/>
            <w:webHidden/>
          </w:rPr>
        </w:r>
        <w:r>
          <w:rPr>
            <w:noProof/>
            <w:webHidden/>
          </w:rPr>
          <w:fldChar w:fldCharType="separate"/>
        </w:r>
        <w:r>
          <w:rPr>
            <w:noProof/>
            <w:webHidden/>
          </w:rPr>
          <w:t>15</w:t>
        </w:r>
        <w:r>
          <w:rPr>
            <w:noProof/>
            <w:webHidden/>
          </w:rPr>
          <w:fldChar w:fldCharType="end"/>
        </w:r>
      </w:hyperlink>
    </w:p>
    <w:p w14:paraId="08D0B73D" w14:textId="0689FDE8" w:rsidR="00CE5E54" w:rsidRDefault="00CE5E54">
      <w:pPr>
        <w:pStyle w:val="TableofFigures"/>
        <w:tabs>
          <w:tab w:val="right" w:leader="dot" w:pos="8777"/>
        </w:tabs>
        <w:rPr>
          <w:rFonts w:asciiTheme="minorHAnsi" w:eastAsiaTheme="minorEastAsia" w:hAnsiTheme="minorHAnsi" w:cstheme="minorBidi"/>
          <w:b w:val="0"/>
          <w:noProof/>
          <w:sz w:val="22"/>
          <w:szCs w:val="22"/>
        </w:rPr>
      </w:pPr>
      <w:hyperlink w:anchor="_Toc122287401" w:history="1">
        <w:r w:rsidRPr="00761506">
          <w:rPr>
            <w:rStyle w:val="Hyperlink"/>
            <w:noProof/>
          </w:rPr>
          <w:t>Hình 2.8 Quái vật chết.</w:t>
        </w:r>
        <w:r>
          <w:rPr>
            <w:noProof/>
            <w:webHidden/>
          </w:rPr>
          <w:tab/>
        </w:r>
        <w:r>
          <w:rPr>
            <w:noProof/>
            <w:webHidden/>
          </w:rPr>
          <w:fldChar w:fldCharType="begin"/>
        </w:r>
        <w:r>
          <w:rPr>
            <w:noProof/>
            <w:webHidden/>
          </w:rPr>
          <w:instrText xml:space="preserve"> PAGEREF _Toc122287401 \h </w:instrText>
        </w:r>
        <w:r>
          <w:rPr>
            <w:noProof/>
            <w:webHidden/>
          </w:rPr>
        </w:r>
        <w:r>
          <w:rPr>
            <w:noProof/>
            <w:webHidden/>
          </w:rPr>
          <w:fldChar w:fldCharType="separate"/>
        </w:r>
        <w:r>
          <w:rPr>
            <w:noProof/>
            <w:webHidden/>
          </w:rPr>
          <w:t>15</w:t>
        </w:r>
        <w:r>
          <w:rPr>
            <w:noProof/>
            <w:webHidden/>
          </w:rPr>
          <w:fldChar w:fldCharType="end"/>
        </w:r>
      </w:hyperlink>
    </w:p>
    <w:p w14:paraId="4A1265E4" w14:textId="03BC7F42" w:rsidR="00CE5E54" w:rsidRDefault="00CE5E54">
      <w:pPr>
        <w:pStyle w:val="TableofFigures"/>
        <w:tabs>
          <w:tab w:val="right" w:leader="dot" w:pos="8777"/>
        </w:tabs>
        <w:rPr>
          <w:rFonts w:asciiTheme="minorHAnsi" w:eastAsiaTheme="minorEastAsia" w:hAnsiTheme="minorHAnsi" w:cstheme="minorBidi"/>
          <w:b w:val="0"/>
          <w:noProof/>
          <w:sz w:val="22"/>
          <w:szCs w:val="22"/>
        </w:rPr>
      </w:pPr>
      <w:hyperlink w:anchor="_Toc122287402" w:history="1">
        <w:r w:rsidRPr="00761506">
          <w:rPr>
            <w:rStyle w:val="Hyperlink"/>
            <w:noProof/>
          </w:rPr>
          <w:t>Hình 2.9 Pause Menu.</w:t>
        </w:r>
        <w:r>
          <w:rPr>
            <w:noProof/>
            <w:webHidden/>
          </w:rPr>
          <w:tab/>
        </w:r>
        <w:r>
          <w:rPr>
            <w:noProof/>
            <w:webHidden/>
          </w:rPr>
          <w:fldChar w:fldCharType="begin"/>
        </w:r>
        <w:r>
          <w:rPr>
            <w:noProof/>
            <w:webHidden/>
          </w:rPr>
          <w:instrText xml:space="preserve"> PAGEREF _Toc122287402 \h </w:instrText>
        </w:r>
        <w:r>
          <w:rPr>
            <w:noProof/>
            <w:webHidden/>
          </w:rPr>
        </w:r>
        <w:r>
          <w:rPr>
            <w:noProof/>
            <w:webHidden/>
          </w:rPr>
          <w:fldChar w:fldCharType="separate"/>
        </w:r>
        <w:r>
          <w:rPr>
            <w:noProof/>
            <w:webHidden/>
          </w:rPr>
          <w:t>16</w:t>
        </w:r>
        <w:r>
          <w:rPr>
            <w:noProof/>
            <w:webHidden/>
          </w:rPr>
          <w:fldChar w:fldCharType="end"/>
        </w:r>
      </w:hyperlink>
    </w:p>
    <w:p w14:paraId="3EDBC7A6" w14:textId="4F6AB0BD" w:rsidR="00CE5E54" w:rsidRDefault="00CE5E54">
      <w:pPr>
        <w:pStyle w:val="TableofFigures"/>
        <w:tabs>
          <w:tab w:val="right" w:leader="dot" w:pos="8777"/>
        </w:tabs>
        <w:rPr>
          <w:rFonts w:asciiTheme="minorHAnsi" w:eastAsiaTheme="minorEastAsia" w:hAnsiTheme="minorHAnsi" w:cstheme="minorBidi"/>
          <w:b w:val="0"/>
          <w:noProof/>
          <w:sz w:val="22"/>
          <w:szCs w:val="22"/>
        </w:rPr>
      </w:pPr>
      <w:hyperlink w:anchor="_Toc122287403" w:history="1">
        <w:r w:rsidRPr="00761506">
          <w:rPr>
            <w:rStyle w:val="Hyperlink"/>
            <w:noProof/>
          </w:rPr>
          <w:t>Hình 2.10 Option Menu.</w:t>
        </w:r>
        <w:r>
          <w:rPr>
            <w:noProof/>
            <w:webHidden/>
          </w:rPr>
          <w:tab/>
        </w:r>
        <w:r>
          <w:rPr>
            <w:noProof/>
            <w:webHidden/>
          </w:rPr>
          <w:fldChar w:fldCharType="begin"/>
        </w:r>
        <w:r>
          <w:rPr>
            <w:noProof/>
            <w:webHidden/>
          </w:rPr>
          <w:instrText xml:space="preserve"> PAGEREF _Toc122287403 \h </w:instrText>
        </w:r>
        <w:r>
          <w:rPr>
            <w:noProof/>
            <w:webHidden/>
          </w:rPr>
        </w:r>
        <w:r>
          <w:rPr>
            <w:noProof/>
            <w:webHidden/>
          </w:rPr>
          <w:fldChar w:fldCharType="separate"/>
        </w:r>
        <w:r>
          <w:rPr>
            <w:noProof/>
            <w:webHidden/>
          </w:rPr>
          <w:t>16</w:t>
        </w:r>
        <w:r>
          <w:rPr>
            <w:noProof/>
            <w:webHidden/>
          </w:rPr>
          <w:fldChar w:fldCharType="end"/>
        </w:r>
      </w:hyperlink>
    </w:p>
    <w:p w14:paraId="108713C2" w14:textId="2D51BDAC" w:rsidR="00CE5E54" w:rsidRDefault="00CE5E54">
      <w:pPr>
        <w:pStyle w:val="TableofFigures"/>
        <w:tabs>
          <w:tab w:val="right" w:leader="dot" w:pos="8777"/>
        </w:tabs>
        <w:rPr>
          <w:rFonts w:asciiTheme="minorHAnsi" w:eastAsiaTheme="minorEastAsia" w:hAnsiTheme="minorHAnsi" w:cstheme="minorBidi"/>
          <w:b w:val="0"/>
          <w:noProof/>
          <w:sz w:val="22"/>
          <w:szCs w:val="22"/>
        </w:rPr>
      </w:pPr>
      <w:hyperlink w:anchor="_Toc122287404" w:history="1">
        <w:r w:rsidRPr="00761506">
          <w:rPr>
            <w:rStyle w:val="Hyperlink"/>
            <w:noProof/>
          </w:rPr>
          <w:t>Hình 2.11 Quái vật tấn công.</w:t>
        </w:r>
        <w:r>
          <w:rPr>
            <w:noProof/>
            <w:webHidden/>
          </w:rPr>
          <w:tab/>
        </w:r>
        <w:r>
          <w:rPr>
            <w:noProof/>
            <w:webHidden/>
          </w:rPr>
          <w:fldChar w:fldCharType="begin"/>
        </w:r>
        <w:r>
          <w:rPr>
            <w:noProof/>
            <w:webHidden/>
          </w:rPr>
          <w:instrText xml:space="preserve"> PAGEREF _Toc122287404 \h </w:instrText>
        </w:r>
        <w:r>
          <w:rPr>
            <w:noProof/>
            <w:webHidden/>
          </w:rPr>
        </w:r>
        <w:r>
          <w:rPr>
            <w:noProof/>
            <w:webHidden/>
          </w:rPr>
          <w:fldChar w:fldCharType="separate"/>
        </w:r>
        <w:r>
          <w:rPr>
            <w:noProof/>
            <w:webHidden/>
          </w:rPr>
          <w:t>17</w:t>
        </w:r>
        <w:r>
          <w:rPr>
            <w:noProof/>
            <w:webHidden/>
          </w:rPr>
          <w:fldChar w:fldCharType="end"/>
        </w:r>
      </w:hyperlink>
    </w:p>
    <w:p w14:paraId="3091D858" w14:textId="290DB4E5" w:rsidR="009909AF" w:rsidRDefault="00000000" w:rsidP="009909AF">
      <w:r>
        <w:rPr>
          <w:bCs/>
          <w:noProof/>
        </w:rPr>
        <w:fldChar w:fldCharType="end"/>
      </w:r>
    </w:p>
    <w:p w14:paraId="33949286" w14:textId="54D0F02D" w:rsidR="009909AF" w:rsidRDefault="009909AF" w:rsidP="009909AF"/>
    <w:p w14:paraId="5D594B4E" w14:textId="4DD52536" w:rsidR="009909AF" w:rsidRDefault="009909AF" w:rsidP="009909AF"/>
    <w:p w14:paraId="0501786A" w14:textId="6CE65B4B" w:rsidR="009909AF" w:rsidRDefault="009909AF" w:rsidP="009909AF"/>
    <w:p w14:paraId="5C494255" w14:textId="10E0467A" w:rsidR="009909AF" w:rsidRDefault="009909AF" w:rsidP="009909AF"/>
    <w:p w14:paraId="06FC7647" w14:textId="5408D658" w:rsidR="009909AF" w:rsidRDefault="009909AF" w:rsidP="009909AF"/>
    <w:p w14:paraId="7213D538" w14:textId="36A5CEE3" w:rsidR="009909AF" w:rsidRDefault="009909AF" w:rsidP="009909AF"/>
    <w:p w14:paraId="11FE9882" w14:textId="29B5760C" w:rsidR="009909AF" w:rsidRDefault="009909AF" w:rsidP="009909AF"/>
    <w:p w14:paraId="317E8639" w14:textId="58031E12" w:rsidR="009909AF" w:rsidRDefault="009909AF" w:rsidP="009909AF"/>
    <w:p w14:paraId="0AA5784D" w14:textId="2343FF84" w:rsidR="009909AF" w:rsidRDefault="009909AF" w:rsidP="009909AF"/>
    <w:p w14:paraId="02AE2D0B" w14:textId="2B24F25E" w:rsidR="009909AF" w:rsidRDefault="009909AF" w:rsidP="009909AF"/>
    <w:p w14:paraId="4372CDA0" w14:textId="49107416" w:rsidR="009909AF" w:rsidRDefault="009909AF" w:rsidP="009909AF"/>
    <w:p w14:paraId="1742415E" w14:textId="7606ADD8" w:rsidR="009909AF" w:rsidRDefault="009909AF" w:rsidP="009909AF"/>
    <w:p w14:paraId="794837E5" w14:textId="794D5637" w:rsidR="009909AF" w:rsidRDefault="009909AF" w:rsidP="009909AF"/>
    <w:p w14:paraId="26F18686" w14:textId="06100665" w:rsidR="009909AF" w:rsidRDefault="009909AF" w:rsidP="009909AF"/>
    <w:p w14:paraId="2FD20332" w14:textId="2119D5CE" w:rsidR="009909AF" w:rsidRDefault="009909AF" w:rsidP="009909AF"/>
    <w:p w14:paraId="772C1301" w14:textId="3E2AE1E1" w:rsidR="009909AF" w:rsidRDefault="009909AF" w:rsidP="009909AF"/>
    <w:p w14:paraId="0E2849DC" w14:textId="7E8EA7B7" w:rsidR="009909AF" w:rsidRDefault="009909AF" w:rsidP="009909AF"/>
    <w:p w14:paraId="41C50148" w14:textId="78A2BD63" w:rsidR="009909AF" w:rsidRDefault="009909AF" w:rsidP="009909AF"/>
    <w:p w14:paraId="1648823E" w14:textId="449B27E7" w:rsidR="009909AF" w:rsidRDefault="009909AF" w:rsidP="009909AF"/>
    <w:p w14:paraId="0F56ABAD" w14:textId="2F08E0F6" w:rsidR="009909AF" w:rsidRDefault="009909AF" w:rsidP="009909AF"/>
    <w:p w14:paraId="02AB176F" w14:textId="78AEBD89" w:rsidR="00C263F0" w:rsidRDefault="00C263F0" w:rsidP="009909AF"/>
    <w:p w14:paraId="62AA2429" w14:textId="343A1F53" w:rsidR="00C263F0" w:rsidRDefault="00C263F0" w:rsidP="009909AF"/>
    <w:p w14:paraId="49B3FFDB" w14:textId="4AC9A4E7" w:rsidR="009909AF" w:rsidRDefault="009909AF" w:rsidP="009909AF"/>
    <w:p w14:paraId="34C8175F" w14:textId="7B356F19" w:rsidR="0041174B" w:rsidRDefault="0041174B" w:rsidP="009909AF"/>
    <w:p w14:paraId="4BF41F3F" w14:textId="38F7D241" w:rsidR="0041174B" w:rsidRDefault="0041174B" w:rsidP="009909AF"/>
    <w:p w14:paraId="78925665" w14:textId="77777777" w:rsidR="0041174B" w:rsidRPr="009909AF" w:rsidRDefault="0041174B" w:rsidP="009909AF"/>
    <w:p w14:paraId="600F4717" w14:textId="2D4CFB15" w:rsidR="007B1A23" w:rsidRDefault="008204E4" w:rsidP="00BD7DC1">
      <w:pPr>
        <w:pStyle w:val="Heading1"/>
        <w:numPr>
          <w:ilvl w:val="0"/>
          <w:numId w:val="2"/>
        </w:numPr>
        <w:ind w:left="0" w:firstLine="0"/>
        <w:jc w:val="center"/>
      </w:pPr>
      <w:bookmarkStart w:id="3" w:name="_Toc122287368"/>
      <w:r>
        <w:lastRenderedPageBreak/>
        <w:t>GIỚI THIỆU</w:t>
      </w:r>
      <w:bookmarkEnd w:id="3"/>
    </w:p>
    <w:p w14:paraId="3111EB01" w14:textId="17715B75" w:rsidR="00F12044" w:rsidRDefault="00F12044" w:rsidP="008F3D1B"/>
    <w:p w14:paraId="72CE6607" w14:textId="3178B8D1" w:rsidR="00F12044" w:rsidRDefault="00EB782C" w:rsidP="00EB782C">
      <w:pPr>
        <w:pStyle w:val="Heading2"/>
        <w:numPr>
          <w:ilvl w:val="1"/>
          <w:numId w:val="27"/>
        </w:numPr>
      </w:pPr>
      <w:bookmarkStart w:id="4" w:name="_Toc122287369"/>
      <w:r>
        <w:t>Giới thiệu đề tài</w:t>
      </w:r>
      <w:bookmarkEnd w:id="4"/>
    </w:p>
    <w:p w14:paraId="7F57057C" w14:textId="27CDBC13" w:rsidR="00803E13" w:rsidRDefault="007F389F" w:rsidP="007F389F">
      <w:pPr>
        <w:pStyle w:val="Nidungvnbn"/>
      </w:pPr>
      <w:r>
        <w:t xml:space="preserve">- Trong </w:t>
      </w:r>
      <w:r w:rsidR="009D3407">
        <w:t>đồ án cuối kì lần này, em sẽ thực hiện đề tài Game Platformer 2D</w:t>
      </w:r>
      <w:r w:rsidR="00F26815">
        <w:t>.</w:t>
      </w:r>
    </w:p>
    <w:p w14:paraId="0B9A125B" w14:textId="20C996DC" w:rsidR="009409F7" w:rsidRDefault="005C3B0A" w:rsidP="001113C5">
      <w:pPr>
        <w:pStyle w:val="Nidungvnbn"/>
      </w:pPr>
      <w:r>
        <w:t>- Với bối cảnh là khu rừng ma mị và ngôi làng vắng vẻ, game được xây dựng theo lối đồ hoạ Pixel Art</w:t>
      </w:r>
      <w:r w:rsidR="004D2C7C">
        <w:t xml:space="preserve"> hoài niệm</w:t>
      </w:r>
      <w:r w:rsidR="005D1153">
        <w:t xml:space="preserve"> cùng với lối chơi đơn giản nhưng đầy thử thách, hứa hẹn sẽ mang đến cho người chơi nhiều trãi nghiệm vui vẻ.</w:t>
      </w:r>
    </w:p>
    <w:p w14:paraId="70AD3FB9" w14:textId="63D7DA6C" w:rsidR="00AC40FE" w:rsidRDefault="00AC40FE" w:rsidP="001113C5">
      <w:pPr>
        <w:pStyle w:val="Nidungvnbn"/>
      </w:pPr>
      <w:r>
        <w:t xml:space="preserve">- Cốt truyện: Bạn sẽ vào vai một nữ hiệp sĩ đang trên đường trở về làng sau cuộc thám hiểm. </w:t>
      </w:r>
      <w:r w:rsidR="00C55251">
        <w:t xml:space="preserve">Trên đường về, khi băng qua ngôi làng bạn phát hiện </w:t>
      </w:r>
      <w:r w:rsidR="00DA2223">
        <w:t>ra lượng quái vật đang xuất hiện ngày càng nhiều và tiến về ngôi làng. Nhiệm vụ của bạn là tiêu diệt hết quái vật và giải nguy cho ngôi làng.</w:t>
      </w:r>
    </w:p>
    <w:p w14:paraId="595503D8" w14:textId="263242A8" w:rsidR="006A1932" w:rsidRDefault="006A1932" w:rsidP="006A1932">
      <w:pPr>
        <w:pStyle w:val="Heading2"/>
      </w:pPr>
      <w:bookmarkStart w:id="5" w:name="_Toc122287370"/>
      <w:r>
        <w:t>1.2 Lý do chọn đề tài</w:t>
      </w:r>
      <w:bookmarkEnd w:id="5"/>
    </w:p>
    <w:p w14:paraId="7133E166" w14:textId="7ADF3060" w:rsidR="00212106" w:rsidRDefault="00212106" w:rsidP="00212106">
      <w:pPr>
        <w:pStyle w:val="Nidungvnbn"/>
      </w:pPr>
      <w:r>
        <w:t>- Game Platformer 2D là một thể loại game không cần thiết bị cấu hình mạnh để có thể chơi được, tuy vậy nhưng nó đem lại cảm giác vui vẻ và hoài niệm khi chơi.</w:t>
      </w:r>
    </w:p>
    <w:p w14:paraId="5F4FBAA6" w14:textId="3511D890" w:rsidR="005B47BE" w:rsidRDefault="005B47BE" w:rsidP="00212106">
      <w:pPr>
        <w:pStyle w:val="Nidungvnbn"/>
      </w:pPr>
      <w:r>
        <w:t>- Để tạo ra một trò chơi mà máy yếu cũng có thể chơi và tận hưởng.</w:t>
      </w:r>
    </w:p>
    <w:p w14:paraId="79B152BE" w14:textId="1F1DE313" w:rsidR="00F90A11" w:rsidRDefault="00F90A11" w:rsidP="00F90A11">
      <w:pPr>
        <w:pStyle w:val="Heading2"/>
      </w:pPr>
      <w:bookmarkStart w:id="6" w:name="_Toc122287371"/>
      <w:r>
        <w:t>1.3 Mục tiêu cần thực hiện</w:t>
      </w:r>
      <w:bookmarkEnd w:id="6"/>
    </w:p>
    <w:p w14:paraId="589D1EA7" w14:textId="57B9E13A" w:rsidR="00074F9E" w:rsidRDefault="00DC784B" w:rsidP="004F3C74">
      <w:pPr>
        <w:pStyle w:val="Nidungvnbn"/>
      </w:pPr>
      <w:r>
        <w:t xml:space="preserve">- </w:t>
      </w:r>
      <w:r w:rsidR="00CB108D">
        <w:t>Tạo ra Menu Scene và các Level Scene.</w:t>
      </w:r>
    </w:p>
    <w:p w14:paraId="11025DCB" w14:textId="05BD2407" w:rsidR="00CB108D" w:rsidRDefault="00CB108D" w:rsidP="004F3C74">
      <w:pPr>
        <w:pStyle w:val="Nidungvnbn"/>
      </w:pPr>
      <w:r>
        <w:t>- Xây dựng map cho các Level Scene.</w:t>
      </w:r>
    </w:p>
    <w:p w14:paraId="441BC5EF" w14:textId="729AC4A7" w:rsidR="00CB108D" w:rsidRDefault="00CB108D" w:rsidP="004F3C74">
      <w:pPr>
        <w:pStyle w:val="Nidungvnbn"/>
      </w:pPr>
      <w:r>
        <w:t>- Thiết kế UI cho Menu Scen</w:t>
      </w:r>
      <w:r w:rsidR="0085794E">
        <w:t>e</w:t>
      </w:r>
      <w:r>
        <w:t>, Pause Menu, GameOverMenu, FinishGameMenu</w:t>
      </w:r>
      <w:r w:rsidR="002E0D44">
        <w:t>, Tutorial Menu</w:t>
      </w:r>
      <w:r w:rsidR="00836FA2">
        <w:t>.</w:t>
      </w:r>
    </w:p>
    <w:p w14:paraId="3677376D" w14:textId="554C7ABA" w:rsidR="00734F49" w:rsidRDefault="00734F49" w:rsidP="004F3C74">
      <w:pPr>
        <w:pStyle w:val="Nidungvnbn"/>
      </w:pPr>
      <w:r>
        <w:t>- Xây dựng cơ chế Camera đi theo nhân vật.</w:t>
      </w:r>
    </w:p>
    <w:p w14:paraId="720D1D17" w14:textId="436A0863" w:rsidR="00734F49" w:rsidRDefault="00731D56" w:rsidP="004F3C74">
      <w:pPr>
        <w:pStyle w:val="Nidungvnbn"/>
      </w:pPr>
      <w:r>
        <w:t>- Xây dựng cơ chế Background Parallax, giúp background di chuyển theo nhận vật và tạo hiệu ứng layer.</w:t>
      </w:r>
    </w:p>
    <w:p w14:paraId="09371A9F" w14:textId="54282D75" w:rsidR="002E0D44" w:rsidRDefault="002E0D44" w:rsidP="004F3C74">
      <w:pPr>
        <w:pStyle w:val="Nidungvnbn"/>
      </w:pPr>
      <w:r>
        <w:t>- Xây dựng cơ chế di chuyển, c</w:t>
      </w:r>
      <w:r w:rsidR="00701F8A">
        <w:t>ơ chế chiến đấu cho nhân vật.</w:t>
      </w:r>
    </w:p>
    <w:p w14:paraId="2464B5CD" w14:textId="3E90842A" w:rsidR="00701F8A" w:rsidRDefault="00B173E2" w:rsidP="004F3C74">
      <w:pPr>
        <w:pStyle w:val="Nidungvnbn"/>
      </w:pPr>
      <w:r>
        <w:t>- Xây dựng cơ chế di chuyển, cơ chế chiến đấu (AI) cho quái vật.</w:t>
      </w:r>
    </w:p>
    <w:p w14:paraId="492B07A3" w14:textId="4D8D1F7A" w:rsidR="00FE3AAD" w:rsidRDefault="00FE3AAD" w:rsidP="004F3C74">
      <w:pPr>
        <w:pStyle w:val="Nidungvnbn"/>
      </w:pPr>
      <w:r>
        <w:t>- Xây dựng cơ chế cho các vật phẩm có thể nhặt được (Vật phẩm hồi máu, kim cương).</w:t>
      </w:r>
    </w:p>
    <w:p w14:paraId="39FD5D84" w14:textId="78514BC6" w:rsidR="003F711E" w:rsidRDefault="003F711E" w:rsidP="004F3C74">
      <w:pPr>
        <w:pStyle w:val="Nidungvnbn"/>
      </w:pPr>
      <w:r>
        <w:t xml:space="preserve">- </w:t>
      </w:r>
      <w:r w:rsidR="00F02AB9">
        <w:t>Xây dựng cơ chế Animation cho nhân vật và quái vật.</w:t>
      </w:r>
    </w:p>
    <w:p w14:paraId="61D4E9B5" w14:textId="65AD6868" w:rsidR="004B298B" w:rsidRDefault="00752A1A" w:rsidP="004F3C74">
      <w:pPr>
        <w:pStyle w:val="Nidungvnbn"/>
      </w:pPr>
      <w:r>
        <w:lastRenderedPageBreak/>
        <w:t xml:space="preserve">- </w:t>
      </w:r>
      <w:r w:rsidR="007C02EF">
        <w:t>Xây dựng cơ chế âm thanh gồm nhạc chủ đề (Theme) và hiệu ứng âm thanh (Sound Effects).</w:t>
      </w:r>
    </w:p>
    <w:p w14:paraId="488B4B07" w14:textId="1A608D99" w:rsidR="00AF6376" w:rsidRDefault="004C500D" w:rsidP="004C500D">
      <w:pPr>
        <w:pStyle w:val="Heading2"/>
      </w:pPr>
      <w:bookmarkStart w:id="7" w:name="_Toc122287372"/>
      <w:r>
        <w:t>1.4 Cơ sở lý thuyết</w:t>
      </w:r>
      <w:bookmarkEnd w:id="7"/>
    </w:p>
    <w:p w14:paraId="0524ED65" w14:textId="2E5953D9" w:rsidR="004C500D" w:rsidRDefault="006C55CC" w:rsidP="006C55CC">
      <w:pPr>
        <w:pStyle w:val="Heading3"/>
      </w:pPr>
      <w:bookmarkStart w:id="8" w:name="_Toc122287373"/>
      <w:r>
        <w:t xml:space="preserve">1.4.1 </w:t>
      </w:r>
      <w:r w:rsidR="001B6E11">
        <w:t>Vật lý và di chuyển nhân vật</w:t>
      </w:r>
      <w:bookmarkEnd w:id="8"/>
    </w:p>
    <w:p w14:paraId="33F26A9F" w14:textId="46F49482" w:rsidR="00F2625C" w:rsidRDefault="002A6DCC" w:rsidP="002A6DCC">
      <w:pPr>
        <w:pStyle w:val="Nidungvnbn"/>
      </w:pPr>
      <w:r>
        <w:t>- Vật lý là một yếu tố quan trọng trong game, nhờ vào yếu tố này chúng ta có thể làm cho nhân vật di chuyển và tương tác với các vật thể khác trong game.</w:t>
      </w:r>
    </w:p>
    <w:p w14:paraId="2FF20DFA" w14:textId="7A1D99AF" w:rsidR="0092707D" w:rsidRDefault="0092707D" w:rsidP="002A6DCC">
      <w:pPr>
        <w:pStyle w:val="Nidungvnbn"/>
      </w:pPr>
      <w:r>
        <w:t xml:space="preserve">- </w:t>
      </w:r>
      <w:r w:rsidR="004C7353">
        <w:t>Bằng các thủ thuật như Jump Buffering, Coyote Jump, Invoke… em đã xây dựng được thuật toán giúp cải thiện trải nghiệm của người chơi khi chơi game.</w:t>
      </w:r>
    </w:p>
    <w:p w14:paraId="5C9DD13F" w14:textId="4C93CB37" w:rsidR="00916AA1" w:rsidRDefault="00916AA1" w:rsidP="00916AA1">
      <w:pPr>
        <w:pStyle w:val="Heading3"/>
      </w:pPr>
      <w:bookmarkStart w:id="9" w:name="_Toc122287374"/>
      <w:r>
        <w:t xml:space="preserve">1.4.2 </w:t>
      </w:r>
      <w:r w:rsidR="006F6034">
        <w:t xml:space="preserve">Animation </w:t>
      </w:r>
      <w:r w:rsidR="0072152E">
        <w:t xml:space="preserve">và State </w:t>
      </w:r>
      <w:r w:rsidR="00954EBB">
        <w:t>Machine</w:t>
      </w:r>
      <w:bookmarkEnd w:id="9"/>
    </w:p>
    <w:p w14:paraId="4FD78601" w14:textId="7608199A" w:rsidR="00212FCE" w:rsidRDefault="00DF7DD4" w:rsidP="00212FCE">
      <w:pPr>
        <w:pStyle w:val="Nidungvnbn"/>
      </w:pPr>
      <w:r>
        <w:t>- Animation là thứ rất quan trọng trong việc thiết kế game</w:t>
      </w:r>
      <w:r w:rsidR="005F63F0">
        <w:t xml:space="preserve"> g</w:t>
      </w:r>
      <w:r w:rsidR="00212FCE">
        <w:t>iúp thêm thắt tính sinh động cho game.</w:t>
      </w:r>
      <w:r w:rsidR="00A5636F">
        <w:t xml:space="preserve"> Bằng việc thêm các Animation cho cử động nhân vật, trạng thái nhân vật</w:t>
      </w:r>
      <w:r w:rsidR="00185249">
        <w:t>, người chơi sẽ cảm thấy thực sự là đang điều khiển 1 nhân vật, mỗi nút bấm cho ra một cử động khác nhau giúp thoả mãn người chơi về mặt đồ hoạ.</w:t>
      </w:r>
    </w:p>
    <w:p w14:paraId="2FCB1179" w14:textId="2B296BBE" w:rsidR="00177DAF" w:rsidRDefault="00177DAF" w:rsidP="00212FCE">
      <w:pPr>
        <w:pStyle w:val="Nidungvnbn"/>
      </w:pPr>
      <w:r>
        <w:t>- State Machine là thứ giúp chúng ta điều khiển Animator, chúng ta có thể đặt các Parameter và chỉ định các điều kiện rằng khi nào thì một Animation sẽ được thực thi, giúp dễ dàng hơn trong quá trình thực hiện Animation.</w:t>
      </w:r>
    </w:p>
    <w:p w14:paraId="6F171157" w14:textId="03A96121" w:rsidR="003B6EE9" w:rsidRDefault="000D35F5" w:rsidP="000D35F5">
      <w:pPr>
        <w:pStyle w:val="Heading3"/>
      </w:pPr>
      <w:bookmarkStart w:id="10" w:name="_Toc122287375"/>
      <w:r>
        <w:t xml:space="preserve">1.4.3 </w:t>
      </w:r>
      <w:r w:rsidR="00095BB3">
        <w:t>Audio</w:t>
      </w:r>
      <w:bookmarkEnd w:id="10"/>
    </w:p>
    <w:p w14:paraId="5F5713EE" w14:textId="0FC1BA91" w:rsidR="000067DF" w:rsidRDefault="0073026B" w:rsidP="000067DF">
      <w:pPr>
        <w:pStyle w:val="Nidungvnbn"/>
        <w:rPr>
          <w:rStyle w:val="NidungvnbnChar"/>
        </w:rPr>
      </w:pPr>
      <w:r>
        <w:t>-</w:t>
      </w:r>
      <w:r w:rsidRPr="005D7562">
        <w:rPr>
          <w:rStyle w:val="NidungvnbnChar"/>
        </w:rPr>
        <w:t xml:space="preserve"> Âm thanh là một thứ không thể thiếu khi làm một tựa game</w:t>
      </w:r>
      <w:r w:rsidR="00147A84" w:rsidRPr="005D7562">
        <w:rPr>
          <w:rStyle w:val="NidungvnbnChar"/>
        </w:rPr>
        <w:t xml:space="preserve">. </w:t>
      </w:r>
      <w:r w:rsidR="005D7562" w:rsidRPr="005D7562">
        <w:rPr>
          <w:rStyle w:val="NidungvnbnChar"/>
        </w:rPr>
        <w:t>Cũng giống nh</w:t>
      </w:r>
      <w:r w:rsidR="005D7562">
        <w:rPr>
          <w:rStyle w:val="NidungvnbnChar"/>
        </w:rPr>
        <w:t xml:space="preserve">ư Animation, khi người chơi tương tác với game qua các nút bấm hoặc khi nhân vật của người </w:t>
      </w:r>
      <w:r w:rsidR="000067DF">
        <w:rPr>
          <w:rStyle w:val="NidungvnbnChar"/>
        </w:rPr>
        <w:t>chơi thực hiện các thao tác trong game thì một sound effect sẽ được thực thi giúp người chơi cảm thấy rằng mình thực sự đang tương tác với trò chơi.</w:t>
      </w:r>
    </w:p>
    <w:p w14:paraId="161F00D4" w14:textId="59116D5B" w:rsidR="00B40A08" w:rsidRDefault="00B40A08" w:rsidP="000067DF">
      <w:pPr>
        <w:pStyle w:val="Nidungvnbn"/>
        <w:rPr>
          <w:rStyle w:val="NidungvnbnChar"/>
        </w:rPr>
      </w:pPr>
      <w:r>
        <w:rPr>
          <w:rStyle w:val="NidungvnbnChar"/>
        </w:rPr>
        <w:t>- Những bản nhạc nền cũng là yếu tố quan trọng giúp cho không gian trong trò chơi thêm phần thú vị và làm cho người chơi đỡ nhàm chán.</w:t>
      </w:r>
    </w:p>
    <w:p w14:paraId="0C9D2749" w14:textId="77777777" w:rsidR="00507471" w:rsidRPr="006D793E" w:rsidRDefault="00507471" w:rsidP="000067DF">
      <w:pPr>
        <w:pStyle w:val="Nidungvnbn"/>
      </w:pPr>
    </w:p>
    <w:p w14:paraId="00FBF928" w14:textId="77777777" w:rsidR="00AB7738" w:rsidRDefault="00AB7738" w:rsidP="005D7562">
      <w:pPr>
        <w:pStyle w:val="Nidungvnbn"/>
      </w:pPr>
    </w:p>
    <w:p w14:paraId="1A8B71D5" w14:textId="77777777" w:rsidR="00734F49" w:rsidRDefault="00734F49" w:rsidP="005D7562">
      <w:pPr>
        <w:pStyle w:val="Nidungvnbn"/>
      </w:pPr>
    </w:p>
    <w:p w14:paraId="034FF2D0" w14:textId="75CF738C" w:rsidR="00A6125D" w:rsidRDefault="00A6125D" w:rsidP="008F3D1B"/>
    <w:p w14:paraId="7E871666" w14:textId="20111E55" w:rsidR="008E2493" w:rsidRPr="008E2493" w:rsidRDefault="005E316D" w:rsidP="008E2493">
      <w:pPr>
        <w:pStyle w:val="Heading1"/>
        <w:jc w:val="center"/>
      </w:pPr>
      <w:bookmarkStart w:id="11" w:name="_Toc122287376"/>
      <w:r>
        <w:lastRenderedPageBreak/>
        <w:t>NỘI DUNG</w:t>
      </w:r>
      <w:bookmarkEnd w:id="11"/>
    </w:p>
    <w:p w14:paraId="639EC618" w14:textId="5D226BF2" w:rsidR="0009049D" w:rsidRDefault="0009049D" w:rsidP="0009049D">
      <w:pPr>
        <w:pStyle w:val="Nidungvnbn"/>
        <w:ind w:left="0" w:firstLine="0"/>
      </w:pPr>
    </w:p>
    <w:p w14:paraId="0C940BF8" w14:textId="22276863" w:rsidR="0009049D" w:rsidRDefault="0009049D" w:rsidP="0009049D">
      <w:pPr>
        <w:pStyle w:val="Heading2"/>
      </w:pPr>
      <w:bookmarkStart w:id="12" w:name="_Toc122287377"/>
      <w:r>
        <w:t>2.1 Phân tích thiết kế</w:t>
      </w:r>
      <w:bookmarkEnd w:id="12"/>
    </w:p>
    <w:p w14:paraId="5CDC5449" w14:textId="6E32F834" w:rsidR="00C643B8" w:rsidRDefault="002D70A4" w:rsidP="002D70A4">
      <w:pPr>
        <w:pStyle w:val="Heading3"/>
      </w:pPr>
      <w:bookmarkStart w:id="13" w:name="_Toc122287378"/>
      <w:r>
        <w:t xml:space="preserve">2.1.1 </w:t>
      </w:r>
      <w:r w:rsidR="00DA32F4">
        <w:t>Sơ đồ nguồn dữ liệu</w:t>
      </w:r>
      <w:r w:rsidR="00093CDF">
        <w:t xml:space="preserve"> </w:t>
      </w:r>
      <w:r w:rsidR="00057EFB">
        <w:t>Menu</w:t>
      </w:r>
      <w:r w:rsidR="00A75BD5">
        <w:t>/Scene</w:t>
      </w:r>
      <w:bookmarkEnd w:id="13"/>
    </w:p>
    <w:p w14:paraId="0C2ABA4F" w14:textId="09D352F2" w:rsidR="00041B0B" w:rsidRPr="00041B0B" w:rsidRDefault="00041B0B" w:rsidP="00041B0B">
      <w:pPr>
        <w:pStyle w:val="Nidungvnbn"/>
      </w:pPr>
      <w:r>
        <w:t xml:space="preserve">- Sơ đồ mô tả các </w:t>
      </w:r>
      <w:r w:rsidR="00455B45">
        <w:t>nguồn dữ liệu</w:t>
      </w:r>
      <w:r>
        <w:t xml:space="preserve"> và các liên kết của các Menu/Scene trong trò chơi. Thông qua các trạng thái tương tác của người chơi mà các Menu/Scene sẽ được load một cách phù hợp.</w:t>
      </w:r>
    </w:p>
    <w:p w14:paraId="342A57E3" w14:textId="77777777" w:rsidR="007C5CF6" w:rsidRDefault="007C5CF6" w:rsidP="007C5CF6">
      <w:pPr>
        <w:pStyle w:val="Caption"/>
        <w:keepNext/>
      </w:pPr>
      <w:r w:rsidRPr="007C5CF6">
        <w:drawing>
          <wp:inline distT="0" distB="0" distL="0" distR="0" wp14:anchorId="4AE3E5E0" wp14:editId="6B8792CC">
            <wp:extent cx="5569585" cy="5389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9585" cy="5389245"/>
                    </a:xfrm>
                    <a:prstGeom prst="rect">
                      <a:avLst/>
                    </a:prstGeom>
                    <a:noFill/>
                    <a:ln>
                      <a:noFill/>
                    </a:ln>
                  </pic:spPr>
                </pic:pic>
              </a:graphicData>
            </a:graphic>
          </wp:inline>
        </w:drawing>
      </w:r>
    </w:p>
    <w:p w14:paraId="577A7389" w14:textId="1D70D5CE" w:rsidR="007C5CF6" w:rsidRDefault="007C5CF6" w:rsidP="007C5CF6">
      <w:pPr>
        <w:pStyle w:val="Caption"/>
      </w:pPr>
      <w:bookmarkStart w:id="14" w:name="_Toc122287394"/>
      <w:r>
        <w:t xml:space="preserve">Hình </w:t>
      </w:r>
      <w:r w:rsidR="009F24CC">
        <w:fldChar w:fldCharType="begin"/>
      </w:r>
      <w:r w:rsidR="009F24CC">
        <w:instrText xml:space="preserve"> STYLEREF 1 \s </w:instrText>
      </w:r>
      <w:r w:rsidR="009F24CC">
        <w:fldChar w:fldCharType="separate"/>
      </w:r>
      <w:r w:rsidR="009F24CC">
        <w:rPr>
          <w:noProof/>
        </w:rPr>
        <w:t>2</w:t>
      </w:r>
      <w:r w:rsidR="009F24CC">
        <w:fldChar w:fldCharType="end"/>
      </w:r>
      <w:r w:rsidR="009F24CC">
        <w:t>.</w:t>
      </w:r>
      <w:r w:rsidR="009F24CC">
        <w:fldChar w:fldCharType="begin"/>
      </w:r>
      <w:r w:rsidR="009F24CC">
        <w:instrText xml:space="preserve"> SEQ Hình \* ARABIC \s 1 </w:instrText>
      </w:r>
      <w:r w:rsidR="009F24CC">
        <w:fldChar w:fldCharType="separate"/>
      </w:r>
      <w:r w:rsidR="009F24CC">
        <w:rPr>
          <w:noProof/>
        </w:rPr>
        <w:t>1</w:t>
      </w:r>
      <w:r w:rsidR="009F24CC">
        <w:fldChar w:fldCharType="end"/>
      </w:r>
      <w:r>
        <w:t xml:space="preserve"> </w:t>
      </w:r>
      <w:r>
        <w:t>Sơ đồ nguồn dữ liệu</w:t>
      </w:r>
      <w:r>
        <w:t xml:space="preserve"> Menu/Scene.</w:t>
      </w:r>
      <w:bookmarkEnd w:id="14"/>
    </w:p>
    <w:p w14:paraId="07A07DB9" w14:textId="4AEDC03D" w:rsidR="00241A95" w:rsidRDefault="007F003B" w:rsidP="005079E0">
      <w:pPr>
        <w:pStyle w:val="Caption"/>
      </w:pPr>
      <w:r>
        <w:tab/>
      </w:r>
    </w:p>
    <w:p w14:paraId="54514555" w14:textId="49B4EF00" w:rsidR="00A6125D" w:rsidRDefault="001049E0" w:rsidP="001049E0">
      <w:pPr>
        <w:pStyle w:val="Heading3"/>
      </w:pPr>
      <w:bookmarkStart w:id="15" w:name="_Toc122287379"/>
      <w:r>
        <w:lastRenderedPageBreak/>
        <w:t xml:space="preserve">2.1.2 </w:t>
      </w:r>
      <w:r w:rsidR="00205D77">
        <w:t xml:space="preserve">Sơ đồ nguồn dữ liệu </w:t>
      </w:r>
      <w:r w:rsidR="00ED7A07">
        <w:t xml:space="preserve">Di Chuyển </w:t>
      </w:r>
      <w:r w:rsidR="007C6D2B">
        <w:t>Nhân Vật</w:t>
      </w:r>
      <w:bookmarkEnd w:id="15"/>
    </w:p>
    <w:p w14:paraId="3D41B1C9" w14:textId="090D0633" w:rsidR="00B42ED4" w:rsidRPr="00B42ED4" w:rsidRDefault="00B42ED4" w:rsidP="00B42ED4">
      <w:pPr>
        <w:pStyle w:val="Nidungvnbn"/>
      </w:pPr>
      <w:r>
        <w:t>- Sơ đồ mô tả nguồn dữ liệu và các chức năng của người chơi đến với sự di chuyển của nhân vật.</w:t>
      </w:r>
    </w:p>
    <w:p w14:paraId="2352058E" w14:textId="77777777" w:rsidR="007C6D2B" w:rsidRDefault="009545BF" w:rsidP="007C6D2B">
      <w:pPr>
        <w:pStyle w:val="Caption"/>
        <w:keepNext/>
      </w:pPr>
      <w:r>
        <w:tab/>
      </w:r>
      <w:r w:rsidR="007C6D2B">
        <w:rPr>
          <w:noProof/>
        </w:rPr>
        <w:drawing>
          <wp:inline distT="0" distB="0" distL="0" distR="0" wp14:anchorId="03D2D9F7" wp14:editId="100ABB6D">
            <wp:extent cx="5569585" cy="21818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9585" cy="2181860"/>
                    </a:xfrm>
                    <a:prstGeom prst="rect">
                      <a:avLst/>
                    </a:prstGeom>
                    <a:noFill/>
                    <a:ln>
                      <a:noFill/>
                    </a:ln>
                  </pic:spPr>
                </pic:pic>
              </a:graphicData>
            </a:graphic>
          </wp:inline>
        </w:drawing>
      </w:r>
    </w:p>
    <w:p w14:paraId="5F958352" w14:textId="43A09115" w:rsidR="009545BF" w:rsidRDefault="007C6D2B" w:rsidP="007C6D2B">
      <w:pPr>
        <w:pStyle w:val="Caption"/>
      </w:pPr>
      <w:bookmarkStart w:id="16" w:name="_Toc122287395"/>
      <w:r>
        <w:t xml:space="preserve">Hình </w:t>
      </w:r>
      <w:r w:rsidR="009F24CC">
        <w:fldChar w:fldCharType="begin"/>
      </w:r>
      <w:r w:rsidR="009F24CC">
        <w:instrText xml:space="preserve"> STYLEREF 1 \s </w:instrText>
      </w:r>
      <w:r w:rsidR="009F24CC">
        <w:fldChar w:fldCharType="separate"/>
      </w:r>
      <w:r w:rsidR="009F24CC">
        <w:rPr>
          <w:noProof/>
        </w:rPr>
        <w:t>2</w:t>
      </w:r>
      <w:r w:rsidR="009F24CC">
        <w:fldChar w:fldCharType="end"/>
      </w:r>
      <w:r w:rsidR="009F24CC">
        <w:t>.</w:t>
      </w:r>
      <w:r w:rsidR="009F24CC">
        <w:fldChar w:fldCharType="begin"/>
      </w:r>
      <w:r w:rsidR="009F24CC">
        <w:instrText xml:space="preserve"> SEQ Hình \* ARABIC \s 1 </w:instrText>
      </w:r>
      <w:r w:rsidR="009F24CC">
        <w:fldChar w:fldCharType="separate"/>
      </w:r>
      <w:r w:rsidR="009F24CC">
        <w:rPr>
          <w:noProof/>
        </w:rPr>
        <w:t>2</w:t>
      </w:r>
      <w:r w:rsidR="009F24CC">
        <w:fldChar w:fldCharType="end"/>
      </w:r>
      <w:r>
        <w:t xml:space="preserve"> </w:t>
      </w:r>
      <w:r w:rsidR="009E0ACF">
        <w:t xml:space="preserve">Sơ đồ nguồn dữ liệu </w:t>
      </w:r>
      <w:r>
        <w:t xml:space="preserve">Di Chuyển </w:t>
      </w:r>
      <w:r w:rsidR="00317801">
        <w:t>Nhân Vật</w:t>
      </w:r>
      <w:bookmarkEnd w:id="16"/>
    </w:p>
    <w:p w14:paraId="3E6496BC" w14:textId="4178B64E" w:rsidR="00547867" w:rsidRDefault="00547867" w:rsidP="00547867">
      <w:pPr>
        <w:pStyle w:val="Heading3"/>
      </w:pPr>
      <w:r>
        <w:tab/>
      </w:r>
      <w:bookmarkStart w:id="17" w:name="_Toc122287380"/>
      <w:r w:rsidR="005B2CB8">
        <w:t>2.1.</w:t>
      </w:r>
      <w:r w:rsidR="007274F6">
        <w:t>3</w:t>
      </w:r>
      <w:r w:rsidR="005B2CB8">
        <w:t xml:space="preserve"> </w:t>
      </w:r>
      <w:r w:rsidR="00606A0F">
        <w:t xml:space="preserve">Sơ đồ nguồn dữ liệu </w:t>
      </w:r>
      <w:r w:rsidR="005B2CB8">
        <w:t>Trạng Thái Nhân Vật</w:t>
      </w:r>
      <w:bookmarkEnd w:id="17"/>
    </w:p>
    <w:p w14:paraId="3330B698" w14:textId="0A1F11EF" w:rsidR="005626DE" w:rsidRPr="005626DE" w:rsidRDefault="00B12FF0" w:rsidP="00B12FF0">
      <w:pPr>
        <w:pStyle w:val="Nidungvnbn"/>
      </w:pPr>
      <w:r>
        <w:t>- Sơ đồ mô tả nguồn dữ liệu và các chức năng của người chơi</w:t>
      </w:r>
      <w:r w:rsidR="007E2C3B">
        <w:t xml:space="preserve"> và quái vật</w:t>
      </w:r>
      <w:r>
        <w:t xml:space="preserve"> đến với </w:t>
      </w:r>
      <w:r w:rsidR="00595719">
        <w:t>trạng thái của nhân vật</w:t>
      </w:r>
      <w:r>
        <w:t>.</w:t>
      </w:r>
    </w:p>
    <w:p w14:paraId="60280241" w14:textId="77777777" w:rsidR="001E2FCA" w:rsidRDefault="009C4EDD" w:rsidP="001E2FCA">
      <w:pPr>
        <w:pStyle w:val="Caption"/>
        <w:keepNext/>
      </w:pPr>
      <w:r>
        <w:rPr>
          <w:noProof/>
        </w:rPr>
        <w:drawing>
          <wp:inline distT="0" distB="0" distL="0" distR="0" wp14:anchorId="6AC04313" wp14:editId="6CDA26F6">
            <wp:extent cx="5527675" cy="2916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7675" cy="2916555"/>
                    </a:xfrm>
                    <a:prstGeom prst="rect">
                      <a:avLst/>
                    </a:prstGeom>
                    <a:noFill/>
                    <a:ln>
                      <a:noFill/>
                    </a:ln>
                  </pic:spPr>
                </pic:pic>
              </a:graphicData>
            </a:graphic>
          </wp:inline>
        </w:drawing>
      </w:r>
    </w:p>
    <w:p w14:paraId="3FD1ADA4" w14:textId="5C8871ED" w:rsidR="00ED7A07" w:rsidRPr="00ED7A07" w:rsidRDefault="001E2FCA" w:rsidP="001E2FCA">
      <w:pPr>
        <w:pStyle w:val="Caption"/>
      </w:pPr>
      <w:bookmarkStart w:id="18" w:name="_Toc122287396"/>
      <w:r>
        <w:t xml:space="preserve">Hình </w:t>
      </w:r>
      <w:r w:rsidR="009F24CC">
        <w:fldChar w:fldCharType="begin"/>
      </w:r>
      <w:r w:rsidR="009F24CC">
        <w:instrText xml:space="preserve"> STYLEREF 1 \s </w:instrText>
      </w:r>
      <w:r w:rsidR="009F24CC">
        <w:fldChar w:fldCharType="separate"/>
      </w:r>
      <w:r w:rsidR="009F24CC">
        <w:rPr>
          <w:noProof/>
        </w:rPr>
        <w:t>2</w:t>
      </w:r>
      <w:r w:rsidR="009F24CC">
        <w:fldChar w:fldCharType="end"/>
      </w:r>
      <w:r w:rsidR="009F24CC">
        <w:t>.</w:t>
      </w:r>
      <w:r w:rsidR="009F24CC">
        <w:fldChar w:fldCharType="begin"/>
      </w:r>
      <w:r w:rsidR="009F24CC">
        <w:instrText xml:space="preserve"> SEQ Hình \* ARABIC \s 1 </w:instrText>
      </w:r>
      <w:r w:rsidR="009F24CC">
        <w:fldChar w:fldCharType="separate"/>
      </w:r>
      <w:r w:rsidR="009F24CC">
        <w:rPr>
          <w:noProof/>
        </w:rPr>
        <w:t>3</w:t>
      </w:r>
      <w:r w:rsidR="009F24CC">
        <w:fldChar w:fldCharType="end"/>
      </w:r>
      <w:r>
        <w:t xml:space="preserve"> </w:t>
      </w:r>
      <w:r w:rsidR="003C1EA4">
        <w:t>Sơ đồ nguồn dữ liệu</w:t>
      </w:r>
      <w:r>
        <w:t xml:space="preserve"> Trạng Thái Nhân Vật</w:t>
      </w:r>
      <w:bookmarkEnd w:id="18"/>
    </w:p>
    <w:p w14:paraId="6E5870F0" w14:textId="77777777" w:rsidR="00A6125D" w:rsidRDefault="00A6125D" w:rsidP="008F3D1B"/>
    <w:p w14:paraId="71AD7701" w14:textId="77777777" w:rsidR="00D62B86" w:rsidRDefault="00D62B86" w:rsidP="008F3D1B"/>
    <w:p w14:paraId="06C51C21" w14:textId="0B0F6C3E" w:rsidR="00B632A2" w:rsidRDefault="007274F6" w:rsidP="007274F6">
      <w:pPr>
        <w:pStyle w:val="Heading3"/>
      </w:pPr>
      <w:bookmarkStart w:id="19" w:name="_Toc122287381"/>
      <w:r>
        <w:lastRenderedPageBreak/>
        <w:t>2.1.</w:t>
      </w:r>
      <w:r w:rsidR="00D2634B">
        <w:t xml:space="preserve">4 </w:t>
      </w:r>
      <w:r w:rsidR="00D1204D">
        <w:t xml:space="preserve">Sơ đồ nguồn dữ liệu </w:t>
      </w:r>
      <w:r w:rsidR="00D2634B">
        <w:t>Quái Vật</w:t>
      </w:r>
      <w:bookmarkEnd w:id="19"/>
    </w:p>
    <w:p w14:paraId="09B0D59B" w14:textId="13FBC876" w:rsidR="00920F45" w:rsidRPr="00B42ED4" w:rsidRDefault="00920F45" w:rsidP="00920F45">
      <w:pPr>
        <w:pStyle w:val="Nidungvnbn"/>
      </w:pPr>
      <w:r>
        <w:t xml:space="preserve">- Sơ đồ mô tả nguồn dữ liệu và các chức năng của </w:t>
      </w:r>
      <w:r>
        <w:t>quái vật</w:t>
      </w:r>
      <w:r w:rsidR="006B3802">
        <w:t>.</w:t>
      </w:r>
    </w:p>
    <w:p w14:paraId="403B4B8F" w14:textId="77777777" w:rsidR="00D62362" w:rsidRDefault="00D62362" w:rsidP="00D62362">
      <w:pPr>
        <w:pStyle w:val="Caption"/>
        <w:keepNext/>
      </w:pPr>
      <w:r>
        <w:tab/>
      </w:r>
      <w:r>
        <w:rPr>
          <w:noProof/>
        </w:rPr>
        <w:drawing>
          <wp:inline distT="0" distB="0" distL="0" distR="0" wp14:anchorId="58DD2DE4" wp14:editId="4A80FA20">
            <wp:extent cx="5527675" cy="2916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7675" cy="2916555"/>
                    </a:xfrm>
                    <a:prstGeom prst="rect">
                      <a:avLst/>
                    </a:prstGeom>
                    <a:noFill/>
                    <a:ln>
                      <a:noFill/>
                    </a:ln>
                  </pic:spPr>
                </pic:pic>
              </a:graphicData>
            </a:graphic>
          </wp:inline>
        </w:drawing>
      </w:r>
    </w:p>
    <w:p w14:paraId="1DE640F8" w14:textId="2B818B7F" w:rsidR="00D62362" w:rsidRDefault="00D62362" w:rsidP="00D62362">
      <w:pPr>
        <w:pStyle w:val="Caption"/>
      </w:pPr>
      <w:bookmarkStart w:id="20" w:name="_Toc122287397"/>
      <w:r>
        <w:t xml:space="preserve">Hình </w:t>
      </w:r>
      <w:r w:rsidR="009F24CC">
        <w:fldChar w:fldCharType="begin"/>
      </w:r>
      <w:r w:rsidR="009F24CC">
        <w:instrText xml:space="preserve"> STYLEREF 1 \s </w:instrText>
      </w:r>
      <w:r w:rsidR="009F24CC">
        <w:fldChar w:fldCharType="separate"/>
      </w:r>
      <w:r w:rsidR="009F24CC">
        <w:rPr>
          <w:noProof/>
        </w:rPr>
        <w:t>2</w:t>
      </w:r>
      <w:r w:rsidR="009F24CC">
        <w:fldChar w:fldCharType="end"/>
      </w:r>
      <w:r w:rsidR="009F24CC">
        <w:t>.</w:t>
      </w:r>
      <w:r w:rsidR="009F24CC">
        <w:fldChar w:fldCharType="begin"/>
      </w:r>
      <w:r w:rsidR="009F24CC">
        <w:instrText xml:space="preserve"> SEQ Hình \* ARABIC \s 1 </w:instrText>
      </w:r>
      <w:r w:rsidR="009F24CC">
        <w:fldChar w:fldCharType="separate"/>
      </w:r>
      <w:r w:rsidR="009F24CC">
        <w:rPr>
          <w:noProof/>
        </w:rPr>
        <w:t>4</w:t>
      </w:r>
      <w:r w:rsidR="009F24CC">
        <w:fldChar w:fldCharType="end"/>
      </w:r>
      <w:r>
        <w:t xml:space="preserve"> Sơ đồ chức năng Quái Vật</w:t>
      </w:r>
      <w:bookmarkEnd w:id="20"/>
    </w:p>
    <w:p w14:paraId="1EC3D582" w14:textId="134BC341" w:rsidR="00DA32F4" w:rsidRDefault="00930FCE" w:rsidP="00930FCE">
      <w:pPr>
        <w:pStyle w:val="Heading3"/>
      </w:pPr>
      <w:bookmarkStart w:id="21" w:name="_Toc122287382"/>
      <w:r>
        <w:t>2.1.5 Sơ đồ chức năng</w:t>
      </w:r>
      <w:bookmarkEnd w:id="21"/>
    </w:p>
    <w:p w14:paraId="413C1622" w14:textId="77777777" w:rsidR="00930FCE" w:rsidRDefault="00930FCE" w:rsidP="00930FCE">
      <w:pPr>
        <w:pStyle w:val="Caption"/>
        <w:keepNext/>
      </w:pPr>
      <w:r>
        <w:rPr>
          <w:noProof/>
        </w:rPr>
        <w:drawing>
          <wp:inline distT="0" distB="0" distL="0" distR="0" wp14:anchorId="4516905A" wp14:editId="1DDF7851">
            <wp:extent cx="5576570" cy="3429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6570" cy="3429000"/>
                    </a:xfrm>
                    <a:prstGeom prst="rect">
                      <a:avLst/>
                    </a:prstGeom>
                    <a:noFill/>
                    <a:ln>
                      <a:noFill/>
                    </a:ln>
                  </pic:spPr>
                </pic:pic>
              </a:graphicData>
            </a:graphic>
          </wp:inline>
        </w:drawing>
      </w:r>
    </w:p>
    <w:p w14:paraId="5C8E610A" w14:textId="29290648" w:rsidR="00930FCE" w:rsidRPr="00930FCE" w:rsidRDefault="00930FCE" w:rsidP="00930FCE">
      <w:pPr>
        <w:pStyle w:val="Caption"/>
      </w:pPr>
      <w:bookmarkStart w:id="22" w:name="_Toc122287398"/>
      <w:r>
        <w:t xml:space="preserve">Hình </w:t>
      </w:r>
      <w:r w:rsidR="009F24CC">
        <w:fldChar w:fldCharType="begin"/>
      </w:r>
      <w:r w:rsidR="009F24CC">
        <w:instrText xml:space="preserve"> STYLEREF 1 \s </w:instrText>
      </w:r>
      <w:r w:rsidR="009F24CC">
        <w:fldChar w:fldCharType="separate"/>
      </w:r>
      <w:r w:rsidR="009F24CC">
        <w:rPr>
          <w:noProof/>
        </w:rPr>
        <w:t>2</w:t>
      </w:r>
      <w:r w:rsidR="009F24CC">
        <w:fldChar w:fldCharType="end"/>
      </w:r>
      <w:r w:rsidR="009F24CC">
        <w:t>.</w:t>
      </w:r>
      <w:r w:rsidR="009F24CC">
        <w:fldChar w:fldCharType="begin"/>
      </w:r>
      <w:r w:rsidR="009F24CC">
        <w:instrText xml:space="preserve"> SEQ Hình \* ARABIC \s 1 </w:instrText>
      </w:r>
      <w:r w:rsidR="009F24CC">
        <w:fldChar w:fldCharType="separate"/>
      </w:r>
      <w:r w:rsidR="009F24CC">
        <w:rPr>
          <w:noProof/>
        </w:rPr>
        <w:t>5</w:t>
      </w:r>
      <w:r w:rsidR="009F24CC">
        <w:fldChar w:fldCharType="end"/>
      </w:r>
      <w:r>
        <w:t xml:space="preserve"> Sơ đồ chức năng.</w:t>
      </w:r>
      <w:bookmarkEnd w:id="22"/>
    </w:p>
    <w:p w14:paraId="48EA9A1C" w14:textId="7012F4EA" w:rsidR="00B632A2" w:rsidRDefault="00AE69D2" w:rsidP="00AE69D2">
      <w:pPr>
        <w:pStyle w:val="Heading2"/>
      </w:pPr>
      <w:bookmarkStart w:id="23" w:name="_Toc122287383"/>
      <w:r>
        <w:lastRenderedPageBreak/>
        <w:t xml:space="preserve">2.2 </w:t>
      </w:r>
      <w:r w:rsidR="00752208">
        <w:t>Hiện thực hệ thống</w:t>
      </w:r>
      <w:bookmarkEnd w:id="23"/>
    </w:p>
    <w:p w14:paraId="224AA76D" w14:textId="75A18616" w:rsidR="003D4020" w:rsidRDefault="00DD6187" w:rsidP="003D4020">
      <w:pPr>
        <w:pStyle w:val="Heading3"/>
      </w:pPr>
      <w:bookmarkStart w:id="24" w:name="_Toc122287384"/>
      <w:r>
        <w:t>2.2.1</w:t>
      </w:r>
      <w:r w:rsidR="007265B8">
        <w:t xml:space="preserve"> Hệ thống Menu/Scene</w:t>
      </w:r>
      <w:bookmarkEnd w:id="24"/>
    </w:p>
    <w:p w14:paraId="50A1EA16" w14:textId="27BC4F4C" w:rsidR="007265B8" w:rsidRDefault="007265B8" w:rsidP="007265B8">
      <w:pPr>
        <w:pStyle w:val="Nidungvnbn"/>
      </w:pPr>
      <w:r>
        <w:t>- Để thiết kế hệ thống Menu/Scene, đầu tiên em đã thiết kế giao diện cho Menu thông qua UI Canvas, và thiết kế giao diện Scene bằng cách sử dụng Tilemap và các sprite.</w:t>
      </w:r>
    </w:p>
    <w:p w14:paraId="1846F35F" w14:textId="77777777" w:rsidR="00DC070D" w:rsidRDefault="009C55AE" w:rsidP="00DC070D">
      <w:pPr>
        <w:pStyle w:val="Caption"/>
        <w:keepNext/>
      </w:pPr>
      <w:r w:rsidRPr="009C55AE">
        <w:drawing>
          <wp:inline distT="0" distB="0" distL="0" distR="0" wp14:anchorId="682B0FF9" wp14:editId="0D6581A5">
            <wp:extent cx="5579745" cy="3154680"/>
            <wp:effectExtent l="0" t="0" r="190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3154680"/>
                    </a:xfrm>
                    <a:prstGeom prst="rect">
                      <a:avLst/>
                    </a:prstGeom>
                  </pic:spPr>
                </pic:pic>
              </a:graphicData>
            </a:graphic>
          </wp:inline>
        </w:drawing>
      </w:r>
    </w:p>
    <w:p w14:paraId="7E3AD146" w14:textId="48E037C2" w:rsidR="009C55AE" w:rsidRDefault="00DC070D" w:rsidP="00DC070D">
      <w:pPr>
        <w:pStyle w:val="Caption"/>
      </w:pPr>
      <w:bookmarkStart w:id="25" w:name="_Toc122287399"/>
      <w:r>
        <w:t xml:space="preserve">Hình </w:t>
      </w:r>
      <w:r w:rsidR="009F24CC">
        <w:fldChar w:fldCharType="begin"/>
      </w:r>
      <w:r w:rsidR="009F24CC">
        <w:instrText xml:space="preserve"> STYLEREF 1 \s </w:instrText>
      </w:r>
      <w:r w:rsidR="009F24CC">
        <w:fldChar w:fldCharType="separate"/>
      </w:r>
      <w:r w:rsidR="009F24CC">
        <w:rPr>
          <w:noProof/>
        </w:rPr>
        <w:t>2</w:t>
      </w:r>
      <w:r w:rsidR="009F24CC">
        <w:fldChar w:fldCharType="end"/>
      </w:r>
      <w:r w:rsidR="009F24CC">
        <w:t>.</w:t>
      </w:r>
      <w:r w:rsidR="009F24CC">
        <w:fldChar w:fldCharType="begin"/>
      </w:r>
      <w:r w:rsidR="009F24CC">
        <w:instrText xml:space="preserve"> SEQ Hình \* ARABIC \s 1 </w:instrText>
      </w:r>
      <w:r w:rsidR="009F24CC">
        <w:fldChar w:fldCharType="separate"/>
      </w:r>
      <w:r w:rsidR="009F24CC">
        <w:rPr>
          <w:noProof/>
        </w:rPr>
        <w:t>6</w:t>
      </w:r>
      <w:r w:rsidR="009F24CC">
        <w:fldChar w:fldCharType="end"/>
      </w:r>
      <w:r>
        <w:t xml:space="preserve"> Giao diện hoàn thành game.</w:t>
      </w:r>
      <w:bookmarkEnd w:id="25"/>
    </w:p>
    <w:p w14:paraId="15B1E2ED" w14:textId="6CE10B96" w:rsidR="002D496E" w:rsidRDefault="009C55AE" w:rsidP="00346906">
      <w:pPr>
        <w:pStyle w:val="Nidungvnbn"/>
      </w:pPr>
      <w:r>
        <w:t xml:space="preserve">- Để tương tác với Menu </w:t>
      </w:r>
      <w:r w:rsidR="00346906">
        <w:t>ở trên thì em dùng thuật toán để kích hoạt trạng thái Active của menu như sau.</w:t>
      </w:r>
    </w:p>
    <w:p w14:paraId="269AF256" w14:textId="77777777" w:rsidR="00CB3FD4" w:rsidRDefault="00CB3FD4" w:rsidP="00CB3FD4">
      <w:pPr>
        <w:shd w:val="clear" w:color="auto" w:fill="FFFFFF"/>
        <w:spacing w:line="360" w:lineRule="atLeast"/>
        <w:ind w:firstLine="709"/>
        <w:rPr>
          <w:rFonts w:ascii="Consolas" w:hAnsi="Consolas"/>
          <w:color w:val="000000"/>
          <w:sz w:val="27"/>
          <w:szCs w:val="27"/>
        </w:rPr>
      </w:pPr>
      <w:r>
        <w:rPr>
          <w:rFonts w:ascii="Consolas" w:hAnsi="Consolas"/>
          <w:color w:val="0000FF"/>
          <w:sz w:val="27"/>
          <w:szCs w:val="27"/>
        </w:rPr>
        <w:t>public</w:t>
      </w:r>
      <w:r>
        <w:rPr>
          <w:rFonts w:ascii="Consolas" w:hAnsi="Consolas"/>
          <w:color w:val="000000"/>
          <w:sz w:val="27"/>
          <w:szCs w:val="27"/>
        </w:rPr>
        <w:t xml:space="preserve"> FinishedMenu finishedMenu;</w:t>
      </w:r>
    </w:p>
    <w:p w14:paraId="10866B9C" w14:textId="77777777" w:rsidR="00CB3FD4" w:rsidRDefault="00CB3FD4" w:rsidP="00346906">
      <w:pPr>
        <w:pStyle w:val="Nidungvnbn"/>
      </w:pPr>
    </w:p>
    <w:p w14:paraId="7554C270" w14:textId="77777777" w:rsidR="00CB3FD4" w:rsidRDefault="00CB3FD4" w:rsidP="00CB3FD4">
      <w:pPr>
        <w:shd w:val="clear" w:color="auto" w:fill="FFFFFF"/>
        <w:spacing w:line="360" w:lineRule="atLeast"/>
        <w:ind w:left="709"/>
        <w:rPr>
          <w:rFonts w:ascii="Consolas" w:hAnsi="Consolas"/>
          <w:color w:val="000000"/>
          <w:sz w:val="27"/>
          <w:szCs w:val="27"/>
        </w:rPr>
      </w:pPr>
      <w:r>
        <w:rPr>
          <w:rFonts w:ascii="Consolas" w:hAnsi="Consolas"/>
          <w:color w:val="0000FF"/>
          <w:sz w:val="27"/>
          <w:szCs w:val="27"/>
        </w:rPr>
        <w:t>private</w:t>
      </w:r>
      <w:r>
        <w:rPr>
          <w:rFonts w:ascii="Consolas" w:hAnsi="Consolas"/>
          <w:color w:val="000000"/>
          <w:sz w:val="27"/>
          <w:szCs w:val="27"/>
        </w:rPr>
        <w:t xml:space="preserve"> </w:t>
      </w:r>
      <w:r>
        <w:rPr>
          <w:rFonts w:ascii="Consolas" w:hAnsi="Consolas"/>
          <w:color w:val="0000FF"/>
          <w:sz w:val="27"/>
          <w:szCs w:val="27"/>
        </w:rPr>
        <w:t>void</w:t>
      </w:r>
      <w:r>
        <w:rPr>
          <w:rFonts w:ascii="Consolas" w:hAnsi="Consolas"/>
          <w:color w:val="000000"/>
          <w:sz w:val="27"/>
          <w:szCs w:val="27"/>
        </w:rPr>
        <w:t xml:space="preserve"> OnCollisionEnter2</w:t>
      </w:r>
      <w:proofErr w:type="gramStart"/>
      <w:r>
        <w:rPr>
          <w:rFonts w:ascii="Consolas" w:hAnsi="Consolas"/>
          <w:color w:val="000000"/>
          <w:sz w:val="27"/>
          <w:szCs w:val="27"/>
        </w:rPr>
        <w:t>D(</w:t>
      </w:r>
      <w:proofErr w:type="gramEnd"/>
      <w:r>
        <w:rPr>
          <w:rFonts w:ascii="Consolas" w:hAnsi="Consolas"/>
          <w:color w:val="000000"/>
          <w:sz w:val="27"/>
          <w:szCs w:val="27"/>
        </w:rPr>
        <w:t>Collision2D other) {</w:t>
      </w:r>
    </w:p>
    <w:p w14:paraId="4FB44B95" w14:textId="77777777" w:rsidR="00CB3FD4" w:rsidRDefault="00CB3FD4" w:rsidP="00CB3FD4">
      <w:pPr>
        <w:shd w:val="clear" w:color="auto" w:fill="FFFFFF"/>
        <w:spacing w:line="360" w:lineRule="atLeast"/>
        <w:ind w:left="709"/>
        <w:rPr>
          <w:rFonts w:ascii="Consolas" w:hAnsi="Consolas"/>
          <w:color w:val="000000"/>
          <w:sz w:val="27"/>
          <w:szCs w:val="27"/>
        </w:rPr>
      </w:pPr>
      <w:r>
        <w:rPr>
          <w:rFonts w:ascii="Consolas" w:hAnsi="Consolas"/>
          <w:color w:val="000000"/>
          <w:sz w:val="27"/>
          <w:szCs w:val="27"/>
        </w:rPr>
        <w:t xml:space="preserve">        </w:t>
      </w:r>
      <w:proofErr w:type="gramStart"/>
      <w:r>
        <w:rPr>
          <w:rFonts w:ascii="Consolas" w:hAnsi="Consolas"/>
          <w:color w:val="0000FF"/>
          <w:sz w:val="27"/>
          <w:szCs w:val="27"/>
        </w:rPr>
        <w:t>if</w:t>
      </w:r>
      <w:r>
        <w:rPr>
          <w:rFonts w:ascii="Consolas" w:hAnsi="Consolas"/>
          <w:color w:val="000000"/>
          <w:sz w:val="27"/>
          <w:szCs w:val="27"/>
        </w:rPr>
        <w:t>(</w:t>
      </w:r>
      <w:proofErr w:type="gramEnd"/>
      <w:r>
        <w:rPr>
          <w:rFonts w:ascii="Consolas" w:hAnsi="Consolas"/>
          <w:color w:val="000000"/>
          <w:sz w:val="27"/>
          <w:szCs w:val="27"/>
        </w:rPr>
        <w:t xml:space="preserve">other.gameObject.tag == </w:t>
      </w:r>
      <w:r>
        <w:rPr>
          <w:rFonts w:ascii="Consolas" w:hAnsi="Consolas"/>
          <w:color w:val="A31515"/>
          <w:sz w:val="27"/>
          <w:szCs w:val="27"/>
        </w:rPr>
        <w:t>"Finish"</w:t>
      </w:r>
      <w:r>
        <w:rPr>
          <w:rFonts w:ascii="Consolas" w:hAnsi="Consolas"/>
          <w:color w:val="000000"/>
          <w:sz w:val="27"/>
          <w:szCs w:val="27"/>
        </w:rPr>
        <w:t>){</w:t>
      </w:r>
    </w:p>
    <w:p w14:paraId="52C46793" w14:textId="77777777" w:rsidR="00CB3FD4" w:rsidRDefault="00CB3FD4" w:rsidP="00CB3FD4">
      <w:pPr>
        <w:shd w:val="clear" w:color="auto" w:fill="FFFFFF"/>
        <w:spacing w:line="360" w:lineRule="atLeast"/>
        <w:ind w:left="709"/>
        <w:rPr>
          <w:rFonts w:ascii="Consolas" w:hAnsi="Consolas"/>
          <w:color w:val="000000"/>
          <w:sz w:val="27"/>
          <w:szCs w:val="27"/>
        </w:rPr>
      </w:pPr>
      <w:r>
        <w:rPr>
          <w:rFonts w:ascii="Consolas" w:hAnsi="Consolas"/>
          <w:color w:val="000000"/>
          <w:sz w:val="27"/>
          <w:szCs w:val="27"/>
        </w:rPr>
        <w:t>            finishedMenu.Setup();</w:t>
      </w:r>
    </w:p>
    <w:p w14:paraId="53C64113" w14:textId="77777777" w:rsidR="00CB3FD4" w:rsidRDefault="00CB3FD4" w:rsidP="00CB3FD4">
      <w:pPr>
        <w:shd w:val="clear" w:color="auto" w:fill="FFFFFF"/>
        <w:spacing w:line="360" w:lineRule="atLeast"/>
        <w:ind w:left="709"/>
        <w:rPr>
          <w:rFonts w:ascii="Consolas" w:hAnsi="Consolas"/>
          <w:color w:val="000000"/>
          <w:sz w:val="27"/>
          <w:szCs w:val="27"/>
        </w:rPr>
      </w:pPr>
      <w:r>
        <w:rPr>
          <w:rFonts w:ascii="Consolas" w:hAnsi="Consolas"/>
          <w:color w:val="000000"/>
          <w:sz w:val="27"/>
          <w:szCs w:val="27"/>
        </w:rPr>
        <w:t>        }</w:t>
      </w:r>
    </w:p>
    <w:p w14:paraId="77BB6B76" w14:textId="77777777" w:rsidR="00CB3FD4" w:rsidRDefault="00CB3FD4" w:rsidP="00CB3FD4">
      <w:pPr>
        <w:shd w:val="clear" w:color="auto" w:fill="FFFFFF"/>
        <w:spacing w:line="360" w:lineRule="atLeast"/>
        <w:ind w:left="709"/>
        <w:rPr>
          <w:rFonts w:ascii="Consolas" w:hAnsi="Consolas"/>
          <w:color w:val="000000"/>
          <w:sz w:val="27"/>
          <w:szCs w:val="27"/>
        </w:rPr>
      </w:pPr>
      <w:r>
        <w:rPr>
          <w:rFonts w:ascii="Consolas" w:hAnsi="Consolas"/>
          <w:color w:val="000000"/>
          <w:sz w:val="27"/>
          <w:szCs w:val="27"/>
        </w:rPr>
        <w:t>    }</w:t>
      </w:r>
    </w:p>
    <w:p w14:paraId="3E564238" w14:textId="77777777" w:rsidR="002D496E" w:rsidRDefault="002D496E" w:rsidP="00346906">
      <w:pPr>
        <w:pStyle w:val="Nidungvnbn"/>
      </w:pPr>
    </w:p>
    <w:p w14:paraId="215D6329" w14:textId="6BA734C9" w:rsidR="002D496E" w:rsidRDefault="00CB3FD4" w:rsidP="00CB3FD4">
      <w:pPr>
        <w:pStyle w:val="Nidungvnbn"/>
      </w:pPr>
      <w:r>
        <w:t>- Sau khi người chơi va chạm với vật thể có gắn tag “Finish”, thuật toán sẽ chạy hàm “</w:t>
      </w:r>
      <w:proofErr w:type="gramStart"/>
      <w:r>
        <w:t>Setup(</w:t>
      </w:r>
      <w:proofErr w:type="gramEnd"/>
      <w:r>
        <w:t>)” được gắn vào trong vật thể. Hàm “Setup” có nội dung như sau</w:t>
      </w:r>
    </w:p>
    <w:p w14:paraId="528D472D" w14:textId="77777777" w:rsidR="0059457C" w:rsidRDefault="0059457C" w:rsidP="0059457C">
      <w:pPr>
        <w:shd w:val="clear" w:color="auto" w:fill="FFFFFF"/>
        <w:spacing w:line="360" w:lineRule="atLeast"/>
        <w:ind w:left="709"/>
        <w:rPr>
          <w:rFonts w:ascii="Consolas" w:hAnsi="Consolas"/>
          <w:color w:val="000000"/>
          <w:sz w:val="27"/>
          <w:szCs w:val="27"/>
        </w:rPr>
      </w:pPr>
      <w:r>
        <w:rPr>
          <w:rFonts w:ascii="Consolas" w:hAnsi="Consolas"/>
          <w:color w:val="0000FF"/>
          <w:sz w:val="27"/>
          <w:szCs w:val="27"/>
        </w:rPr>
        <w:lastRenderedPageBreak/>
        <w:t>public</w:t>
      </w:r>
      <w:r>
        <w:rPr>
          <w:rFonts w:ascii="Consolas" w:hAnsi="Consolas"/>
          <w:color w:val="000000"/>
          <w:sz w:val="27"/>
          <w:szCs w:val="27"/>
        </w:rPr>
        <w:t xml:space="preserve"> </w:t>
      </w:r>
      <w:r>
        <w:rPr>
          <w:rFonts w:ascii="Consolas" w:hAnsi="Consolas"/>
          <w:color w:val="0000FF"/>
          <w:sz w:val="27"/>
          <w:szCs w:val="27"/>
        </w:rPr>
        <w:t>void</w:t>
      </w:r>
      <w:r>
        <w:rPr>
          <w:rFonts w:ascii="Consolas" w:hAnsi="Consolas"/>
          <w:color w:val="000000"/>
          <w:sz w:val="27"/>
          <w:szCs w:val="27"/>
        </w:rPr>
        <w:t xml:space="preserve"> </w:t>
      </w:r>
      <w:proofErr w:type="gramStart"/>
      <w:r>
        <w:rPr>
          <w:rFonts w:ascii="Consolas" w:hAnsi="Consolas"/>
          <w:color w:val="000000"/>
          <w:sz w:val="27"/>
          <w:szCs w:val="27"/>
        </w:rPr>
        <w:t>Setup(</w:t>
      </w:r>
      <w:proofErr w:type="gramEnd"/>
      <w:r>
        <w:rPr>
          <w:rFonts w:ascii="Consolas" w:hAnsi="Consolas"/>
          <w:color w:val="000000"/>
          <w:sz w:val="27"/>
          <w:szCs w:val="27"/>
        </w:rPr>
        <w:t>){</w:t>
      </w:r>
    </w:p>
    <w:p w14:paraId="10F076E5" w14:textId="77777777" w:rsidR="0059457C" w:rsidRDefault="0059457C" w:rsidP="0059457C">
      <w:pPr>
        <w:shd w:val="clear" w:color="auto" w:fill="FFFFFF"/>
        <w:spacing w:line="360" w:lineRule="atLeast"/>
        <w:ind w:left="709"/>
        <w:rPr>
          <w:rFonts w:ascii="Consolas" w:hAnsi="Consolas"/>
          <w:color w:val="000000"/>
          <w:sz w:val="27"/>
          <w:szCs w:val="27"/>
        </w:rPr>
      </w:pPr>
      <w:r>
        <w:rPr>
          <w:rFonts w:ascii="Consolas" w:hAnsi="Consolas"/>
          <w:color w:val="000000"/>
          <w:sz w:val="27"/>
          <w:szCs w:val="27"/>
        </w:rPr>
        <w:t>        finishedMenu.SetActive(</w:t>
      </w:r>
      <w:r>
        <w:rPr>
          <w:rFonts w:ascii="Consolas" w:hAnsi="Consolas"/>
          <w:color w:val="0000FF"/>
          <w:sz w:val="27"/>
          <w:szCs w:val="27"/>
        </w:rPr>
        <w:t>true</w:t>
      </w:r>
      <w:r>
        <w:rPr>
          <w:rFonts w:ascii="Consolas" w:hAnsi="Consolas"/>
          <w:color w:val="000000"/>
          <w:sz w:val="27"/>
          <w:szCs w:val="27"/>
        </w:rPr>
        <w:t>);</w:t>
      </w:r>
    </w:p>
    <w:p w14:paraId="740DF818" w14:textId="77777777" w:rsidR="0059457C" w:rsidRDefault="0059457C" w:rsidP="0059457C">
      <w:pPr>
        <w:shd w:val="clear" w:color="auto" w:fill="FFFFFF"/>
        <w:spacing w:line="360" w:lineRule="atLeast"/>
        <w:ind w:left="709"/>
        <w:rPr>
          <w:rFonts w:ascii="Consolas" w:hAnsi="Consolas"/>
          <w:color w:val="000000"/>
          <w:sz w:val="27"/>
          <w:szCs w:val="27"/>
        </w:rPr>
      </w:pPr>
      <w:r>
        <w:rPr>
          <w:rFonts w:ascii="Consolas" w:hAnsi="Consolas"/>
          <w:color w:val="000000"/>
          <w:sz w:val="27"/>
          <w:szCs w:val="27"/>
        </w:rPr>
        <w:t xml:space="preserve">        </w:t>
      </w:r>
      <w:proofErr w:type="gramStart"/>
      <w:r>
        <w:rPr>
          <w:rFonts w:ascii="Consolas" w:hAnsi="Consolas"/>
          <w:color w:val="000000"/>
          <w:sz w:val="27"/>
          <w:szCs w:val="27"/>
        </w:rPr>
        <w:t>AudioManager.Instance.PlayMusic</w:t>
      </w:r>
      <w:proofErr w:type="gramEnd"/>
      <w:r>
        <w:rPr>
          <w:rFonts w:ascii="Consolas" w:hAnsi="Consolas"/>
          <w:color w:val="000000"/>
          <w:sz w:val="27"/>
          <w:szCs w:val="27"/>
        </w:rPr>
        <w:t>(</w:t>
      </w:r>
      <w:r>
        <w:rPr>
          <w:rFonts w:ascii="Consolas" w:hAnsi="Consolas"/>
          <w:color w:val="A31515"/>
          <w:sz w:val="27"/>
          <w:szCs w:val="27"/>
        </w:rPr>
        <w:t>"Finish"</w:t>
      </w:r>
      <w:r>
        <w:rPr>
          <w:rFonts w:ascii="Consolas" w:hAnsi="Consolas"/>
          <w:color w:val="000000"/>
          <w:sz w:val="27"/>
          <w:szCs w:val="27"/>
        </w:rPr>
        <w:t>);</w:t>
      </w:r>
    </w:p>
    <w:p w14:paraId="56F3A6CE" w14:textId="255902B6" w:rsidR="0059457C" w:rsidRDefault="0059457C" w:rsidP="0059457C">
      <w:pPr>
        <w:shd w:val="clear" w:color="auto" w:fill="FFFFFF"/>
        <w:spacing w:line="360" w:lineRule="atLeast"/>
        <w:ind w:left="709"/>
        <w:rPr>
          <w:rFonts w:ascii="Consolas" w:hAnsi="Consolas"/>
          <w:color w:val="000000"/>
          <w:sz w:val="27"/>
          <w:szCs w:val="27"/>
        </w:rPr>
      </w:pPr>
      <w:r>
        <w:rPr>
          <w:rFonts w:ascii="Consolas" w:hAnsi="Consolas"/>
          <w:color w:val="000000"/>
          <w:sz w:val="27"/>
          <w:szCs w:val="27"/>
        </w:rPr>
        <w:t>    }</w:t>
      </w:r>
    </w:p>
    <w:p w14:paraId="62C9C1FA" w14:textId="4EB2A9A3" w:rsidR="00CE5798" w:rsidRDefault="00CE5798" w:rsidP="00CE5798">
      <w:pPr>
        <w:pStyle w:val="Nidungvnbn"/>
      </w:pPr>
    </w:p>
    <w:p w14:paraId="3722B725" w14:textId="4792CE61" w:rsidR="00CE5798" w:rsidRDefault="00CE5798" w:rsidP="00CE5798">
      <w:pPr>
        <w:pStyle w:val="Nidungvnbn"/>
      </w:pPr>
      <w:r>
        <w:t>- Hàm “</w:t>
      </w:r>
      <w:proofErr w:type="gramStart"/>
      <w:r>
        <w:t>Setup(</w:t>
      </w:r>
      <w:proofErr w:type="gramEnd"/>
      <w:r>
        <w:t>)” sẽ đặt trạng thái Active của menu thành true và hiển thị Menu lên màn hình, đồng thời sẽ mở bản nhạc nền hoàn thành game.</w:t>
      </w:r>
    </w:p>
    <w:p w14:paraId="66044BE2" w14:textId="06F442A4" w:rsidR="00F75E92" w:rsidRDefault="00F75E92" w:rsidP="00F75E92">
      <w:pPr>
        <w:pStyle w:val="Heading3"/>
      </w:pPr>
      <w:bookmarkStart w:id="26" w:name="_Toc122287385"/>
      <w:r>
        <w:t xml:space="preserve">2.2.2 </w:t>
      </w:r>
      <w:r w:rsidR="00AA1AB6">
        <w:t>Hệ thống Trạng Thái Nhân Vật</w:t>
      </w:r>
      <w:bookmarkEnd w:id="26"/>
    </w:p>
    <w:p w14:paraId="63AD3C55" w14:textId="6441CAA7" w:rsidR="00201AC4" w:rsidRDefault="003079E6" w:rsidP="00201AC4">
      <w:pPr>
        <w:pStyle w:val="Nidungvnbn"/>
      </w:pPr>
      <w:r>
        <w:t>- Hệ thống trạng thái nhân vật sẽ điều khiển mọi trạng thái liên quan đến nhân vật</w:t>
      </w:r>
      <w:r w:rsidR="00CA72AA">
        <w:t>.</w:t>
      </w:r>
    </w:p>
    <w:p w14:paraId="4B0865CC" w14:textId="37EB14B4" w:rsidR="00CA72AA" w:rsidRDefault="00CA72AA" w:rsidP="00201AC4">
      <w:pPr>
        <w:pStyle w:val="Nidungvnbn"/>
      </w:pPr>
      <w:r>
        <w:t xml:space="preserve">- Ví dụ, thuật toán </w:t>
      </w:r>
      <w:r w:rsidR="00A05A6E">
        <w:t>tương tác với các vật phẩm có thể nhặt được.</w:t>
      </w:r>
    </w:p>
    <w:p w14:paraId="54B91572" w14:textId="77777777" w:rsidR="00CA72AA" w:rsidRDefault="00CA72AA" w:rsidP="00CA72AA">
      <w:pPr>
        <w:shd w:val="clear" w:color="auto" w:fill="FFFFFF"/>
        <w:spacing w:line="360" w:lineRule="atLeast"/>
        <w:ind w:left="709"/>
        <w:rPr>
          <w:rFonts w:ascii="Consolas" w:hAnsi="Consolas"/>
          <w:color w:val="000000"/>
          <w:sz w:val="27"/>
          <w:szCs w:val="27"/>
        </w:rPr>
      </w:pPr>
      <w:r>
        <w:rPr>
          <w:rFonts w:ascii="Consolas" w:hAnsi="Consolas"/>
          <w:color w:val="0000FF"/>
          <w:sz w:val="27"/>
          <w:szCs w:val="27"/>
        </w:rPr>
        <w:t>private</w:t>
      </w:r>
      <w:r>
        <w:rPr>
          <w:rFonts w:ascii="Consolas" w:hAnsi="Consolas"/>
          <w:color w:val="000000"/>
          <w:sz w:val="27"/>
          <w:szCs w:val="27"/>
        </w:rPr>
        <w:t xml:space="preserve"> </w:t>
      </w:r>
      <w:r>
        <w:rPr>
          <w:rFonts w:ascii="Consolas" w:hAnsi="Consolas"/>
          <w:color w:val="0000FF"/>
          <w:sz w:val="27"/>
          <w:szCs w:val="27"/>
        </w:rPr>
        <w:t>void</w:t>
      </w:r>
      <w:r>
        <w:rPr>
          <w:rFonts w:ascii="Consolas" w:hAnsi="Consolas"/>
          <w:color w:val="000000"/>
          <w:sz w:val="27"/>
          <w:szCs w:val="27"/>
        </w:rPr>
        <w:t xml:space="preserve"> OnTriggerEnter2</w:t>
      </w:r>
      <w:proofErr w:type="gramStart"/>
      <w:r>
        <w:rPr>
          <w:rFonts w:ascii="Consolas" w:hAnsi="Consolas"/>
          <w:color w:val="000000"/>
          <w:sz w:val="27"/>
          <w:szCs w:val="27"/>
        </w:rPr>
        <w:t>D(</w:t>
      </w:r>
      <w:proofErr w:type="gramEnd"/>
      <w:r>
        <w:rPr>
          <w:rFonts w:ascii="Consolas" w:hAnsi="Consolas"/>
          <w:color w:val="000000"/>
          <w:sz w:val="27"/>
          <w:szCs w:val="27"/>
        </w:rPr>
        <w:t>Collider2D other) {</w:t>
      </w:r>
    </w:p>
    <w:p w14:paraId="5B789BB8" w14:textId="77777777" w:rsidR="00CA72AA" w:rsidRDefault="00CA72AA" w:rsidP="00CA72AA">
      <w:pPr>
        <w:shd w:val="clear" w:color="auto" w:fill="FFFFFF"/>
        <w:spacing w:line="360" w:lineRule="atLeast"/>
        <w:ind w:left="709"/>
        <w:rPr>
          <w:rFonts w:ascii="Consolas" w:hAnsi="Consolas"/>
          <w:color w:val="000000"/>
          <w:sz w:val="27"/>
          <w:szCs w:val="27"/>
        </w:rPr>
      </w:pPr>
      <w:r>
        <w:rPr>
          <w:rFonts w:ascii="Consolas" w:hAnsi="Consolas"/>
          <w:color w:val="000000"/>
          <w:sz w:val="27"/>
          <w:szCs w:val="27"/>
        </w:rPr>
        <w:t xml:space="preserve">        </w:t>
      </w:r>
      <w:r>
        <w:rPr>
          <w:rFonts w:ascii="Consolas" w:hAnsi="Consolas"/>
          <w:color w:val="0000FF"/>
          <w:sz w:val="27"/>
          <w:szCs w:val="27"/>
        </w:rPr>
        <w:t>if</w:t>
      </w:r>
      <w:r>
        <w:rPr>
          <w:rFonts w:ascii="Consolas" w:hAnsi="Consolas"/>
          <w:color w:val="000000"/>
          <w:sz w:val="27"/>
          <w:szCs w:val="27"/>
        </w:rPr>
        <w:t>(</w:t>
      </w:r>
      <w:proofErr w:type="gramStart"/>
      <w:r>
        <w:rPr>
          <w:rFonts w:ascii="Consolas" w:hAnsi="Consolas"/>
          <w:color w:val="000000"/>
          <w:sz w:val="27"/>
          <w:szCs w:val="27"/>
        </w:rPr>
        <w:t>other.CompareTag</w:t>
      </w:r>
      <w:proofErr w:type="gramEnd"/>
      <w:r>
        <w:rPr>
          <w:rFonts w:ascii="Consolas" w:hAnsi="Consolas"/>
          <w:color w:val="000000"/>
          <w:sz w:val="27"/>
          <w:szCs w:val="27"/>
        </w:rPr>
        <w:t>(</w:t>
      </w:r>
      <w:r>
        <w:rPr>
          <w:rFonts w:ascii="Consolas" w:hAnsi="Consolas"/>
          <w:color w:val="A31515"/>
          <w:sz w:val="27"/>
          <w:szCs w:val="27"/>
        </w:rPr>
        <w:t>"Cherry"</w:t>
      </w:r>
      <w:r>
        <w:rPr>
          <w:rFonts w:ascii="Consolas" w:hAnsi="Consolas"/>
          <w:color w:val="000000"/>
          <w:sz w:val="27"/>
          <w:szCs w:val="27"/>
        </w:rPr>
        <w:t>)){</w:t>
      </w:r>
    </w:p>
    <w:p w14:paraId="3CFAC280" w14:textId="77777777" w:rsidR="00CA72AA" w:rsidRDefault="00CA72AA" w:rsidP="00CA72AA">
      <w:pPr>
        <w:shd w:val="clear" w:color="auto" w:fill="FFFFFF"/>
        <w:spacing w:line="360" w:lineRule="atLeast"/>
        <w:ind w:left="709"/>
        <w:rPr>
          <w:rFonts w:ascii="Consolas" w:hAnsi="Consolas"/>
          <w:color w:val="000000"/>
          <w:sz w:val="27"/>
          <w:szCs w:val="27"/>
        </w:rPr>
      </w:pPr>
      <w:r>
        <w:rPr>
          <w:rFonts w:ascii="Consolas" w:hAnsi="Consolas"/>
          <w:color w:val="000000"/>
          <w:sz w:val="27"/>
          <w:szCs w:val="27"/>
        </w:rPr>
        <w:t>            healthAndGem.health++;</w:t>
      </w:r>
    </w:p>
    <w:p w14:paraId="7B048E79" w14:textId="77777777" w:rsidR="00CA72AA" w:rsidRDefault="00CA72AA" w:rsidP="00CA72AA">
      <w:pPr>
        <w:shd w:val="clear" w:color="auto" w:fill="FFFFFF"/>
        <w:spacing w:line="360" w:lineRule="atLeast"/>
        <w:ind w:left="709"/>
        <w:rPr>
          <w:rFonts w:ascii="Consolas" w:hAnsi="Consolas"/>
          <w:color w:val="000000"/>
          <w:sz w:val="27"/>
          <w:szCs w:val="27"/>
        </w:rPr>
      </w:pPr>
      <w:r>
        <w:rPr>
          <w:rFonts w:ascii="Consolas" w:hAnsi="Consolas"/>
          <w:color w:val="000000"/>
          <w:sz w:val="27"/>
          <w:szCs w:val="27"/>
        </w:rPr>
        <w:t>            Destroy(</w:t>
      </w:r>
      <w:proofErr w:type="gramStart"/>
      <w:r>
        <w:rPr>
          <w:rFonts w:ascii="Consolas" w:hAnsi="Consolas"/>
          <w:color w:val="000000"/>
          <w:sz w:val="27"/>
          <w:szCs w:val="27"/>
        </w:rPr>
        <w:t>other.gameObject</w:t>
      </w:r>
      <w:proofErr w:type="gramEnd"/>
      <w:r>
        <w:rPr>
          <w:rFonts w:ascii="Consolas" w:hAnsi="Consolas"/>
          <w:color w:val="000000"/>
          <w:sz w:val="27"/>
          <w:szCs w:val="27"/>
        </w:rPr>
        <w:t>);</w:t>
      </w:r>
    </w:p>
    <w:p w14:paraId="78DAC053" w14:textId="77777777" w:rsidR="00CA72AA" w:rsidRDefault="00CA72AA" w:rsidP="00CA72AA">
      <w:pPr>
        <w:shd w:val="clear" w:color="auto" w:fill="FFFFFF"/>
        <w:spacing w:line="360" w:lineRule="atLeast"/>
        <w:ind w:left="709"/>
        <w:rPr>
          <w:rFonts w:ascii="Consolas" w:hAnsi="Consolas"/>
          <w:color w:val="000000"/>
          <w:sz w:val="27"/>
          <w:szCs w:val="27"/>
        </w:rPr>
      </w:pPr>
      <w:r>
        <w:rPr>
          <w:rFonts w:ascii="Consolas" w:hAnsi="Consolas"/>
          <w:color w:val="000000"/>
          <w:sz w:val="27"/>
          <w:szCs w:val="27"/>
        </w:rPr>
        <w:t xml:space="preserve">            </w:t>
      </w:r>
      <w:proofErr w:type="gramStart"/>
      <w:r>
        <w:rPr>
          <w:rFonts w:ascii="Consolas" w:hAnsi="Consolas"/>
          <w:color w:val="000000"/>
          <w:sz w:val="27"/>
          <w:szCs w:val="27"/>
        </w:rPr>
        <w:t>AudioManager.Instance.PlaySFX</w:t>
      </w:r>
      <w:proofErr w:type="gramEnd"/>
      <w:r>
        <w:rPr>
          <w:rFonts w:ascii="Consolas" w:hAnsi="Consolas"/>
          <w:color w:val="000000"/>
          <w:sz w:val="27"/>
          <w:szCs w:val="27"/>
        </w:rPr>
        <w:t>(</w:t>
      </w:r>
      <w:r>
        <w:rPr>
          <w:rFonts w:ascii="Consolas" w:hAnsi="Consolas"/>
          <w:color w:val="A31515"/>
          <w:sz w:val="27"/>
          <w:szCs w:val="27"/>
        </w:rPr>
        <w:t>"Cherry"</w:t>
      </w:r>
      <w:r>
        <w:rPr>
          <w:rFonts w:ascii="Consolas" w:hAnsi="Consolas"/>
          <w:color w:val="000000"/>
          <w:sz w:val="27"/>
          <w:szCs w:val="27"/>
        </w:rPr>
        <w:t>);</w:t>
      </w:r>
    </w:p>
    <w:p w14:paraId="7B112077" w14:textId="77777777" w:rsidR="00CA72AA" w:rsidRDefault="00CA72AA" w:rsidP="00CA72AA">
      <w:pPr>
        <w:shd w:val="clear" w:color="auto" w:fill="FFFFFF"/>
        <w:spacing w:line="360" w:lineRule="atLeast"/>
        <w:ind w:left="709"/>
        <w:rPr>
          <w:rFonts w:ascii="Consolas" w:hAnsi="Consolas"/>
          <w:color w:val="000000"/>
          <w:sz w:val="27"/>
          <w:szCs w:val="27"/>
        </w:rPr>
      </w:pPr>
      <w:r>
        <w:rPr>
          <w:rFonts w:ascii="Consolas" w:hAnsi="Consolas"/>
          <w:color w:val="000000"/>
          <w:sz w:val="27"/>
          <w:szCs w:val="27"/>
        </w:rPr>
        <w:t>        }</w:t>
      </w:r>
    </w:p>
    <w:p w14:paraId="5B178039" w14:textId="77777777" w:rsidR="00CA72AA" w:rsidRDefault="00CA72AA" w:rsidP="00CA72AA">
      <w:pPr>
        <w:shd w:val="clear" w:color="auto" w:fill="FFFFFF"/>
        <w:spacing w:line="360" w:lineRule="atLeast"/>
        <w:ind w:left="709"/>
        <w:rPr>
          <w:rFonts w:ascii="Consolas" w:hAnsi="Consolas"/>
          <w:color w:val="000000"/>
          <w:sz w:val="27"/>
          <w:szCs w:val="27"/>
        </w:rPr>
      </w:pPr>
    </w:p>
    <w:p w14:paraId="2F9EE273" w14:textId="77777777" w:rsidR="00CA72AA" w:rsidRDefault="00CA72AA" w:rsidP="00CA72AA">
      <w:pPr>
        <w:shd w:val="clear" w:color="auto" w:fill="FFFFFF"/>
        <w:spacing w:line="360" w:lineRule="atLeast"/>
        <w:ind w:left="709"/>
        <w:rPr>
          <w:rFonts w:ascii="Consolas" w:hAnsi="Consolas"/>
          <w:color w:val="000000"/>
          <w:sz w:val="27"/>
          <w:szCs w:val="27"/>
        </w:rPr>
      </w:pPr>
      <w:r>
        <w:rPr>
          <w:rFonts w:ascii="Consolas" w:hAnsi="Consolas"/>
          <w:color w:val="000000"/>
          <w:sz w:val="27"/>
          <w:szCs w:val="27"/>
        </w:rPr>
        <w:t xml:space="preserve">        </w:t>
      </w:r>
      <w:r>
        <w:rPr>
          <w:rFonts w:ascii="Consolas" w:hAnsi="Consolas"/>
          <w:color w:val="0000FF"/>
          <w:sz w:val="27"/>
          <w:szCs w:val="27"/>
        </w:rPr>
        <w:t>if</w:t>
      </w:r>
      <w:r>
        <w:rPr>
          <w:rFonts w:ascii="Consolas" w:hAnsi="Consolas"/>
          <w:color w:val="000000"/>
          <w:sz w:val="27"/>
          <w:szCs w:val="27"/>
        </w:rPr>
        <w:t>(</w:t>
      </w:r>
      <w:proofErr w:type="gramStart"/>
      <w:r>
        <w:rPr>
          <w:rFonts w:ascii="Consolas" w:hAnsi="Consolas"/>
          <w:color w:val="000000"/>
          <w:sz w:val="27"/>
          <w:szCs w:val="27"/>
        </w:rPr>
        <w:t>other.CompareTag</w:t>
      </w:r>
      <w:proofErr w:type="gramEnd"/>
      <w:r>
        <w:rPr>
          <w:rFonts w:ascii="Consolas" w:hAnsi="Consolas"/>
          <w:color w:val="000000"/>
          <w:sz w:val="27"/>
          <w:szCs w:val="27"/>
        </w:rPr>
        <w:t>(</w:t>
      </w:r>
      <w:r>
        <w:rPr>
          <w:rFonts w:ascii="Consolas" w:hAnsi="Consolas"/>
          <w:color w:val="A31515"/>
          <w:sz w:val="27"/>
          <w:szCs w:val="27"/>
        </w:rPr>
        <w:t>"Gem"</w:t>
      </w:r>
      <w:r>
        <w:rPr>
          <w:rFonts w:ascii="Consolas" w:hAnsi="Consolas"/>
          <w:color w:val="000000"/>
          <w:sz w:val="27"/>
          <w:szCs w:val="27"/>
        </w:rPr>
        <w:t>)){</w:t>
      </w:r>
    </w:p>
    <w:p w14:paraId="7D622426" w14:textId="77777777" w:rsidR="00CA72AA" w:rsidRDefault="00CA72AA" w:rsidP="00CA72AA">
      <w:pPr>
        <w:shd w:val="clear" w:color="auto" w:fill="FFFFFF"/>
        <w:spacing w:line="360" w:lineRule="atLeast"/>
        <w:ind w:left="709"/>
        <w:rPr>
          <w:rFonts w:ascii="Consolas" w:hAnsi="Consolas"/>
          <w:color w:val="000000"/>
          <w:sz w:val="27"/>
          <w:szCs w:val="27"/>
        </w:rPr>
      </w:pPr>
      <w:r>
        <w:rPr>
          <w:rFonts w:ascii="Consolas" w:hAnsi="Consolas"/>
          <w:color w:val="000000"/>
          <w:sz w:val="27"/>
          <w:szCs w:val="27"/>
        </w:rPr>
        <w:t>            healthAndGem.gemCount++;</w:t>
      </w:r>
    </w:p>
    <w:p w14:paraId="3911C5DC" w14:textId="77777777" w:rsidR="00CA72AA" w:rsidRDefault="00CA72AA" w:rsidP="00CA72AA">
      <w:pPr>
        <w:shd w:val="clear" w:color="auto" w:fill="FFFFFF"/>
        <w:spacing w:line="360" w:lineRule="atLeast"/>
        <w:ind w:left="709"/>
        <w:rPr>
          <w:rFonts w:ascii="Consolas" w:hAnsi="Consolas"/>
          <w:color w:val="000000"/>
          <w:sz w:val="27"/>
          <w:szCs w:val="27"/>
        </w:rPr>
      </w:pPr>
      <w:r>
        <w:rPr>
          <w:rFonts w:ascii="Consolas" w:hAnsi="Consolas"/>
          <w:color w:val="000000"/>
          <w:sz w:val="27"/>
          <w:szCs w:val="27"/>
        </w:rPr>
        <w:t>            Destroy(</w:t>
      </w:r>
      <w:proofErr w:type="gramStart"/>
      <w:r>
        <w:rPr>
          <w:rFonts w:ascii="Consolas" w:hAnsi="Consolas"/>
          <w:color w:val="000000"/>
          <w:sz w:val="27"/>
          <w:szCs w:val="27"/>
        </w:rPr>
        <w:t>other.gameObject</w:t>
      </w:r>
      <w:proofErr w:type="gramEnd"/>
      <w:r>
        <w:rPr>
          <w:rFonts w:ascii="Consolas" w:hAnsi="Consolas"/>
          <w:color w:val="000000"/>
          <w:sz w:val="27"/>
          <w:szCs w:val="27"/>
        </w:rPr>
        <w:t>);</w:t>
      </w:r>
    </w:p>
    <w:p w14:paraId="79E04CBB" w14:textId="77777777" w:rsidR="00CA72AA" w:rsidRDefault="00CA72AA" w:rsidP="00CA72AA">
      <w:pPr>
        <w:shd w:val="clear" w:color="auto" w:fill="FFFFFF"/>
        <w:spacing w:line="360" w:lineRule="atLeast"/>
        <w:ind w:left="709"/>
        <w:rPr>
          <w:rFonts w:ascii="Consolas" w:hAnsi="Consolas"/>
          <w:color w:val="000000"/>
          <w:sz w:val="27"/>
          <w:szCs w:val="27"/>
        </w:rPr>
      </w:pPr>
      <w:r>
        <w:rPr>
          <w:rFonts w:ascii="Consolas" w:hAnsi="Consolas"/>
          <w:color w:val="000000"/>
          <w:sz w:val="27"/>
          <w:szCs w:val="27"/>
        </w:rPr>
        <w:t xml:space="preserve">            </w:t>
      </w:r>
      <w:proofErr w:type="gramStart"/>
      <w:r>
        <w:rPr>
          <w:rFonts w:ascii="Consolas" w:hAnsi="Consolas"/>
          <w:color w:val="000000"/>
          <w:sz w:val="27"/>
          <w:szCs w:val="27"/>
        </w:rPr>
        <w:t>AudioManager.Instance.PlaySFX</w:t>
      </w:r>
      <w:proofErr w:type="gramEnd"/>
      <w:r>
        <w:rPr>
          <w:rFonts w:ascii="Consolas" w:hAnsi="Consolas"/>
          <w:color w:val="000000"/>
          <w:sz w:val="27"/>
          <w:szCs w:val="27"/>
        </w:rPr>
        <w:t>(</w:t>
      </w:r>
      <w:r>
        <w:rPr>
          <w:rFonts w:ascii="Consolas" w:hAnsi="Consolas"/>
          <w:color w:val="A31515"/>
          <w:sz w:val="27"/>
          <w:szCs w:val="27"/>
        </w:rPr>
        <w:t>"Gem"</w:t>
      </w:r>
      <w:r>
        <w:rPr>
          <w:rFonts w:ascii="Consolas" w:hAnsi="Consolas"/>
          <w:color w:val="000000"/>
          <w:sz w:val="27"/>
          <w:szCs w:val="27"/>
        </w:rPr>
        <w:t>);</w:t>
      </w:r>
    </w:p>
    <w:p w14:paraId="2CEC8A89" w14:textId="77777777" w:rsidR="00CA72AA" w:rsidRDefault="00CA72AA" w:rsidP="00CA72AA">
      <w:pPr>
        <w:shd w:val="clear" w:color="auto" w:fill="FFFFFF"/>
        <w:spacing w:line="360" w:lineRule="atLeast"/>
        <w:ind w:left="709"/>
        <w:rPr>
          <w:rFonts w:ascii="Consolas" w:hAnsi="Consolas"/>
          <w:color w:val="000000"/>
          <w:sz w:val="27"/>
          <w:szCs w:val="27"/>
        </w:rPr>
      </w:pPr>
      <w:r>
        <w:rPr>
          <w:rFonts w:ascii="Consolas" w:hAnsi="Consolas"/>
          <w:color w:val="000000"/>
          <w:sz w:val="27"/>
          <w:szCs w:val="27"/>
        </w:rPr>
        <w:t>        }</w:t>
      </w:r>
    </w:p>
    <w:p w14:paraId="098B7321" w14:textId="7F515F5B" w:rsidR="00CA72AA" w:rsidRDefault="00CA72AA" w:rsidP="00CA72AA">
      <w:pPr>
        <w:shd w:val="clear" w:color="auto" w:fill="FFFFFF"/>
        <w:spacing w:line="360" w:lineRule="atLeast"/>
        <w:ind w:left="709"/>
        <w:rPr>
          <w:rFonts w:ascii="Consolas" w:hAnsi="Consolas"/>
          <w:color w:val="000000"/>
          <w:sz w:val="27"/>
          <w:szCs w:val="27"/>
        </w:rPr>
      </w:pPr>
      <w:r>
        <w:rPr>
          <w:rFonts w:ascii="Consolas" w:hAnsi="Consolas"/>
          <w:color w:val="000000"/>
          <w:sz w:val="27"/>
          <w:szCs w:val="27"/>
        </w:rPr>
        <w:t>    }</w:t>
      </w:r>
    </w:p>
    <w:p w14:paraId="24EA4693" w14:textId="32C1494E" w:rsidR="00CA72AA" w:rsidRDefault="00CA72AA" w:rsidP="003D27B9">
      <w:pPr>
        <w:pStyle w:val="Nidungvnbn"/>
      </w:pPr>
    </w:p>
    <w:p w14:paraId="3C25FACC" w14:textId="10C07E0E" w:rsidR="003D27B9" w:rsidRDefault="003D27B9" w:rsidP="003D27B9">
      <w:pPr>
        <w:pStyle w:val="Nidungvnbn"/>
      </w:pPr>
      <w:r>
        <w:t>- Thuật toán này sẽ chạy nếu như collider của nhân vật chạm vào collider dạng trigger của 2 vật phẩm là Cherry và Gem.</w:t>
      </w:r>
    </w:p>
    <w:p w14:paraId="43B0A2D2" w14:textId="25DF49C9" w:rsidR="003D27B9" w:rsidRDefault="003D27B9" w:rsidP="003D27B9">
      <w:pPr>
        <w:pStyle w:val="Nidungvnbn"/>
        <w:numPr>
          <w:ilvl w:val="0"/>
          <w:numId w:val="30"/>
        </w:numPr>
      </w:pPr>
      <w:r>
        <w:t xml:space="preserve">Nếu chạm vào vật phẩm Cherry, máu của nhân vật sẽ được cộng thêm 1, chạy </w:t>
      </w:r>
      <w:r w:rsidR="005269B6">
        <w:t>hiệu ứng âm thanh</w:t>
      </w:r>
      <w:r>
        <w:t xml:space="preserve"> khi nhặt Cherry, kèm theo đó là xoá object này đi.</w:t>
      </w:r>
    </w:p>
    <w:p w14:paraId="2CF7C808" w14:textId="77777777" w:rsidR="002B6715" w:rsidRDefault="005269B6" w:rsidP="003D27B9">
      <w:pPr>
        <w:pStyle w:val="Nidungvnbn"/>
        <w:numPr>
          <w:ilvl w:val="0"/>
          <w:numId w:val="30"/>
        </w:numPr>
      </w:pPr>
      <w:r>
        <w:lastRenderedPageBreak/>
        <w:t>Nếu chạm vào vật phẩm là Gem, số gem hiển thị trên UI sẽ được cộng thêm 1, hiệu ứng âm thanh khi nhặt Gem sẽ được chạy, kèm theo đó là xoá object này đi.</w:t>
      </w:r>
    </w:p>
    <w:p w14:paraId="79DAE23D" w14:textId="2551FA9B" w:rsidR="00D6334A" w:rsidRDefault="002B6715" w:rsidP="002B6715">
      <w:pPr>
        <w:pStyle w:val="Heading3"/>
      </w:pPr>
      <w:bookmarkStart w:id="27" w:name="_Toc122287386"/>
      <w:r>
        <w:t>2.</w:t>
      </w:r>
      <w:r w:rsidR="00D6334A">
        <w:t>2.</w:t>
      </w:r>
      <w:r>
        <w:t>3 Hệ thống Quái Vật.</w:t>
      </w:r>
      <w:bookmarkEnd w:id="27"/>
    </w:p>
    <w:p w14:paraId="55323CCA" w14:textId="49985D74" w:rsidR="005269B6" w:rsidRDefault="005269B6" w:rsidP="00D6334A">
      <w:pPr>
        <w:pStyle w:val="Nidungvnbn"/>
      </w:pPr>
      <w:r>
        <w:t xml:space="preserve"> </w:t>
      </w:r>
      <w:r w:rsidR="005D5CA8">
        <w:t>- Hệ thống quái vật sẽ quản lý các hoạt động, trạng thái… của quái vật.</w:t>
      </w:r>
    </w:p>
    <w:p w14:paraId="754604FA" w14:textId="73FB8287" w:rsidR="005D5CA8" w:rsidRDefault="005D5CA8" w:rsidP="00D6334A">
      <w:pPr>
        <w:pStyle w:val="Nidungvnbn"/>
      </w:pPr>
      <w:r>
        <w:t>- Ví dụ, thuật toán khi quái vật nhận sát thương và chết.</w:t>
      </w:r>
    </w:p>
    <w:p w14:paraId="28EC6373" w14:textId="77777777" w:rsidR="005D5CA8" w:rsidRDefault="005D5CA8" w:rsidP="005D5CA8">
      <w:pPr>
        <w:shd w:val="clear" w:color="auto" w:fill="FFFFFF"/>
        <w:spacing w:line="360" w:lineRule="atLeast"/>
        <w:ind w:left="709"/>
        <w:rPr>
          <w:rFonts w:ascii="Consolas" w:hAnsi="Consolas"/>
          <w:color w:val="000000"/>
          <w:sz w:val="27"/>
          <w:szCs w:val="27"/>
        </w:rPr>
      </w:pPr>
      <w:r>
        <w:rPr>
          <w:rFonts w:ascii="Consolas" w:hAnsi="Consolas"/>
          <w:color w:val="0000FF"/>
          <w:sz w:val="27"/>
          <w:szCs w:val="27"/>
        </w:rPr>
        <w:t>public</w:t>
      </w:r>
      <w:r>
        <w:rPr>
          <w:rFonts w:ascii="Consolas" w:hAnsi="Consolas"/>
          <w:color w:val="000000"/>
          <w:sz w:val="27"/>
          <w:szCs w:val="27"/>
        </w:rPr>
        <w:t xml:space="preserve"> </w:t>
      </w:r>
      <w:r>
        <w:rPr>
          <w:rFonts w:ascii="Consolas" w:hAnsi="Consolas"/>
          <w:color w:val="0000FF"/>
          <w:sz w:val="27"/>
          <w:szCs w:val="27"/>
        </w:rPr>
        <w:t>void</w:t>
      </w:r>
      <w:r>
        <w:rPr>
          <w:rFonts w:ascii="Consolas" w:hAnsi="Consolas"/>
          <w:color w:val="000000"/>
          <w:sz w:val="27"/>
          <w:szCs w:val="27"/>
        </w:rPr>
        <w:t xml:space="preserve"> </w:t>
      </w:r>
      <w:proofErr w:type="gramStart"/>
      <w:r>
        <w:rPr>
          <w:rFonts w:ascii="Consolas" w:hAnsi="Consolas"/>
          <w:color w:val="000000"/>
          <w:sz w:val="27"/>
          <w:szCs w:val="27"/>
        </w:rPr>
        <w:t>TakeDamage(</w:t>
      </w:r>
      <w:proofErr w:type="gramEnd"/>
      <w:r>
        <w:rPr>
          <w:rFonts w:ascii="Consolas" w:hAnsi="Consolas"/>
          <w:color w:val="0000FF"/>
          <w:sz w:val="27"/>
          <w:szCs w:val="27"/>
        </w:rPr>
        <w:t>int</w:t>
      </w:r>
      <w:r>
        <w:rPr>
          <w:rFonts w:ascii="Consolas" w:hAnsi="Consolas"/>
          <w:color w:val="000000"/>
          <w:sz w:val="27"/>
          <w:szCs w:val="27"/>
        </w:rPr>
        <w:t xml:space="preserve"> damage){</w:t>
      </w:r>
    </w:p>
    <w:p w14:paraId="0FAFF88A" w14:textId="77777777" w:rsidR="005D5CA8" w:rsidRDefault="005D5CA8" w:rsidP="005D5CA8">
      <w:pPr>
        <w:shd w:val="clear" w:color="auto" w:fill="FFFFFF"/>
        <w:spacing w:line="360" w:lineRule="atLeast"/>
        <w:ind w:left="709"/>
        <w:rPr>
          <w:rFonts w:ascii="Consolas" w:hAnsi="Consolas"/>
          <w:color w:val="000000"/>
          <w:sz w:val="27"/>
          <w:szCs w:val="27"/>
        </w:rPr>
      </w:pPr>
      <w:r>
        <w:rPr>
          <w:rFonts w:ascii="Consolas" w:hAnsi="Consolas"/>
          <w:color w:val="000000"/>
          <w:sz w:val="27"/>
          <w:szCs w:val="27"/>
        </w:rPr>
        <w:t xml:space="preserve">        </w:t>
      </w:r>
      <w:proofErr w:type="gramStart"/>
      <w:r>
        <w:rPr>
          <w:rFonts w:ascii="Consolas" w:hAnsi="Consolas"/>
          <w:color w:val="000000"/>
          <w:sz w:val="27"/>
          <w:szCs w:val="27"/>
        </w:rPr>
        <w:t>animator.SetTrigger</w:t>
      </w:r>
      <w:proofErr w:type="gramEnd"/>
      <w:r>
        <w:rPr>
          <w:rFonts w:ascii="Consolas" w:hAnsi="Consolas"/>
          <w:color w:val="000000"/>
          <w:sz w:val="27"/>
          <w:szCs w:val="27"/>
        </w:rPr>
        <w:t>(</w:t>
      </w:r>
      <w:r>
        <w:rPr>
          <w:rFonts w:ascii="Consolas" w:hAnsi="Consolas"/>
          <w:color w:val="A31515"/>
          <w:sz w:val="27"/>
          <w:szCs w:val="27"/>
        </w:rPr>
        <w:t>"Hit"</w:t>
      </w:r>
      <w:r>
        <w:rPr>
          <w:rFonts w:ascii="Consolas" w:hAnsi="Consolas"/>
          <w:color w:val="000000"/>
          <w:sz w:val="27"/>
          <w:szCs w:val="27"/>
        </w:rPr>
        <w:t>);</w:t>
      </w:r>
    </w:p>
    <w:p w14:paraId="6CDE7DBA" w14:textId="77777777" w:rsidR="005D5CA8" w:rsidRDefault="005D5CA8" w:rsidP="005D5CA8">
      <w:pPr>
        <w:shd w:val="clear" w:color="auto" w:fill="FFFFFF"/>
        <w:spacing w:line="360" w:lineRule="atLeast"/>
        <w:ind w:left="709"/>
        <w:rPr>
          <w:rFonts w:ascii="Consolas" w:hAnsi="Consolas"/>
          <w:color w:val="000000"/>
          <w:sz w:val="27"/>
          <w:szCs w:val="27"/>
        </w:rPr>
      </w:pPr>
      <w:r>
        <w:rPr>
          <w:rFonts w:ascii="Consolas" w:hAnsi="Consolas"/>
          <w:color w:val="000000"/>
          <w:sz w:val="27"/>
          <w:szCs w:val="27"/>
        </w:rPr>
        <w:t>        currentHealth -= damage;</w:t>
      </w:r>
    </w:p>
    <w:p w14:paraId="2E8A403B" w14:textId="77777777" w:rsidR="005D5CA8" w:rsidRDefault="005D5CA8" w:rsidP="005D5CA8">
      <w:pPr>
        <w:shd w:val="clear" w:color="auto" w:fill="FFFFFF"/>
        <w:spacing w:line="360" w:lineRule="atLeast"/>
        <w:ind w:left="709"/>
        <w:rPr>
          <w:rFonts w:ascii="Consolas" w:hAnsi="Consolas"/>
          <w:color w:val="000000"/>
          <w:sz w:val="27"/>
          <w:szCs w:val="27"/>
        </w:rPr>
      </w:pPr>
      <w:r>
        <w:rPr>
          <w:rFonts w:ascii="Consolas" w:hAnsi="Consolas"/>
          <w:color w:val="000000"/>
          <w:sz w:val="27"/>
          <w:szCs w:val="27"/>
        </w:rPr>
        <w:t xml:space="preserve">        </w:t>
      </w:r>
      <w:proofErr w:type="gramStart"/>
      <w:r>
        <w:rPr>
          <w:rFonts w:ascii="Consolas" w:hAnsi="Consolas"/>
          <w:color w:val="0000FF"/>
          <w:sz w:val="27"/>
          <w:szCs w:val="27"/>
        </w:rPr>
        <w:t>if</w:t>
      </w:r>
      <w:r>
        <w:rPr>
          <w:rFonts w:ascii="Consolas" w:hAnsi="Consolas"/>
          <w:color w:val="000000"/>
          <w:sz w:val="27"/>
          <w:szCs w:val="27"/>
        </w:rPr>
        <w:t>(</w:t>
      </w:r>
      <w:proofErr w:type="gramEnd"/>
      <w:r>
        <w:rPr>
          <w:rFonts w:ascii="Consolas" w:hAnsi="Consolas"/>
          <w:color w:val="000000"/>
          <w:sz w:val="27"/>
          <w:szCs w:val="27"/>
        </w:rPr>
        <w:t xml:space="preserve">currentHealth &lt;= </w:t>
      </w:r>
      <w:r>
        <w:rPr>
          <w:rFonts w:ascii="Consolas" w:hAnsi="Consolas"/>
          <w:color w:val="098658"/>
          <w:sz w:val="27"/>
          <w:szCs w:val="27"/>
        </w:rPr>
        <w:t>0</w:t>
      </w:r>
      <w:r>
        <w:rPr>
          <w:rFonts w:ascii="Consolas" w:hAnsi="Consolas"/>
          <w:color w:val="000000"/>
          <w:sz w:val="27"/>
          <w:szCs w:val="27"/>
        </w:rPr>
        <w:t>){</w:t>
      </w:r>
    </w:p>
    <w:p w14:paraId="08CEF46C" w14:textId="77777777" w:rsidR="005D5CA8" w:rsidRDefault="005D5CA8" w:rsidP="005D5CA8">
      <w:pPr>
        <w:shd w:val="clear" w:color="auto" w:fill="FFFFFF"/>
        <w:spacing w:line="360" w:lineRule="atLeast"/>
        <w:ind w:left="709"/>
        <w:rPr>
          <w:rFonts w:ascii="Consolas" w:hAnsi="Consolas"/>
          <w:color w:val="000000"/>
          <w:sz w:val="27"/>
          <w:szCs w:val="27"/>
        </w:rPr>
      </w:pPr>
      <w:r>
        <w:rPr>
          <w:rFonts w:ascii="Consolas" w:hAnsi="Consolas"/>
          <w:color w:val="000000"/>
          <w:sz w:val="27"/>
          <w:szCs w:val="27"/>
        </w:rPr>
        <w:t xml:space="preserve">            </w:t>
      </w:r>
      <w:proofErr w:type="gramStart"/>
      <w:r>
        <w:rPr>
          <w:rFonts w:ascii="Consolas" w:hAnsi="Consolas"/>
          <w:color w:val="000000"/>
          <w:sz w:val="27"/>
          <w:szCs w:val="27"/>
        </w:rPr>
        <w:t>Invoke(</w:t>
      </w:r>
      <w:proofErr w:type="gramEnd"/>
      <w:r>
        <w:rPr>
          <w:rFonts w:ascii="Consolas" w:hAnsi="Consolas"/>
          <w:color w:val="A31515"/>
          <w:sz w:val="27"/>
          <w:szCs w:val="27"/>
        </w:rPr>
        <w:t>"Die"</w:t>
      </w:r>
      <w:r>
        <w:rPr>
          <w:rFonts w:ascii="Consolas" w:hAnsi="Consolas"/>
          <w:color w:val="000000"/>
          <w:sz w:val="27"/>
          <w:szCs w:val="27"/>
        </w:rPr>
        <w:t xml:space="preserve">, </w:t>
      </w:r>
      <w:r>
        <w:rPr>
          <w:rFonts w:ascii="Consolas" w:hAnsi="Consolas"/>
          <w:color w:val="098658"/>
          <w:sz w:val="27"/>
          <w:szCs w:val="27"/>
        </w:rPr>
        <w:t>0.3f</w:t>
      </w:r>
      <w:r>
        <w:rPr>
          <w:rFonts w:ascii="Consolas" w:hAnsi="Consolas"/>
          <w:color w:val="000000"/>
          <w:sz w:val="27"/>
          <w:szCs w:val="27"/>
        </w:rPr>
        <w:t>);</w:t>
      </w:r>
    </w:p>
    <w:p w14:paraId="068396AC" w14:textId="77777777" w:rsidR="005D5CA8" w:rsidRDefault="005D5CA8" w:rsidP="005D5CA8">
      <w:pPr>
        <w:shd w:val="clear" w:color="auto" w:fill="FFFFFF"/>
        <w:spacing w:line="360" w:lineRule="atLeast"/>
        <w:ind w:left="709"/>
        <w:rPr>
          <w:rFonts w:ascii="Consolas" w:hAnsi="Consolas"/>
          <w:color w:val="000000"/>
          <w:sz w:val="27"/>
          <w:szCs w:val="27"/>
        </w:rPr>
      </w:pPr>
      <w:r>
        <w:rPr>
          <w:rFonts w:ascii="Consolas" w:hAnsi="Consolas"/>
          <w:color w:val="000000"/>
          <w:sz w:val="27"/>
          <w:szCs w:val="27"/>
        </w:rPr>
        <w:t>        }</w:t>
      </w:r>
    </w:p>
    <w:p w14:paraId="01380A3F" w14:textId="77777777" w:rsidR="005D5CA8" w:rsidRDefault="005D5CA8" w:rsidP="005D5CA8">
      <w:pPr>
        <w:shd w:val="clear" w:color="auto" w:fill="FFFFFF"/>
        <w:spacing w:line="360" w:lineRule="atLeast"/>
        <w:ind w:left="709"/>
        <w:rPr>
          <w:rFonts w:ascii="Consolas" w:hAnsi="Consolas"/>
          <w:color w:val="000000"/>
          <w:sz w:val="27"/>
          <w:szCs w:val="27"/>
        </w:rPr>
      </w:pPr>
      <w:r>
        <w:rPr>
          <w:rFonts w:ascii="Consolas" w:hAnsi="Consolas"/>
          <w:color w:val="000000"/>
          <w:sz w:val="27"/>
          <w:szCs w:val="27"/>
        </w:rPr>
        <w:t>    }</w:t>
      </w:r>
    </w:p>
    <w:p w14:paraId="5DEDCA7B" w14:textId="77777777" w:rsidR="005D5CA8" w:rsidRDefault="005D5CA8" w:rsidP="005D5CA8">
      <w:pPr>
        <w:shd w:val="clear" w:color="auto" w:fill="FFFFFF"/>
        <w:spacing w:line="360" w:lineRule="atLeast"/>
        <w:rPr>
          <w:rFonts w:ascii="Consolas" w:hAnsi="Consolas"/>
          <w:color w:val="000000"/>
          <w:sz w:val="27"/>
          <w:szCs w:val="27"/>
        </w:rPr>
      </w:pPr>
    </w:p>
    <w:p w14:paraId="067DC859" w14:textId="77777777" w:rsidR="005D5CA8" w:rsidRDefault="005D5CA8" w:rsidP="005D5CA8">
      <w:pPr>
        <w:shd w:val="clear" w:color="auto" w:fill="FFFFFF"/>
        <w:spacing w:line="360" w:lineRule="atLeast"/>
        <w:rPr>
          <w:rFonts w:ascii="Consolas" w:hAnsi="Consolas"/>
          <w:color w:val="000000"/>
          <w:sz w:val="27"/>
          <w:szCs w:val="27"/>
        </w:rPr>
      </w:pPr>
      <w:r>
        <w:rPr>
          <w:rFonts w:ascii="Consolas" w:hAnsi="Consolas"/>
          <w:color w:val="000000"/>
          <w:sz w:val="27"/>
          <w:szCs w:val="27"/>
        </w:rPr>
        <w:t xml:space="preserve">    </w:t>
      </w:r>
      <w:r>
        <w:rPr>
          <w:rFonts w:ascii="Consolas" w:hAnsi="Consolas"/>
          <w:color w:val="0000FF"/>
          <w:sz w:val="27"/>
          <w:szCs w:val="27"/>
        </w:rPr>
        <w:t>void</w:t>
      </w:r>
      <w:r>
        <w:rPr>
          <w:rFonts w:ascii="Consolas" w:hAnsi="Consolas"/>
          <w:color w:val="000000"/>
          <w:sz w:val="27"/>
          <w:szCs w:val="27"/>
        </w:rPr>
        <w:t xml:space="preserve"> </w:t>
      </w:r>
      <w:proofErr w:type="gramStart"/>
      <w:r>
        <w:rPr>
          <w:rFonts w:ascii="Consolas" w:hAnsi="Consolas"/>
          <w:color w:val="000000"/>
          <w:sz w:val="27"/>
          <w:szCs w:val="27"/>
        </w:rPr>
        <w:t>Die(</w:t>
      </w:r>
      <w:proofErr w:type="gramEnd"/>
      <w:r>
        <w:rPr>
          <w:rFonts w:ascii="Consolas" w:hAnsi="Consolas"/>
          <w:color w:val="000000"/>
          <w:sz w:val="27"/>
          <w:szCs w:val="27"/>
        </w:rPr>
        <w:t>){</w:t>
      </w:r>
    </w:p>
    <w:p w14:paraId="227BC059" w14:textId="77777777" w:rsidR="005D5CA8" w:rsidRDefault="005D5CA8" w:rsidP="005D5CA8">
      <w:pPr>
        <w:shd w:val="clear" w:color="auto" w:fill="FFFFFF"/>
        <w:spacing w:line="360" w:lineRule="atLeast"/>
        <w:rPr>
          <w:rFonts w:ascii="Consolas" w:hAnsi="Consolas"/>
          <w:color w:val="000000"/>
          <w:sz w:val="27"/>
          <w:szCs w:val="27"/>
        </w:rPr>
      </w:pPr>
      <w:r>
        <w:rPr>
          <w:rFonts w:ascii="Consolas" w:hAnsi="Consolas"/>
          <w:color w:val="000000"/>
          <w:sz w:val="27"/>
          <w:szCs w:val="27"/>
        </w:rPr>
        <w:t xml:space="preserve">        </w:t>
      </w:r>
      <w:proofErr w:type="gramStart"/>
      <w:r>
        <w:rPr>
          <w:rFonts w:ascii="Consolas" w:hAnsi="Consolas"/>
          <w:color w:val="000000"/>
          <w:sz w:val="27"/>
          <w:szCs w:val="27"/>
        </w:rPr>
        <w:t>animator.SetTrigger</w:t>
      </w:r>
      <w:proofErr w:type="gramEnd"/>
      <w:r>
        <w:rPr>
          <w:rFonts w:ascii="Consolas" w:hAnsi="Consolas"/>
          <w:color w:val="000000"/>
          <w:sz w:val="27"/>
          <w:szCs w:val="27"/>
        </w:rPr>
        <w:t>(</w:t>
      </w:r>
      <w:r>
        <w:rPr>
          <w:rFonts w:ascii="Consolas" w:hAnsi="Consolas"/>
          <w:color w:val="A31515"/>
          <w:sz w:val="27"/>
          <w:szCs w:val="27"/>
        </w:rPr>
        <w:t>"Death"</w:t>
      </w:r>
      <w:r>
        <w:rPr>
          <w:rFonts w:ascii="Consolas" w:hAnsi="Consolas"/>
          <w:color w:val="000000"/>
          <w:sz w:val="27"/>
          <w:szCs w:val="27"/>
        </w:rPr>
        <w:t>);</w:t>
      </w:r>
    </w:p>
    <w:p w14:paraId="008ECAC9" w14:textId="77777777" w:rsidR="005D5CA8" w:rsidRDefault="005D5CA8" w:rsidP="005D5CA8">
      <w:pPr>
        <w:shd w:val="clear" w:color="auto" w:fill="FFFFFF"/>
        <w:spacing w:line="360" w:lineRule="atLeast"/>
        <w:rPr>
          <w:rFonts w:ascii="Consolas" w:hAnsi="Consolas"/>
          <w:color w:val="000000"/>
          <w:sz w:val="27"/>
          <w:szCs w:val="27"/>
        </w:rPr>
      </w:pPr>
      <w:r>
        <w:rPr>
          <w:rFonts w:ascii="Consolas" w:hAnsi="Consolas"/>
          <w:color w:val="000000"/>
          <w:sz w:val="27"/>
          <w:szCs w:val="27"/>
        </w:rPr>
        <w:t xml:space="preserve">        </w:t>
      </w:r>
      <w:proofErr w:type="gramStart"/>
      <w:r>
        <w:rPr>
          <w:rFonts w:ascii="Consolas" w:hAnsi="Consolas"/>
          <w:color w:val="0000FF"/>
          <w:sz w:val="27"/>
          <w:szCs w:val="27"/>
        </w:rPr>
        <w:t>this</w:t>
      </w:r>
      <w:r>
        <w:rPr>
          <w:rFonts w:ascii="Consolas" w:hAnsi="Consolas"/>
          <w:color w:val="000000"/>
          <w:sz w:val="27"/>
          <w:szCs w:val="27"/>
        </w:rPr>
        <w:t>.enabled</w:t>
      </w:r>
      <w:proofErr w:type="gramEnd"/>
      <w:r>
        <w:rPr>
          <w:rFonts w:ascii="Consolas" w:hAnsi="Consolas"/>
          <w:color w:val="000000"/>
          <w:sz w:val="27"/>
          <w:szCs w:val="27"/>
        </w:rPr>
        <w:t xml:space="preserve"> = </w:t>
      </w:r>
      <w:r>
        <w:rPr>
          <w:rFonts w:ascii="Consolas" w:hAnsi="Consolas"/>
          <w:color w:val="0000FF"/>
          <w:sz w:val="27"/>
          <w:szCs w:val="27"/>
        </w:rPr>
        <w:t>false</w:t>
      </w:r>
      <w:r>
        <w:rPr>
          <w:rFonts w:ascii="Consolas" w:hAnsi="Consolas"/>
          <w:color w:val="000000"/>
          <w:sz w:val="27"/>
          <w:szCs w:val="27"/>
        </w:rPr>
        <w:t>;</w:t>
      </w:r>
    </w:p>
    <w:p w14:paraId="01063A32" w14:textId="77777777" w:rsidR="005D5CA8" w:rsidRDefault="005D5CA8" w:rsidP="005D5CA8">
      <w:pPr>
        <w:shd w:val="clear" w:color="auto" w:fill="FFFFFF"/>
        <w:spacing w:line="360" w:lineRule="atLeast"/>
        <w:rPr>
          <w:rFonts w:ascii="Consolas" w:hAnsi="Consolas"/>
          <w:color w:val="000000"/>
          <w:sz w:val="27"/>
          <w:szCs w:val="27"/>
        </w:rPr>
      </w:pPr>
      <w:r>
        <w:rPr>
          <w:rFonts w:ascii="Consolas" w:hAnsi="Consolas"/>
          <w:color w:val="000000"/>
          <w:sz w:val="27"/>
          <w:szCs w:val="27"/>
        </w:rPr>
        <w:t>        GetComponent&lt;Collider2D</w:t>
      </w:r>
      <w:proofErr w:type="gramStart"/>
      <w:r>
        <w:rPr>
          <w:rFonts w:ascii="Consolas" w:hAnsi="Consolas"/>
          <w:color w:val="000000"/>
          <w:sz w:val="27"/>
          <w:szCs w:val="27"/>
        </w:rPr>
        <w:t>&gt;(</w:t>
      </w:r>
      <w:proofErr w:type="gramEnd"/>
      <w:r>
        <w:rPr>
          <w:rFonts w:ascii="Consolas" w:hAnsi="Consolas"/>
          <w:color w:val="000000"/>
          <w:sz w:val="27"/>
          <w:szCs w:val="27"/>
        </w:rPr>
        <w:t xml:space="preserve">).enabled = </w:t>
      </w:r>
      <w:r>
        <w:rPr>
          <w:rFonts w:ascii="Consolas" w:hAnsi="Consolas"/>
          <w:color w:val="0000FF"/>
          <w:sz w:val="27"/>
          <w:szCs w:val="27"/>
        </w:rPr>
        <w:t>false</w:t>
      </w:r>
      <w:r>
        <w:rPr>
          <w:rFonts w:ascii="Consolas" w:hAnsi="Consolas"/>
          <w:color w:val="000000"/>
          <w:sz w:val="27"/>
          <w:szCs w:val="27"/>
        </w:rPr>
        <w:t>;</w:t>
      </w:r>
    </w:p>
    <w:p w14:paraId="66F333FB" w14:textId="77777777" w:rsidR="005D5CA8" w:rsidRDefault="005D5CA8" w:rsidP="005D5CA8">
      <w:pPr>
        <w:shd w:val="clear" w:color="auto" w:fill="FFFFFF"/>
        <w:spacing w:line="360" w:lineRule="atLeast"/>
        <w:rPr>
          <w:rFonts w:ascii="Consolas" w:hAnsi="Consolas"/>
          <w:color w:val="000000"/>
          <w:sz w:val="27"/>
          <w:szCs w:val="27"/>
        </w:rPr>
      </w:pPr>
      <w:r>
        <w:rPr>
          <w:rFonts w:ascii="Consolas" w:hAnsi="Consolas"/>
          <w:color w:val="000000"/>
          <w:sz w:val="27"/>
          <w:szCs w:val="27"/>
        </w:rPr>
        <w:t xml:space="preserve">        </w:t>
      </w:r>
      <w:proofErr w:type="gramStart"/>
      <w:r>
        <w:rPr>
          <w:rFonts w:ascii="Consolas" w:hAnsi="Consolas"/>
          <w:color w:val="000000"/>
          <w:sz w:val="27"/>
          <w:szCs w:val="27"/>
        </w:rPr>
        <w:t>Destroy(</w:t>
      </w:r>
      <w:proofErr w:type="gramEnd"/>
      <w:r>
        <w:rPr>
          <w:rFonts w:ascii="Consolas" w:hAnsi="Consolas"/>
          <w:color w:val="0000FF"/>
          <w:sz w:val="27"/>
          <w:szCs w:val="27"/>
        </w:rPr>
        <w:t>this</w:t>
      </w:r>
      <w:r>
        <w:rPr>
          <w:rFonts w:ascii="Consolas" w:hAnsi="Consolas"/>
          <w:color w:val="000000"/>
          <w:sz w:val="27"/>
          <w:szCs w:val="27"/>
        </w:rPr>
        <w:t xml:space="preserve">.gameObject, </w:t>
      </w:r>
      <w:r>
        <w:rPr>
          <w:rFonts w:ascii="Consolas" w:hAnsi="Consolas"/>
          <w:color w:val="098658"/>
          <w:sz w:val="27"/>
          <w:szCs w:val="27"/>
        </w:rPr>
        <w:t>0.7f</w:t>
      </w:r>
      <w:r>
        <w:rPr>
          <w:rFonts w:ascii="Consolas" w:hAnsi="Consolas"/>
          <w:color w:val="000000"/>
          <w:sz w:val="27"/>
          <w:szCs w:val="27"/>
        </w:rPr>
        <w:t>);</w:t>
      </w:r>
    </w:p>
    <w:p w14:paraId="1B1E02C8" w14:textId="6EF644B0" w:rsidR="005D5CA8" w:rsidRDefault="005D5CA8" w:rsidP="005D5CA8">
      <w:pPr>
        <w:shd w:val="clear" w:color="auto" w:fill="FFFFFF"/>
        <w:spacing w:line="360" w:lineRule="atLeast"/>
        <w:rPr>
          <w:rFonts w:ascii="Consolas" w:hAnsi="Consolas"/>
          <w:color w:val="000000"/>
          <w:sz w:val="27"/>
          <w:szCs w:val="27"/>
        </w:rPr>
      </w:pPr>
      <w:r>
        <w:rPr>
          <w:rFonts w:ascii="Consolas" w:hAnsi="Consolas"/>
          <w:color w:val="000000"/>
          <w:sz w:val="27"/>
          <w:szCs w:val="27"/>
        </w:rPr>
        <w:t>    }</w:t>
      </w:r>
    </w:p>
    <w:p w14:paraId="78B5F5B7" w14:textId="7F20C7BF" w:rsidR="00B255AF" w:rsidRDefault="00B255AF" w:rsidP="005D5CA8">
      <w:pPr>
        <w:shd w:val="clear" w:color="auto" w:fill="FFFFFF"/>
        <w:spacing w:line="360" w:lineRule="atLeast"/>
        <w:rPr>
          <w:rFonts w:ascii="Consolas" w:hAnsi="Consolas"/>
          <w:color w:val="000000"/>
          <w:sz w:val="27"/>
          <w:szCs w:val="27"/>
        </w:rPr>
      </w:pPr>
    </w:p>
    <w:p w14:paraId="279BD456" w14:textId="4B2653F8" w:rsidR="00B255AF" w:rsidRDefault="00B255AF" w:rsidP="00B255AF">
      <w:pPr>
        <w:pStyle w:val="Nidungvnbn"/>
      </w:pPr>
      <w:r>
        <w:t xml:space="preserve">- Trong hàm “TakeDamage”, khi hàm này được kích hoạt, hiệu ứng Animation </w:t>
      </w:r>
      <w:r w:rsidR="00BC5140">
        <w:t xml:space="preserve">đau </w:t>
      </w:r>
      <w:r>
        <w:t>của quái vật sẽ được thực thi, máu của quái vật sẽ bị trừ đi giá trị bằng là “damage” được truyền vào, nếu như máu hiện tại của quái vật nhỏ hơn hoặc bằng 0 thì chạy hàm “Die” trong 0.3 giây.</w:t>
      </w:r>
    </w:p>
    <w:p w14:paraId="7B38DA09" w14:textId="76491470" w:rsidR="00BC5140" w:rsidRDefault="00BC5140" w:rsidP="00B255AF">
      <w:pPr>
        <w:pStyle w:val="Nidungvnbn"/>
      </w:pPr>
      <w:r>
        <w:t xml:space="preserve">- Tại hàm “Die”, hiệu ứng Animation </w:t>
      </w:r>
      <w:r w:rsidR="00D6730D">
        <w:t xml:space="preserve">chết </w:t>
      </w:r>
      <w:r>
        <w:t xml:space="preserve">của </w:t>
      </w:r>
      <w:r w:rsidR="006B3197">
        <w:t xml:space="preserve">quái vật sẽ được thực thi, </w:t>
      </w:r>
      <w:r w:rsidR="00487388">
        <w:t>disable file script, disable collider của quái vật và xoá quái vật đi sau 0.7 giây.</w:t>
      </w:r>
    </w:p>
    <w:p w14:paraId="6A7F6F8C" w14:textId="77777777" w:rsidR="005D5CA8" w:rsidRPr="003D27B9" w:rsidRDefault="005D5CA8" w:rsidP="00D6334A">
      <w:pPr>
        <w:pStyle w:val="Nidungvnbn"/>
      </w:pPr>
    </w:p>
    <w:p w14:paraId="0B4E8D26" w14:textId="77777777" w:rsidR="003079E6" w:rsidRPr="00201AC4" w:rsidRDefault="003079E6" w:rsidP="00201AC4">
      <w:pPr>
        <w:pStyle w:val="Nidungvnbn"/>
      </w:pPr>
    </w:p>
    <w:p w14:paraId="08A1039A" w14:textId="77777777" w:rsidR="0059457C" w:rsidRDefault="0059457C" w:rsidP="00CB3FD4">
      <w:pPr>
        <w:pStyle w:val="Nidungvnbn"/>
      </w:pPr>
    </w:p>
    <w:p w14:paraId="0C03ACE4" w14:textId="645B65CD" w:rsidR="00346906" w:rsidRPr="009C55AE" w:rsidRDefault="00346906" w:rsidP="00346906">
      <w:pPr>
        <w:pStyle w:val="Nidungvnbn"/>
      </w:pPr>
      <w:r>
        <w:t xml:space="preserve"> </w:t>
      </w:r>
    </w:p>
    <w:p w14:paraId="52C04131" w14:textId="3491D024" w:rsidR="00B632A2" w:rsidRDefault="00B632A2" w:rsidP="008F3D1B"/>
    <w:p w14:paraId="58EAB8AA" w14:textId="6CE53E9E" w:rsidR="00B632A2" w:rsidRDefault="0090790A" w:rsidP="0090790A">
      <w:pPr>
        <w:pStyle w:val="Heading2"/>
      </w:pPr>
      <w:bookmarkStart w:id="28" w:name="_Toc122287387"/>
      <w:r>
        <w:lastRenderedPageBreak/>
        <w:t>2.3 Kết quả đạt được</w:t>
      </w:r>
      <w:bookmarkEnd w:id="28"/>
    </w:p>
    <w:p w14:paraId="31A0207F" w14:textId="6AF4F3EE" w:rsidR="004200F5" w:rsidRPr="004200F5" w:rsidRDefault="004200F5" w:rsidP="004200F5">
      <w:pPr>
        <w:pStyle w:val="Nidungvnbn"/>
      </w:pPr>
      <w:r>
        <w:t>- Quái vật đuổi theo và tấn công nhân vật.</w:t>
      </w:r>
    </w:p>
    <w:p w14:paraId="55DFD761" w14:textId="77777777" w:rsidR="00EA1A63" w:rsidRDefault="00EA1A63" w:rsidP="00EA1A63">
      <w:pPr>
        <w:pStyle w:val="Caption"/>
        <w:keepNext/>
      </w:pPr>
      <w:r w:rsidRPr="00EA1A63">
        <w:drawing>
          <wp:inline distT="0" distB="0" distL="0" distR="0" wp14:anchorId="7872ABEC" wp14:editId="6669CB98">
            <wp:extent cx="5579745" cy="3216910"/>
            <wp:effectExtent l="0" t="0" r="190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3216910"/>
                    </a:xfrm>
                    <a:prstGeom prst="rect">
                      <a:avLst/>
                    </a:prstGeom>
                  </pic:spPr>
                </pic:pic>
              </a:graphicData>
            </a:graphic>
          </wp:inline>
        </w:drawing>
      </w:r>
    </w:p>
    <w:p w14:paraId="643F8E2D" w14:textId="445318F7" w:rsidR="007B1942" w:rsidRPr="007B1942" w:rsidRDefault="00EA1A63" w:rsidP="00EA1A63">
      <w:pPr>
        <w:pStyle w:val="Caption"/>
      </w:pPr>
      <w:bookmarkStart w:id="29" w:name="_Toc122287400"/>
      <w:r>
        <w:t xml:space="preserve">Hình </w:t>
      </w:r>
      <w:r w:rsidR="009F24CC">
        <w:fldChar w:fldCharType="begin"/>
      </w:r>
      <w:r w:rsidR="009F24CC">
        <w:instrText xml:space="preserve"> STYLEREF 1 \s </w:instrText>
      </w:r>
      <w:r w:rsidR="009F24CC">
        <w:fldChar w:fldCharType="separate"/>
      </w:r>
      <w:r w:rsidR="009F24CC">
        <w:rPr>
          <w:noProof/>
        </w:rPr>
        <w:t>2</w:t>
      </w:r>
      <w:r w:rsidR="009F24CC">
        <w:fldChar w:fldCharType="end"/>
      </w:r>
      <w:r w:rsidR="009F24CC">
        <w:t>.</w:t>
      </w:r>
      <w:r w:rsidR="009F24CC">
        <w:fldChar w:fldCharType="begin"/>
      </w:r>
      <w:r w:rsidR="009F24CC">
        <w:instrText xml:space="preserve"> SEQ Hình \* ARABIC \s 1 </w:instrText>
      </w:r>
      <w:r w:rsidR="009F24CC">
        <w:fldChar w:fldCharType="separate"/>
      </w:r>
      <w:r w:rsidR="009F24CC">
        <w:rPr>
          <w:noProof/>
        </w:rPr>
        <w:t>7</w:t>
      </w:r>
      <w:r w:rsidR="009F24CC">
        <w:fldChar w:fldCharType="end"/>
      </w:r>
      <w:r>
        <w:t xml:space="preserve"> </w:t>
      </w:r>
      <w:r w:rsidR="00142741">
        <w:t>AI</w:t>
      </w:r>
      <w:r w:rsidR="00142741">
        <w:t xml:space="preserve"> </w:t>
      </w:r>
      <w:r>
        <w:t xml:space="preserve">Quái </w:t>
      </w:r>
      <w:r w:rsidR="005062A9">
        <w:t>v</w:t>
      </w:r>
      <w:r>
        <w:t>ật</w:t>
      </w:r>
      <w:r w:rsidR="00A52955">
        <w:t>.</w:t>
      </w:r>
      <w:bookmarkEnd w:id="29"/>
    </w:p>
    <w:p w14:paraId="0998A8DD" w14:textId="6B0C949E" w:rsidR="00B632A2" w:rsidRDefault="004D40ED" w:rsidP="004D40ED">
      <w:pPr>
        <w:pStyle w:val="Nidungvnbn"/>
      </w:pPr>
      <w:r>
        <w:t xml:space="preserve">- </w:t>
      </w:r>
      <w:r w:rsidR="00D40B48">
        <w:t>Quái vật chết khi bị người chơi tấn công.</w:t>
      </w:r>
    </w:p>
    <w:p w14:paraId="77759462" w14:textId="77777777" w:rsidR="00C60A6C" w:rsidRDefault="00D40B48" w:rsidP="00C60A6C">
      <w:pPr>
        <w:pStyle w:val="Caption"/>
        <w:keepNext/>
      </w:pPr>
      <w:r w:rsidRPr="00D40B48">
        <w:drawing>
          <wp:inline distT="0" distB="0" distL="0" distR="0" wp14:anchorId="6DFD0686" wp14:editId="01DC2FA2">
            <wp:extent cx="5579745" cy="2981325"/>
            <wp:effectExtent l="0" t="0" r="190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981325"/>
                    </a:xfrm>
                    <a:prstGeom prst="rect">
                      <a:avLst/>
                    </a:prstGeom>
                  </pic:spPr>
                </pic:pic>
              </a:graphicData>
            </a:graphic>
          </wp:inline>
        </w:drawing>
      </w:r>
    </w:p>
    <w:p w14:paraId="5B8DECF6" w14:textId="0ABC5562" w:rsidR="00B632A2" w:rsidRDefault="00C60A6C" w:rsidP="00C60A6C">
      <w:pPr>
        <w:pStyle w:val="Caption"/>
      </w:pPr>
      <w:bookmarkStart w:id="30" w:name="_Toc122287401"/>
      <w:r>
        <w:t xml:space="preserve">Hình </w:t>
      </w:r>
      <w:r w:rsidR="009F24CC">
        <w:fldChar w:fldCharType="begin"/>
      </w:r>
      <w:r w:rsidR="009F24CC">
        <w:instrText xml:space="preserve"> STYLEREF 1 \s </w:instrText>
      </w:r>
      <w:r w:rsidR="009F24CC">
        <w:fldChar w:fldCharType="separate"/>
      </w:r>
      <w:r w:rsidR="009F24CC">
        <w:rPr>
          <w:noProof/>
        </w:rPr>
        <w:t>2</w:t>
      </w:r>
      <w:r w:rsidR="009F24CC">
        <w:fldChar w:fldCharType="end"/>
      </w:r>
      <w:r w:rsidR="009F24CC">
        <w:t>.</w:t>
      </w:r>
      <w:r w:rsidR="009F24CC">
        <w:fldChar w:fldCharType="begin"/>
      </w:r>
      <w:r w:rsidR="009F24CC">
        <w:instrText xml:space="preserve"> SEQ Hình \* ARABIC \s 1 </w:instrText>
      </w:r>
      <w:r w:rsidR="009F24CC">
        <w:fldChar w:fldCharType="separate"/>
      </w:r>
      <w:r w:rsidR="009F24CC">
        <w:rPr>
          <w:noProof/>
        </w:rPr>
        <w:t>8</w:t>
      </w:r>
      <w:r w:rsidR="009F24CC">
        <w:fldChar w:fldCharType="end"/>
      </w:r>
      <w:r>
        <w:t xml:space="preserve"> Quái vật chết.</w:t>
      </w:r>
      <w:bookmarkEnd w:id="30"/>
    </w:p>
    <w:p w14:paraId="5EBD5595" w14:textId="2089108B" w:rsidR="006C28E0" w:rsidRDefault="006C28E0" w:rsidP="006C28E0"/>
    <w:p w14:paraId="454C6F0D" w14:textId="204D154C" w:rsidR="006C28E0" w:rsidRDefault="006C28E0" w:rsidP="006C28E0"/>
    <w:p w14:paraId="4836DAB4" w14:textId="193739A8" w:rsidR="006C28E0" w:rsidRPr="006C28E0" w:rsidRDefault="006C28E0" w:rsidP="006C28E0">
      <w:pPr>
        <w:pStyle w:val="Nidungvnbn"/>
      </w:pPr>
      <w:r>
        <w:lastRenderedPageBreak/>
        <w:t>- Menu Pause cho phép người chơi dừng game, mọi hoạt động và âm thanh của chò chơi sẽ được dừng lại.</w:t>
      </w:r>
    </w:p>
    <w:p w14:paraId="3C3528C6" w14:textId="77777777" w:rsidR="00263BA0" w:rsidRDefault="00263BA0" w:rsidP="00263BA0">
      <w:pPr>
        <w:pStyle w:val="Caption"/>
        <w:keepNext/>
      </w:pPr>
      <w:r w:rsidRPr="00263BA0">
        <w:drawing>
          <wp:inline distT="0" distB="0" distL="0" distR="0" wp14:anchorId="0B121505" wp14:editId="147C343D">
            <wp:extent cx="5579745" cy="320865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3208655"/>
                    </a:xfrm>
                    <a:prstGeom prst="rect">
                      <a:avLst/>
                    </a:prstGeom>
                  </pic:spPr>
                </pic:pic>
              </a:graphicData>
            </a:graphic>
          </wp:inline>
        </w:drawing>
      </w:r>
    </w:p>
    <w:p w14:paraId="1BE43F53" w14:textId="6916506B" w:rsidR="00B632A2" w:rsidRDefault="00263BA0" w:rsidP="00263BA0">
      <w:pPr>
        <w:pStyle w:val="Caption"/>
      </w:pPr>
      <w:bookmarkStart w:id="31" w:name="_Toc122287402"/>
      <w:r>
        <w:t xml:space="preserve">Hình </w:t>
      </w:r>
      <w:r w:rsidR="009F24CC">
        <w:fldChar w:fldCharType="begin"/>
      </w:r>
      <w:r w:rsidR="009F24CC">
        <w:instrText xml:space="preserve"> STYLEREF 1 \s </w:instrText>
      </w:r>
      <w:r w:rsidR="009F24CC">
        <w:fldChar w:fldCharType="separate"/>
      </w:r>
      <w:r w:rsidR="009F24CC">
        <w:rPr>
          <w:noProof/>
        </w:rPr>
        <w:t>2</w:t>
      </w:r>
      <w:r w:rsidR="009F24CC">
        <w:fldChar w:fldCharType="end"/>
      </w:r>
      <w:r w:rsidR="009F24CC">
        <w:t>.</w:t>
      </w:r>
      <w:r w:rsidR="009F24CC">
        <w:fldChar w:fldCharType="begin"/>
      </w:r>
      <w:r w:rsidR="009F24CC">
        <w:instrText xml:space="preserve"> SEQ Hình \* ARABIC \s 1 </w:instrText>
      </w:r>
      <w:r w:rsidR="009F24CC">
        <w:fldChar w:fldCharType="separate"/>
      </w:r>
      <w:r w:rsidR="009F24CC">
        <w:rPr>
          <w:noProof/>
        </w:rPr>
        <w:t>9</w:t>
      </w:r>
      <w:r w:rsidR="009F24CC">
        <w:fldChar w:fldCharType="end"/>
      </w:r>
      <w:r>
        <w:t xml:space="preserve"> Pause Menu.</w:t>
      </w:r>
      <w:bookmarkEnd w:id="31"/>
    </w:p>
    <w:p w14:paraId="3EB5202A" w14:textId="1EB5DD6E" w:rsidR="007226C7" w:rsidRDefault="007226C7" w:rsidP="007226C7">
      <w:pPr>
        <w:pStyle w:val="Nidungvnbn"/>
      </w:pPr>
      <w:r>
        <w:t>- Option Menu cho phép người chơi điều chính âm lượng, tắt nhạc nền</w:t>
      </w:r>
      <w:r w:rsidR="00E30A56">
        <w:t>…</w:t>
      </w:r>
    </w:p>
    <w:p w14:paraId="7028176B" w14:textId="4F81B978" w:rsidR="00C06297" w:rsidRDefault="00A74E3F" w:rsidP="00C06297">
      <w:pPr>
        <w:pStyle w:val="Caption"/>
        <w:keepNext/>
      </w:pPr>
      <w:r>
        <w:t xml:space="preserve"> </w:t>
      </w:r>
      <w:r w:rsidR="00C06297" w:rsidRPr="00C06297">
        <w:drawing>
          <wp:inline distT="0" distB="0" distL="0" distR="0" wp14:anchorId="55EE6454" wp14:editId="41EED1EE">
            <wp:extent cx="5579745" cy="3154045"/>
            <wp:effectExtent l="0" t="0" r="190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3154045"/>
                    </a:xfrm>
                    <a:prstGeom prst="rect">
                      <a:avLst/>
                    </a:prstGeom>
                  </pic:spPr>
                </pic:pic>
              </a:graphicData>
            </a:graphic>
          </wp:inline>
        </w:drawing>
      </w:r>
    </w:p>
    <w:p w14:paraId="19399444" w14:textId="717F6F59" w:rsidR="00B632A2" w:rsidRDefault="00C06297" w:rsidP="00C06297">
      <w:pPr>
        <w:pStyle w:val="Caption"/>
      </w:pPr>
      <w:bookmarkStart w:id="32" w:name="_Toc122287403"/>
      <w:r>
        <w:t xml:space="preserve">Hình </w:t>
      </w:r>
      <w:r w:rsidR="009F24CC">
        <w:fldChar w:fldCharType="begin"/>
      </w:r>
      <w:r w:rsidR="009F24CC">
        <w:instrText xml:space="preserve"> STYLEREF 1 \s </w:instrText>
      </w:r>
      <w:r w:rsidR="009F24CC">
        <w:fldChar w:fldCharType="separate"/>
      </w:r>
      <w:r w:rsidR="009F24CC">
        <w:rPr>
          <w:noProof/>
        </w:rPr>
        <w:t>2</w:t>
      </w:r>
      <w:r w:rsidR="009F24CC">
        <w:fldChar w:fldCharType="end"/>
      </w:r>
      <w:r w:rsidR="009F24CC">
        <w:t>.</w:t>
      </w:r>
      <w:r w:rsidR="009F24CC">
        <w:fldChar w:fldCharType="begin"/>
      </w:r>
      <w:r w:rsidR="009F24CC">
        <w:instrText xml:space="preserve"> SEQ Hình \* ARABIC \s 1 </w:instrText>
      </w:r>
      <w:r w:rsidR="009F24CC">
        <w:fldChar w:fldCharType="separate"/>
      </w:r>
      <w:r w:rsidR="009F24CC">
        <w:rPr>
          <w:noProof/>
        </w:rPr>
        <w:t>10</w:t>
      </w:r>
      <w:r w:rsidR="009F24CC">
        <w:fldChar w:fldCharType="end"/>
      </w:r>
      <w:r>
        <w:t xml:space="preserve"> Option Menu.</w:t>
      </w:r>
      <w:bookmarkEnd w:id="32"/>
    </w:p>
    <w:p w14:paraId="40DFA7BD" w14:textId="6CE7CD93" w:rsidR="00574CC1" w:rsidRPr="00574CC1" w:rsidRDefault="00574CC1" w:rsidP="00574CC1">
      <w:pPr>
        <w:pStyle w:val="Nidungvnbn"/>
      </w:pPr>
      <w:r>
        <w:lastRenderedPageBreak/>
        <w:t>- Quái vật tấn công người chơi khi ở trong tầm đánh.</w:t>
      </w:r>
    </w:p>
    <w:p w14:paraId="1F36449C" w14:textId="77777777" w:rsidR="009F24CC" w:rsidRDefault="009F24CC" w:rsidP="009F24CC">
      <w:pPr>
        <w:pStyle w:val="Caption"/>
        <w:keepNext/>
      </w:pPr>
      <w:r w:rsidRPr="009F24CC">
        <w:drawing>
          <wp:inline distT="0" distB="0" distL="0" distR="0" wp14:anchorId="1EA3BA14" wp14:editId="1FDFB417">
            <wp:extent cx="5579745" cy="3158490"/>
            <wp:effectExtent l="0" t="0" r="190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3158490"/>
                    </a:xfrm>
                    <a:prstGeom prst="rect">
                      <a:avLst/>
                    </a:prstGeom>
                  </pic:spPr>
                </pic:pic>
              </a:graphicData>
            </a:graphic>
          </wp:inline>
        </w:drawing>
      </w:r>
    </w:p>
    <w:p w14:paraId="1550F767" w14:textId="159E6326" w:rsidR="00B632A2" w:rsidRDefault="009F24CC" w:rsidP="009F24CC">
      <w:pPr>
        <w:pStyle w:val="Caption"/>
      </w:pPr>
      <w:bookmarkStart w:id="33" w:name="_Toc122287404"/>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11</w:t>
      </w:r>
      <w:r>
        <w:fldChar w:fldCharType="end"/>
      </w:r>
      <w:r>
        <w:t xml:space="preserve"> Quái vật tấn công.</w:t>
      </w:r>
      <w:bookmarkEnd w:id="33"/>
    </w:p>
    <w:p w14:paraId="6E745F72" w14:textId="017E8C2F" w:rsidR="00B632A2" w:rsidRDefault="00B632A2" w:rsidP="008F3D1B"/>
    <w:p w14:paraId="6ED48C9C" w14:textId="4EA38349" w:rsidR="00B632A2" w:rsidRDefault="00C9065D" w:rsidP="00C9065D">
      <w:pPr>
        <w:pStyle w:val="Heading2"/>
      </w:pPr>
      <w:bookmarkStart w:id="34" w:name="_Toc122287388"/>
      <w:r>
        <w:t>2.4 Kết luận</w:t>
      </w:r>
      <w:bookmarkEnd w:id="34"/>
    </w:p>
    <w:p w14:paraId="71F055E4" w14:textId="71688365" w:rsidR="006B4773" w:rsidRDefault="006A08F5" w:rsidP="006A08F5">
      <w:pPr>
        <w:pStyle w:val="Heading3"/>
      </w:pPr>
      <w:bookmarkStart w:id="35" w:name="_Toc122287389"/>
      <w:r>
        <w:t>2.4.1 Ưu điểm</w:t>
      </w:r>
      <w:bookmarkEnd w:id="35"/>
    </w:p>
    <w:p w14:paraId="4FDCF94D" w14:textId="77777777" w:rsidR="00FE4EF2" w:rsidRDefault="006A08F5" w:rsidP="006A08F5">
      <w:pPr>
        <w:pStyle w:val="Nidungvnbn"/>
      </w:pPr>
      <w:r>
        <w:t>-</w:t>
      </w:r>
      <w:r w:rsidR="006319F8">
        <w:t xml:space="preserve"> Đã thực hiện được hết các yêu cầu cần thực hiện</w:t>
      </w:r>
      <w:r w:rsidR="00A44F19">
        <w:t>.</w:t>
      </w:r>
    </w:p>
    <w:p w14:paraId="4A690CA8" w14:textId="2B6B7BFA" w:rsidR="00FE4EF2" w:rsidRDefault="00FE4EF2" w:rsidP="006A08F5">
      <w:pPr>
        <w:pStyle w:val="Nidungvnbn"/>
      </w:pPr>
      <w:r>
        <w:t xml:space="preserve">- Game có đa dạng về </w:t>
      </w:r>
      <w:r w:rsidR="00751324">
        <w:t>a</w:t>
      </w:r>
      <w:r>
        <w:t xml:space="preserve">nimation, </w:t>
      </w:r>
      <w:r w:rsidR="00751324">
        <w:t>n</w:t>
      </w:r>
      <w:r>
        <w:t xml:space="preserve">hạc, </w:t>
      </w:r>
      <w:r w:rsidR="00751324">
        <w:t>h</w:t>
      </w:r>
      <w:r>
        <w:t>iệu ứng âm thanh.</w:t>
      </w:r>
    </w:p>
    <w:p w14:paraId="5185B506" w14:textId="7C01A2B9" w:rsidR="006A08F5" w:rsidRDefault="00FE4EF2" w:rsidP="006A08F5">
      <w:pPr>
        <w:pStyle w:val="Nidungvnbn"/>
      </w:pPr>
      <w:r>
        <w:t>- Game có đa dạng về quái vật</w:t>
      </w:r>
      <w:r w:rsidR="004E0134">
        <w:t>.</w:t>
      </w:r>
    </w:p>
    <w:p w14:paraId="65CC968F" w14:textId="79B7D97B" w:rsidR="004E0134" w:rsidRDefault="004E0134" w:rsidP="006A08F5">
      <w:pPr>
        <w:pStyle w:val="Nidungvnbn"/>
      </w:pPr>
      <w:r>
        <w:t>- Game có nhiều menu</w:t>
      </w:r>
      <w:r w:rsidR="009F4F5B">
        <w:t>, có các vật phẩm có nhiều tương tác.</w:t>
      </w:r>
    </w:p>
    <w:p w14:paraId="1D1F2D1C" w14:textId="240C872B" w:rsidR="00F41E6A" w:rsidRDefault="00F41E6A" w:rsidP="006A08F5">
      <w:pPr>
        <w:pStyle w:val="Nidungvnbn"/>
      </w:pPr>
      <w:r>
        <w:t>- Đã sử dụng nhiều sprite để tăng phần sinh động trong scene.</w:t>
      </w:r>
    </w:p>
    <w:p w14:paraId="0FAA53FE" w14:textId="7E82E630" w:rsidR="00415899" w:rsidRDefault="00415899" w:rsidP="006A08F5">
      <w:pPr>
        <w:pStyle w:val="Nidungvnbn"/>
      </w:pPr>
      <w:r>
        <w:t>- Đã sử dụng thuật toán Parallex để có một background sống động.</w:t>
      </w:r>
    </w:p>
    <w:p w14:paraId="7EC5B79E" w14:textId="226C2D84" w:rsidR="00A36810" w:rsidRDefault="00A36810" w:rsidP="006A08F5">
      <w:pPr>
        <w:pStyle w:val="Nidungvnbn"/>
      </w:pPr>
      <w:r>
        <w:t>- Sử dụng nhiều nhạc nền và hiệu ứng âm thanh.</w:t>
      </w:r>
    </w:p>
    <w:p w14:paraId="10570ACF" w14:textId="142CD54B" w:rsidR="00D97C9A" w:rsidRDefault="00F16CB8" w:rsidP="00F16CB8">
      <w:pPr>
        <w:pStyle w:val="Heading3"/>
      </w:pPr>
      <w:bookmarkStart w:id="36" w:name="_Toc122287390"/>
      <w:r>
        <w:t>2.4.2 Khuyết điểm</w:t>
      </w:r>
      <w:bookmarkEnd w:id="36"/>
    </w:p>
    <w:p w14:paraId="16FF6009" w14:textId="24194839" w:rsidR="00A205E7" w:rsidRDefault="00A205E7" w:rsidP="00A205E7">
      <w:pPr>
        <w:pStyle w:val="Nidungvnbn"/>
      </w:pPr>
      <w:r>
        <w:t>- Phần chuyển động của nhân vật còn một vài khuyết điểm về vật lý và va chạm chưa khắc phục được.</w:t>
      </w:r>
    </w:p>
    <w:p w14:paraId="78F47A7C" w14:textId="104FB72E" w:rsidR="00CA0CB1" w:rsidRDefault="00CA0CB1" w:rsidP="00A205E7">
      <w:pPr>
        <w:pStyle w:val="Nidungvnbn"/>
      </w:pPr>
      <w:r>
        <w:t xml:space="preserve">- </w:t>
      </w:r>
      <w:r w:rsidR="00FE0CB4">
        <w:t>Chưa khắc phục được phần animation nhân vật bị mờ khi di chuyển.</w:t>
      </w:r>
    </w:p>
    <w:p w14:paraId="5D331E0D" w14:textId="4912A958" w:rsidR="00B04043" w:rsidRDefault="00B04043" w:rsidP="00A205E7">
      <w:pPr>
        <w:pStyle w:val="Nidungvnbn"/>
      </w:pPr>
      <w:r>
        <w:t xml:space="preserve">- Phần </w:t>
      </w:r>
      <w:r w:rsidR="00BA17CD">
        <w:t>chiến đấu</w:t>
      </w:r>
      <w:r>
        <w:t xml:space="preserve"> chưa quá mượt mà</w:t>
      </w:r>
      <w:r w:rsidR="002F0E91">
        <w:t>.</w:t>
      </w:r>
    </w:p>
    <w:p w14:paraId="446FDD84" w14:textId="6CC6A5F3" w:rsidR="00B632A2" w:rsidRPr="008F3D1B" w:rsidRDefault="002770EA" w:rsidP="0083728A">
      <w:pPr>
        <w:pStyle w:val="Nidungvnbn"/>
      </w:pPr>
      <w:r>
        <w:t>- Nhiều hiệu ứng âm thanh nhưng chưa đủ hết tất cả hiệu ứng.</w:t>
      </w:r>
    </w:p>
    <w:p w14:paraId="10BFCE70" w14:textId="32B43758" w:rsidR="00FA54EF" w:rsidRDefault="00FA54EF" w:rsidP="00FA54EF">
      <w:pPr>
        <w:pStyle w:val="Tiucctrangmu"/>
      </w:pPr>
      <w:r>
        <w:lastRenderedPageBreak/>
        <w:t>TÀI LIỆU THAM KHẢO</w:t>
      </w:r>
    </w:p>
    <w:p w14:paraId="6D76765A" w14:textId="69AA8E02" w:rsidR="008A1634" w:rsidRDefault="007907A1" w:rsidP="008A1634">
      <w:pPr>
        <w:pStyle w:val="Nidungvnbn"/>
      </w:pPr>
      <w:r>
        <w:t>Đồ án</w:t>
      </w:r>
      <w:r w:rsidR="00A9488B">
        <w:t xml:space="preserve"> có tham khảo thông tin từ các nguồn sau.</w:t>
      </w:r>
    </w:p>
    <w:p w14:paraId="7807FB7E" w14:textId="764C5544" w:rsidR="00B27453" w:rsidRDefault="003A6F07" w:rsidP="003A113B">
      <w:pPr>
        <w:pStyle w:val="Nidungvnbn"/>
        <w:numPr>
          <w:ilvl w:val="0"/>
          <w:numId w:val="31"/>
        </w:numPr>
      </w:pPr>
      <w:hyperlink r:id="rId20" w:history="1">
        <w:r w:rsidRPr="007B1416">
          <w:rPr>
            <w:rStyle w:val="Hyperlink"/>
          </w:rPr>
          <w:t>https://www.youtube.com/watch?v=ZYZfKbLxoHI&amp;t=1s</w:t>
        </w:r>
      </w:hyperlink>
    </w:p>
    <w:p w14:paraId="78BA4246" w14:textId="64EAD6A0" w:rsidR="003A6F07" w:rsidRDefault="003A6F07" w:rsidP="003A113B">
      <w:pPr>
        <w:pStyle w:val="Nidungvnbn"/>
        <w:numPr>
          <w:ilvl w:val="0"/>
          <w:numId w:val="31"/>
        </w:numPr>
      </w:pPr>
      <w:hyperlink r:id="rId21" w:history="1">
        <w:r w:rsidRPr="007B1416">
          <w:rPr>
            <w:rStyle w:val="Hyperlink"/>
          </w:rPr>
          <w:t>https://www.youtube.com/watch?v=STyY26a_dPY</w:t>
        </w:r>
      </w:hyperlink>
    </w:p>
    <w:p w14:paraId="2A5D4529" w14:textId="0D489677" w:rsidR="003A6F07" w:rsidRDefault="00F41762" w:rsidP="003A113B">
      <w:pPr>
        <w:pStyle w:val="Nidungvnbn"/>
        <w:numPr>
          <w:ilvl w:val="0"/>
          <w:numId w:val="31"/>
        </w:numPr>
      </w:pPr>
      <w:hyperlink r:id="rId22" w:history="1">
        <w:r w:rsidRPr="007B1416">
          <w:rPr>
            <w:rStyle w:val="Hyperlink"/>
          </w:rPr>
          <w:t>https://www.youtube.com/watch?v=TIXY0TR7Z0g</w:t>
        </w:r>
      </w:hyperlink>
    </w:p>
    <w:p w14:paraId="00A5BBFF" w14:textId="4F1C145B" w:rsidR="00F41762" w:rsidRDefault="00F41762" w:rsidP="007907A1">
      <w:pPr>
        <w:pStyle w:val="Nidungvnbn"/>
        <w:ind w:left="720" w:firstLine="0"/>
      </w:pPr>
    </w:p>
    <w:p w14:paraId="0345D6B5" w14:textId="38163F42" w:rsidR="007723A3" w:rsidRDefault="007723A3" w:rsidP="007907A1">
      <w:pPr>
        <w:pStyle w:val="Nidungvnbn"/>
        <w:ind w:left="720" w:firstLine="0"/>
      </w:pPr>
      <w:r>
        <w:t>Đồ án sử dụng các assets sau</w:t>
      </w:r>
      <w:r w:rsidR="00EA3E53">
        <w:t>.</w:t>
      </w:r>
    </w:p>
    <w:p w14:paraId="4885870A" w14:textId="69A24288" w:rsidR="00F37315" w:rsidRDefault="007A4B76" w:rsidP="00F37315">
      <w:pPr>
        <w:pStyle w:val="Nidungvnbn"/>
        <w:numPr>
          <w:ilvl w:val="0"/>
          <w:numId w:val="32"/>
        </w:numPr>
      </w:pPr>
      <w:hyperlink r:id="rId23" w:history="1">
        <w:r w:rsidRPr="007B1416">
          <w:rPr>
            <w:rStyle w:val="Hyperlink"/>
          </w:rPr>
          <w:t>https://assetstore.unity.com/packages/2d/characters/warrior-free-asset-195707</w:t>
        </w:r>
      </w:hyperlink>
    </w:p>
    <w:p w14:paraId="13DC5016" w14:textId="20997BEB" w:rsidR="007A4B76" w:rsidRDefault="007A4B76" w:rsidP="00F37315">
      <w:pPr>
        <w:pStyle w:val="Nidungvnbn"/>
        <w:numPr>
          <w:ilvl w:val="0"/>
          <w:numId w:val="32"/>
        </w:numPr>
      </w:pPr>
      <w:hyperlink r:id="rId24" w:history="1">
        <w:r w:rsidRPr="007B1416">
          <w:rPr>
            <w:rStyle w:val="Hyperlink"/>
          </w:rPr>
          <w:t>https://assetstore.unity.com/packages/2d/characters/gothicvania-town-101407</w:t>
        </w:r>
      </w:hyperlink>
    </w:p>
    <w:p w14:paraId="702EAA61" w14:textId="7E2E2BCB" w:rsidR="007A4B76" w:rsidRDefault="007A4B76" w:rsidP="00F37315">
      <w:pPr>
        <w:pStyle w:val="Nidungvnbn"/>
        <w:numPr>
          <w:ilvl w:val="0"/>
          <w:numId w:val="32"/>
        </w:numPr>
      </w:pPr>
      <w:hyperlink r:id="rId25" w:history="1">
        <w:r w:rsidRPr="007B1416">
          <w:rPr>
            <w:rStyle w:val="Hyperlink"/>
          </w:rPr>
          <w:t>https://assetstore.unity.com/packages/2d/characters/pixel-adventure-1-155360</w:t>
        </w:r>
      </w:hyperlink>
    </w:p>
    <w:p w14:paraId="36155B1D" w14:textId="11E35420" w:rsidR="007A4B76" w:rsidRDefault="007A4B76" w:rsidP="00F37315">
      <w:pPr>
        <w:pStyle w:val="Nidungvnbn"/>
        <w:numPr>
          <w:ilvl w:val="0"/>
          <w:numId w:val="32"/>
        </w:numPr>
      </w:pPr>
      <w:hyperlink r:id="rId26" w:history="1">
        <w:r w:rsidRPr="007B1416">
          <w:rPr>
            <w:rStyle w:val="Hyperlink"/>
          </w:rPr>
          <w:t>https://assetstore.unity.com/packages/2d/textures-materials/tiles/parallax-dusk-mountain-background-53403</w:t>
        </w:r>
      </w:hyperlink>
    </w:p>
    <w:p w14:paraId="5CE8664D" w14:textId="132EF9A4" w:rsidR="007A4B76" w:rsidRDefault="007A4B76" w:rsidP="00F37315">
      <w:pPr>
        <w:pStyle w:val="Nidungvnbn"/>
        <w:numPr>
          <w:ilvl w:val="0"/>
          <w:numId w:val="32"/>
        </w:numPr>
      </w:pPr>
      <w:hyperlink r:id="rId27" w:history="1">
        <w:r w:rsidRPr="007B1416">
          <w:rPr>
            <w:rStyle w:val="Hyperlink"/>
          </w:rPr>
          <w:t>https://assetstore.unity.com/packages/2d/characters/sunny-land-103349</w:t>
        </w:r>
      </w:hyperlink>
    </w:p>
    <w:p w14:paraId="57C394E2" w14:textId="37777CF9" w:rsidR="007A4B76" w:rsidRDefault="007A4B76" w:rsidP="00F37315">
      <w:pPr>
        <w:pStyle w:val="Nidungvnbn"/>
        <w:numPr>
          <w:ilvl w:val="0"/>
          <w:numId w:val="32"/>
        </w:numPr>
      </w:pPr>
      <w:hyperlink r:id="rId28" w:history="1">
        <w:r w:rsidRPr="007B1416">
          <w:rPr>
            <w:rStyle w:val="Hyperlink"/>
          </w:rPr>
          <w:t>https://assetstore.unity.com/packages/2d/characters/enemy-galore-1-pixel-art-208921</w:t>
        </w:r>
      </w:hyperlink>
    </w:p>
    <w:p w14:paraId="5D0E0296" w14:textId="0E3AE87A" w:rsidR="007A4B76" w:rsidRDefault="007A4B76" w:rsidP="00F37315">
      <w:pPr>
        <w:pStyle w:val="Nidungvnbn"/>
        <w:numPr>
          <w:ilvl w:val="0"/>
          <w:numId w:val="32"/>
        </w:numPr>
      </w:pPr>
      <w:hyperlink r:id="rId29" w:history="1">
        <w:r w:rsidRPr="007B1416">
          <w:rPr>
            <w:rStyle w:val="Hyperlink"/>
          </w:rPr>
          <w:t>https://brullov.itch.io/oak-woods</w:t>
        </w:r>
      </w:hyperlink>
    </w:p>
    <w:p w14:paraId="484E8CAB" w14:textId="77777777" w:rsidR="007A4B76" w:rsidRDefault="007A4B76" w:rsidP="007A4B76">
      <w:pPr>
        <w:pStyle w:val="Nidungvnbn"/>
        <w:ind w:left="0" w:firstLine="0"/>
      </w:pPr>
    </w:p>
    <w:p w14:paraId="1BA395C8" w14:textId="77777777" w:rsidR="007907A1" w:rsidRDefault="007907A1" w:rsidP="007907A1">
      <w:pPr>
        <w:pStyle w:val="Nidungvnbn"/>
        <w:ind w:left="720" w:firstLine="0"/>
      </w:pPr>
    </w:p>
    <w:p w14:paraId="379CFCB3" w14:textId="77777777" w:rsidR="00394953" w:rsidRPr="00FA54EF" w:rsidRDefault="00394953" w:rsidP="00721D75">
      <w:pPr>
        <w:pStyle w:val="Nidungvnbn"/>
      </w:pPr>
    </w:p>
    <w:sectPr w:rsidR="00394953" w:rsidRPr="00FA54EF" w:rsidSect="005B327D">
      <w:headerReference w:type="default" r:id="rId30"/>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42B6D" w14:textId="77777777" w:rsidR="007E4D56" w:rsidRDefault="007E4D56" w:rsidP="00453AB1">
      <w:r>
        <w:separator/>
      </w:r>
    </w:p>
  </w:endnote>
  <w:endnote w:type="continuationSeparator" w:id="0">
    <w:p w14:paraId="36033352" w14:textId="77777777" w:rsidR="007E4D56" w:rsidRDefault="007E4D5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ADB4A" w14:textId="77777777" w:rsidR="007E4D56" w:rsidRDefault="007E4D56" w:rsidP="00453AB1">
      <w:r>
        <w:separator/>
      </w:r>
    </w:p>
  </w:footnote>
  <w:footnote w:type="continuationSeparator" w:id="0">
    <w:p w14:paraId="12D1653C" w14:textId="77777777" w:rsidR="007E4D56" w:rsidRDefault="007E4D5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E44D" w14:textId="77777777" w:rsidR="00B118C8" w:rsidRDefault="00B118C8">
    <w:pPr>
      <w:pStyle w:val="Header"/>
      <w:jc w:val="center"/>
    </w:pPr>
  </w:p>
  <w:p w14:paraId="3BEB35DD"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494406"/>
      <w:docPartObj>
        <w:docPartGallery w:val="Page Numbers (Top of Page)"/>
        <w:docPartUnique/>
      </w:docPartObj>
    </w:sdtPr>
    <w:sdtEndPr>
      <w:rPr>
        <w:noProof/>
      </w:rPr>
    </w:sdtEndPr>
    <w:sdtContent>
      <w:p w14:paraId="31F3E75D" w14:textId="77777777" w:rsidR="00A87A79" w:rsidRDefault="00A87A79">
        <w:pPr>
          <w:pStyle w:val="Header"/>
          <w:jc w:val="center"/>
        </w:pPr>
        <w:r>
          <w:fldChar w:fldCharType="begin"/>
        </w:r>
        <w:r>
          <w:instrText xml:space="preserve"> PAGE  \* Arabic  \* MERGEFORMAT </w:instrText>
        </w:r>
        <w:r>
          <w:fldChar w:fldCharType="separate"/>
        </w:r>
        <w:r w:rsidR="007A2C91">
          <w:rPr>
            <w:noProof/>
          </w:rPr>
          <w:t>6</w:t>
        </w:r>
        <w:r>
          <w:fldChar w:fldCharType="end"/>
        </w:r>
      </w:p>
    </w:sdtContent>
  </w:sdt>
  <w:p w14:paraId="74FFBAEA" w14:textId="77777777" w:rsidR="00A87A79" w:rsidRDefault="00A87A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A8B"/>
    <w:multiLevelType w:val="hybridMultilevel"/>
    <w:tmpl w:val="E8B024D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AB20D47"/>
    <w:multiLevelType w:val="multilevel"/>
    <w:tmpl w:val="F962ABE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1E4D50"/>
    <w:multiLevelType w:val="hybridMultilevel"/>
    <w:tmpl w:val="2FB45F66"/>
    <w:lvl w:ilvl="0" w:tplc="1626F68E">
      <w:start w:val="1"/>
      <w:numFmt w:val="decimal"/>
      <w:pStyle w:val="Heading1"/>
      <w:lvlText w:val="CHƯƠNG %1 -"/>
      <w:lvlJc w:val="left"/>
      <w:pPr>
        <w:ind w:left="1429" w:hanging="360"/>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90340"/>
    <w:multiLevelType w:val="hybridMultilevel"/>
    <w:tmpl w:val="C46A932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20784788"/>
    <w:multiLevelType w:val="hybridMultilevel"/>
    <w:tmpl w:val="D556D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9E225D"/>
    <w:multiLevelType w:val="hybridMultilevel"/>
    <w:tmpl w:val="21948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AF23B2"/>
    <w:multiLevelType w:val="hybridMultilevel"/>
    <w:tmpl w:val="2C7E2D40"/>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7" w15:restartNumberingAfterBreak="0">
    <w:nsid w:val="32CC7382"/>
    <w:multiLevelType w:val="hybridMultilevel"/>
    <w:tmpl w:val="A9189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4475B2"/>
    <w:multiLevelType w:val="hybridMultilevel"/>
    <w:tmpl w:val="F1A26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B70F83"/>
    <w:multiLevelType w:val="hybridMultilevel"/>
    <w:tmpl w:val="F1A044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ED38F7"/>
    <w:multiLevelType w:val="hybridMultilevel"/>
    <w:tmpl w:val="91A4E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B520D9"/>
    <w:multiLevelType w:val="multilevel"/>
    <w:tmpl w:val="DF9E75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1D6F1C"/>
    <w:multiLevelType w:val="hybridMultilevel"/>
    <w:tmpl w:val="851E70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3CA4BFE"/>
    <w:multiLevelType w:val="hybridMultilevel"/>
    <w:tmpl w:val="BCB87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6723810"/>
    <w:multiLevelType w:val="hybridMultilevel"/>
    <w:tmpl w:val="D67CEF86"/>
    <w:lvl w:ilvl="0" w:tplc="A56C9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AD2E66"/>
    <w:multiLevelType w:val="hybridMultilevel"/>
    <w:tmpl w:val="59D85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BF0DC6"/>
    <w:multiLevelType w:val="hybridMultilevel"/>
    <w:tmpl w:val="0874B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1D04C7"/>
    <w:multiLevelType w:val="hybridMultilevel"/>
    <w:tmpl w:val="DD92E9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54F0A83"/>
    <w:multiLevelType w:val="hybridMultilevel"/>
    <w:tmpl w:val="E4B23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EA3631"/>
    <w:multiLevelType w:val="multilevel"/>
    <w:tmpl w:val="8A78AE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0282354"/>
    <w:multiLevelType w:val="hybridMultilevel"/>
    <w:tmpl w:val="209ECF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27A27D9"/>
    <w:multiLevelType w:val="hybridMultilevel"/>
    <w:tmpl w:val="E67A7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454272C"/>
    <w:multiLevelType w:val="hybridMultilevel"/>
    <w:tmpl w:val="DE3C58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D333DD"/>
    <w:multiLevelType w:val="hybridMultilevel"/>
    <w:tmpl w:val="DF960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0E09B8"/>
    <w:multiLevelType w:val="hybridMultilevel"/>
    <w:tmpl w:val="13A06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D7136C"/>
    <w:multiLevelType w:val="hybridMultilevel"/>
    <w:tmpl w:val="75FE0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0D86580"/>
    <w:multiLevelType w:val="hybridMultilevel"/>
    <w:tmpl w:val="15EEADDA"/>
    <w:lvl w:ilvl="0" w:tplc="9300E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F26EBC"/>
    <w:multiLevelType w:val="multilevel"/>
    <w:tmpl w:val="0EFC46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6FE3588"/>
    <w:multiLevelType w:val="hybridMultilevel"/>
    <w:tmpl w:val="E6C01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625949"/>
    <w:multiLevelType w:val="hybridMultilevel"/>
    <w:tmpl w:val="2938CE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79652129">
    <w:abstractNumId w:val="2"/>
  </w:num>
  <w:num w:numId="2" w16cid:durableId="442380194">
    <w:abstractNumId w:val="2"/>
    <w:lvlOverride w:ilvl="0">
      <w:startOverride w:val="1"/>
    </w:lvlOverride>
  </w:num>
  <w:num w:numId="3" w16cid:durableId="1523545592">
    <w:abstractNumId w:val="27"/>
  </w:num>
  <w:num w:numId="4" w16cid:durableId="1134106290">
    <w:abstractNumId w:val="10"/>
  </w:num>
  <w:num w:numId="5" w16cid:durableId="22676379">
    <w:abstractNumId w:val="15"/>
  </w:num>
  <w:num w:numId="6" w16cid:durableId="1076897007">
    <w:abstractNumId w:val="21"/>
  </w:num>
  <w:num w:numId="7" w16cid:durableId="2144301177">
    <w:abstractNumId w:val="0"/>
  </w:num>
  <w:num w:numId="8" w16cid:durableId="1368481788">
    <w:abstractNumId w:val="28"/>
  </w:num>
  <w:num w:numId="9" w16cid:durableId="9055340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75460607">
    <w:abstractNumId w:val="11"/>
  </w:num>
  <w:num w:numId="11" w16cid:durableId="1765759651">
    <w:abstractNumId w:val="1"/>
  </w:num>
  <w:num w:numId="12" w16cid:durableId="1442408101">
    <w:abstractNumId w:val="5"/>
  </w:num>
  <w:num w:numId="13" w16cid:durableId="2083868777">
    <w:abstractNumId w:val="4"/>
  </w:num>
  <w:num w:numId="14" w16cid:durableId="663751641">
    <w:abstractNumId w:val="6"/>
  </w:num>
  <w:num w:numId="15" w16cid:durableId="179395111">
    <w:abstractNumId w:val="16"/>
  </w:num>
  <w:num w:numId="16" w16cid:durableId="1392659800">
    <w:abstractNumId w:val="23"/>
  </w:num>
  <w:num w:numId="17" w16cid:durableId="442574319">
    <w:abstractNumId w:val="25"/>
  </w:num>
  <w:num w:numId="18" w16cid:durableId="522788748">
    <w:abstractNumId w:val="24"/>
  </w:num>
  <w:num w:numId="19" w16cid:durableId="1975523611">
    <w:abstractNumId w:val="20"/>
  </w:num>
  <w:num w:numId="20" w16cid:durableId="261568022">
    <w:abstractNumId w:val="8"/>
  </w:num>
  <w:num w:numId="21" w16cid:durableId="1512720707">
    <w:abstractNumId w:val="12"/>
  </w:num>
  <w:num w:numId="22" w16cid:durableId="10187988">
    <w:abstractNumId w:val="9"/>
  </w:num>
  <w:num w:numId="23" w16cid:durableId="651755908">
    <w:abstractNumId w:val="22"/>
  </w:num>
  <w:num w:numId="24" w16cid:durableId="756243513">
    <w:abstractNumId w:val="13"/>
  </w:num>
  <w:num w:numId="25" w16cid:durableId="589124282">
    <w:abstractNumId w:val="29"/>
  </w:num>
  <w:num w:numId="26" w16cid:durableId="1784615027">
    <w:abstractNumId w:val="7"/>
  </w:num>
  <w:num w:numId="27" w16cid:durableId="1452434439">
    <w:abstractNumId w:val="19"/>
  </w:num>
  <w:num w:numId="28" w16cid:durableId="74478830">
    <w:abstractNumId w:val="3"/>
  </w:num>
  <w:num w:numId="29" w16cid:durableId="294527486">
    <w:abstractNumId w:val="17"/>
  </w:num>
  <w:num w:numId="30" w16cid:durableId="414397708">
    <w:abstractNumId w:val="18"/>
  </w:num>
  <w:num w:numId="31" w16cid:durableId="15039414">
    <w:abstractNumId w:val="26"/>
  </w:num>
  <w:num w:numId="32" w16cid:durableId="39493595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D4"/>
    <w:rsid w:val="00000FCE"/>
    <w:rsid w:val="00001F90"/>
    <w:rsid w:val="00002F9E"/>
    <w:rsid w:val="00003377"/>
    <w:rsid w:val="0000417D"/>
    <w:rsid w:val="000044A0"/>
    <w:rsid w:val="00004DED"/>
    <w:rsid w:val="00005A97"/>
    <w:rsid w:val="000067DF"/>
    <w:rsid w:val="000073E0"/>
    <w:rsid w:val="00010510"/>
    <w:rsid w:val="00010FB7"/>
    <w:rsid w:val="00011257"/>
    <w:rsid w:val="00011436"/>
    <w:rsid w:val="00011EDD"/>
    <w:rsid w:val="00013235"/>
    <w:rsid w:val="00013472"/>
    <w:rsid w:val="000139F7"/>
    <w:rsid w:val="00016624"/>
    <w:rsid w:val="00017297"/>
    <w:rsid w:val="0002150D"/>
    <w:rsid w:val="00022744"/>
    <w:rsid w:val="00023063"/>
    <w:rsid w:val="00024496"/>
    <w:rsid w:val="000254CB"/>
    <w:rsid w:val="00025D88"/>
    <w:rsid w:val="00025E16"/>
    <w:rsid w:val="00026B49"/>
    <w:rsid w:val="00027D18"/>
    <w:rsid w:val="000300A9"/>
    <w:rsid w:val="00030260"/>
    <w:rsid w:val="00031191"/>
    <w:rsid w:val="000313D5"/>
    <w:rsid w:val="00031757"/>
    <w:rsid w:val="00031863"/>
    <w:rsid w:val="00032002"/>
    <w:rsid w:val="00033D7C"/>
    <w:rsid w:val="00034264"/>
    <w:rsid w:val="00035BB5"/>
    <w:rsid w:val="000370C8"/>
    <w:rsid w:val="00040272"/>
    <w:rsid w:val="00041287"/>
    <w:rsid w:val="00041B0B"/>
    <w:rsid w:val="0004326D"/>
    <w:rsid w:val="00044990"/>
    <w:rsid w:val="00050A04"/>
    <w:rsid w:val="000510D2"/>
    <w:rsid w:val="000510E7"/>
    <w:rsid w:val="00051AE1"/>
    <w:rsid w:val="000551A7"/>
    <w:rsid w:val="00055D43"/>
    <w:rsid w:val="000561CB"/>
    <w:rsid w:val="0005633C"/>
    <w:rsid w:val="000563D3"/>
    <w:rsid w:val="00056C3D"/>
    <w:rsid w:val="00057A1F"/>
    <w:rsid w:val="00057A76"/>
    <w:rsid w:val="00057EFB"/>
    <w:rsid w:val="00061343"/>
    <w:rsid w:val="0006139A"/>
    <w:rsid w:val="000618F2"/>
    <w:rsid w:val="00062F21"/>
    <w:rsid w:val="0006428B"/>
    <w:rsid w:val="0006596B"/>
    <w:rsid w:val="00065C36"/>
    <w:rsid w:val="00065D67"/>
    <w:rsid w:val="0006763F"/>
    <w:rsid w:val="00067EE2"/>
    <w:rsid w:val="00070913"/>
    <w:rsid w:val="000720A0"/>
    <w:rsid w:val="00073021"/>
    <w:rsid w:val="000733C2"/>
    <w:rsid w:val="00074229"/>
    <w:rsid w:val="000746F0"/>
    <w:rsid w:val="00074F9E"/>
    <w:rsid w:val="00076E17"/>
    <w:rsid w:val="000779B0"/>
    <w:rsid w:val="0008028C"/>
    <w:rsid w:val="0008203A"/>
    <w:rsid w:val="000835CB"/>
    <w:rsid w:val="00083EB6"/>
    <w:rsid w:val="00086070"/>
    <w:rsid w:val="00086CF3"/>
    <w:rsid w:val="0008723E"/>
    <w:rsid w:val="00087284"/>
    <w:rsid w:val="00090301"/>
    <w:rsid w:val="0009049D"/>
    <w:rsid w:val="00090576"/>
    <w:rsid w:val="00092980"/>
    <w:rsid w:val="000933A9"/>
    <w:rsid w:val="00093CDF"/>
    <w:rsid w:val="00095BB3"/>
    <w:rsid w:val="00097A7D"/>
    <w:rsid w:val="000A2B81"/>
    <w:rsid w:val="000A386F"/>
    <w:rsid w:val="000A3E55"/>
    <w:rsid w:val="000A4E7A"/>
    <w:rsid w:val="000A5C86"/>
    <w:rsid w:val="000A6280"/>
    <w:rsid w:val="000A6673"/>
    <w:rsid w:val="000A6B8B"/>
    <w:rsid w:val="000A77E5"/>
    <w:rsid w:val="000B00D3"/>
    <w:rsid w:val="000B136B"/>
    <w:rsid w:val="000B148E"/>
    <w:rsid w:val="000B1C54"/>
    <w:rsid w:val="000B2DD5"/>
    <w:rsid w:val="000B335A"/>
    <w:rsid w:val="000B44F7"/>
    <w:rsid w:val="000B5A70"/>
    <w:rsid w:val="000B62D9"/>
    <w:rsid w:val="000B6ED4"/>
    <w:rsid w:val="000B7AB9"/>
    <w:rsid w:val="000B7F20"/>
    <w:rsid w:val="000C2781"/>
    <w:rsid w:val="000C2F58"/>
    <w:rsid w:val="000C3A15"/>
    <w:rsid w:val="000C4B58"/>
    <w:rsid w:val="000C6DE7"/>
    <w:rsid w:val="000D34E4"/>
    <w:rsid w:val="000D35F5"/>
    <w:rsid w:val="000D4EDB"/>
    <w:rsid w:val="000D6332"/>
    <w:rsid w:val="000D70DA"/>
    <w:rsid w:val="000E09C4"/>
    <w:rsid w:val="000E2ECD"/>
    <w:rsid w:val="000E4760"/>
    <w:rsid w:val="000E491B"/>
    <w:rsid w:val="000E5105"/>
    <w:rsid w:val="000E62F5"/>
    <w:rsid w:val="000E7EB7"/>
    <w:rsid w:val="000F00B6"/>
    <w:rsid w:val="000F2680"/>
    <w:rsid w:val="000F26B8"/>
    <w:rsid w:val="000F38DB"/>
    <w:rsid w:val="000F4085"/>
    <w:rsid w:val="000F42B2"/>
    <w:rsid w:val="000F448E"/>
    <w:rsid w:val="000F5735"/>
    <w:rsid w:val="000F5C3B"/>
    <w:rsid w:val="000F76BC"/>
    <w:rsid w:val="000F7A0B"/>
    <w:rsid w:val="00100689"/>
    <w:rsid w:val="00101AAF"/>
    <w:rsid w:val="00101CAD"/>
    <w:rsid w:val="00102320"/>
    <w:rsid w:val="00102397"/>
    <w:rsid w:val="001024CF"/>
    <w:rsid w:val="00102AA9"/>
    <w:rsid w:val="00102DE0"/>
    <w:rsid w:val="00104650"/>
    <w:rsid w:val="001049E0"/>
    <w:rsid w:val="00105992"/>
    <w:rsid w:val="00107430"/>
    <w:rsid w:val="00107A67"/>
    <w:rsid w:val="001107E3"/>
    <w:rsid w:val="00110E2F"/>
    <w:rsid w:val="001113C5"/>
    <w:rsid w:val="00112EF4"/>
    <w:rsid w:val="00113038"/>
    <w:rsid w:val="00113777"/>
    <w:rsid w:val="00113B20"/>
    <w:rsid w:val="00114E15"/>
    <w:rsid w:val="00115C73"/>
    <w:rsid w:val="00116A4F"/>
    <w:rsid w:val="00120231"/>
    <w:rsid w:val="001204BB"/>
    <w:rsid w:val="00120F91"/>
    <w:rsid w:val="00123014"/>
    <w:rsid w:val="00123193"/>
    <w:rsid w:val="00124CDE"/>
    <w:rsid w:val="001254C2"/>
    <w:rsid w:val="0012566D"/>
    <w:rsid w:val="001278C2"/>
    <w:rsid w:val="00130448"/>
    <w:rsid w:val="00131C46"/>
    <w:rsid w:val="00131EA5"/>
    <w:rsid w:val="001322DB"/>
    <w:rsid w:val="001346AA"/>
    <w:rsid w:val="00134857"/>
    <w:rsid w:val="00135CE5"/>
    <w:rsid w:val="0013655D"/>
    <w:rsid w:val="00136DCA"/>
    <w:rsid w:val="00136DD1"/>
    <w:rsid w:val="00137133"/>
    <w:rsid w:val="00141C8A"/>
    <w:rsid w:val="00142582"/>
    <w:rsid w:val="00142741"/>
    <w:rsid w:val="0014324C"/>
    <w:rsid w:val="001447A9"/>
    <w:rsid w:val="00145354"/>
    <w:rsid w:val="0014592B"/>
    <w:rsid w:val="00146B1B"/>
    <w:rsid w:val="00147A84"/>
    <w:rsid w:val="00147F4D"/>
    <w:rsid w:val="00151F42"/>
    <w:rsid w:val="001525EA"/>
    <w:rsid w:val="00152C18"/>
    <w:rsid w:val="00156375"/>
    <w:rsid w:val="00156E79"/>
    <w:rsid w:val="00160302"/>
    <w:rsid w:val="00160C4B"/>
    <w:rsid w:val="00162540"/>
    <w:rsid w:val="00162F86"/>
    <w:rsid w:val="00163E02"/>
    <w:rsid w:val="00164040"/>
    <w:rsid w:val="001652A7"/>
    <w:rsid w:val="0016623C"/>
    <w:rsid w:val="001677C1"/>
    <w:rsid w:val="00167CB9"/>
    <w:rsid w:val="001722C2"/>
    <w:rsid w:val="00173D33"/>
    <w:rsid w:val="00175C97"/>
    <w:rsid w:val="00176737"/>
    <w:rsid w:val="00176C63"/>
    <w:rsid w:val="00176D12"/>
    <w:rsid w:val="00177DAF"/>
    <w:rsid w:val="00180DA5"/>
    <w:rsid w:val="00182F8E"/>
    <w:rsid w:val="001831E7"/>
    <w:rsid w:val="00183754"/>
    <w:rsid w:val="001841D4"/>
    <w:rsid w:val="00185249"/>
    <w:rsid w:val="0018709B"/>
    <w:rsid w:val="00187E3C"/>
    <w:rsid w:val="001920A8"/>
    <w:rsid w:val="00192C2D"/>
    <w:rsid w:val="00193299"/>
    <w:rsid w:val="0019464A"/>
    <w:rsid w:val="00195B77"/>
    <w:rsid w:val="001963DD"/>
    <w:rsid w:val="00197A25"/>
    <w:rsid w:val="00197B4E"/>
    <w:rsid w:val="00197DD1"/>
    <w:rsid w:val="001A021F"/>
    <w:rsid w:val="001A063E"/>
    <w:rsid w:val="001A0B32"/>
    <w:rsid w:val="001A0C4F"/>
    <w:rsid w:val="001A107F"/>
    <w:rsid w:val="001A1650"/>
    <w:rsid w:val="001A3CF3"/>
    <w:rsid w:val="001A461E"/>
    <w:rsid w:val="001A4D30"/>
    <w:rsid w:val="001A7685"/>
    <w:rsid w:val="001B03D6"/>
    <w:rsid w:val="001B15C4"/>
    <w:rsid w:val="001B15EA"/>
    <w:rsid w:val="001B166C"/>
    <w:rsid w:val="001B369F"/>
    <w:rsid w:val="001B3911"/>
    <w:rsid w:val="001B392B"/>
    <w:rsid w:val="001B5317"/>
    <w:rsid w:val="001B5606"/>
    <w:rsid w:val="001B58D2"/>
    <w:rsid w:val="001B5B14"/>
    <w:rsid w:val="001B61F9"/>
    <w:rsid w:val="001B6D0D"/>
    <w:rsid w:val="001B6E11"/>
    <w:rsid w:val="001C1F30"/>
    <w:rsid w:val="001C3407"/>
    <w:rsid w:val="001C3E27"/>
    <w:rsid w:val="001C4EAD"/>
    <w:rsid w:val="001C4F3E"/>
    <w:rsid w:val="001C7AC9"/>
    <w:rsid w:val="001C7AF9"/>
    <w:rsid w:val="001D053B"/>
    <w:rsid w:val="001D0BCA"/>
    <w:rsid w:val="001D1407"/>
    <w:rsid w:val="001D1F3E"/>
    <w:rsid w:val="001D2514"/>
    <w:rsid w:val="001D25B2"/>
    <w:rsid w:val="001D2687"/>
    <w:rsid w:val="001D50A4"/>
    <w:rsid w:val="001E031B"/>
    <w:rsid w:val="001E186F"/>
    <w:rsid w:val="001E1DA9"/>
    <w:rsid w:val="001E2519"/>
    <w:rsid w:val="001E2CAF"/>
    <w:rsid w:val="001E2FCA"/>
    <w:rsid w:val="001E3D5C"/>
    <w:rsid w:val="001E4351"/>
    <w:rsid w:val="001E43E0"/>
    <w:rsid w:val="001E4BEE"/>
    <w:rsid w:val="001E6827"/>
    <w:rsid w:val="001F0187"/>
    <w:rsid w:val="001F0685"/>
    <w:rsid w:val="001F0F2E"/>
    <w:rsid w:val="001F1131"/>
    <w:rsid w:val="001F132E"/>
    <w:rsid w:val="001F42D4"/>
    <w:rsid w:val="001F43EA"/>
    <w:rsid w:val="001F4D5C"/>
    <w:rsid w:val="001F5B17"/>
    <w:rsid w:val="001F663D"/>
    <w:rsid w:val="001F6F20"/>
    <w:rsid w:val="001F7017"/>
    <w:rsid w:val="001F7DBD"/>
    <w:rsid w:val="00201AC4"/>
    <w:rsid w:val="00202ACA"/>
    <w:rsid w:val="00202EB2"/>
    <w:rsid w:val="00204DC6"/>
    <w:rsid w:val="00205BDB"/>
    <w:rsid w:val="00205D77"/>
    <w:rsid w:val="00207814"/>
    <w:rsid w:val="00207CD3"/>
    <w:rsid w:val="00207DC2"/>
    <w:rsid w:val="00210D5E"/>
    <w:rsid w:val="00212106"/>
    <w:rsid w:val="002121A8"/>
    <w:rsid w:val="002126CB"/>
    <w:rsid w:val="00212FCE"/>
    <w:rsid w:val="00214239"/>
    <w:rsid w:val="002147A0"/>
    <w:rsid w:val="00214CAC"/>
    <w:rsid w:val="00215CDE"/>
    <w:rsid w:val="00216277"/>
    <w:rsid w:val="00217204"/>
    <w:rsid w:val="00217718"/>
    <w:rsid w:val="00220D45"/>
    <w:rsid w:val="0022114B"/>
    <w:rsid w:val="0022155A"/>
    <w:rsid w:val="002217ED"/>
    <w:rsid w:val="00223798"/>
    <w:rsid w:val="00223B97"/>
    <w:rsid w:val="00224AB1"/>
    <w:rsid w:val="00226B06"/>
    <w:rsid w:val="00226E9F"/>
    <w:rsid w:val="0023065F"/>
    <w:rsid w:val="0023302C"/>
    <w:rsid w:val="002334B6"/>
    <w:rsid w:val="0023356F"/>
    <w:rsid w:val="00235643"/>
    <w:rsid w:val="002370C5"/>
    <w:rsid w:val="0023753C"/>
    <w:rsid w:val="00240694"/>
    <w:rsid w:val="00241246"/>
    <w:rsid w:val="00241A95"/>
    <w:rsid w:val="00246217"/>
    <w:rsid w:val="00246712"/>
    <w:rsid w:val="00250860"/>
    <w:rsid w:val="00251739"/>
    <w:rsid w:val="00251740"/>
    <w:rsid w:val="00251BA0"/>
    <w:rsid w:val="00252F26"/>
    <w:rsid w:val="00253DDB"/>
    <w:rsid w:val="002545C7"/>
    <w:rsid w:val="0025513A"/>
    <w:rsid w:val="00256A88"/>
    <w:rsid w:val="00256F8F"/>
    <w:rsid w:val="002607DC"/>
    <w:rsid w:val="00262B3F"/>
    <w:rsid w:val="00263BA0"/>
    <w:rsid w:val="00264ECE"/>
    <w:rsid w:val="002664DD"/>
    <w:rsid w:val="002667D0"/>
    <w:rsid w:val="00266CB1"/>
    <w:rsid w:val="002679DA"/>
    <w:rsid w:val="00267A44"/>
    <w:rsid w:val="00267C23"/>
    <w:rsid w:val="00267EEC"/>
    <w:rsid w:val="00270344"/>
    <w:rsid w:val="00271A01"/>
    <w:rsid w:val="00272629"/>
    <w:rsid w:val="00274C99"/>
    <w:rsid w:val="00275859"/>
    <w:rsid w:val="002770EA"/>
    <w:rsid w:val="0027796D"/>
    <w:rsid w:val="00277CE3"/>
    <w:rsid w:val="002819F8"/>
    <w:rsid w:val="00282043"/>
    <w:rsid w:val="00283961"/>
    <w:rsid w:val="0028547E"/>
    <w:rsid w:val="00285AB1"/>
    <w:rsid w:val="0028724A"/>
    <w:rsid w:val="00290821"/>
    <w:rsid w:val="00291721"/>
    <w:rsid w:val="00292405"/>
    <w:rsid w:val="002928C0"/>
    <w:rsid w:val="002943B0"/>
    <w:rsid w:val="00294DF4"/>
    <w:rsid w:val="002975E9"/>
    <w:rsid w:val="002976C8"/>
    <w:rsid w:val="002A074E"/>
    <w:rsid w:val="002A0D3C"/>
    <w:rsid w:val="002A0D7E"/>
    <w:rsid w:val="002A16F3"/>
    <w:rsid w:val="002A1E67"/>
    <w:rsid w:val="002A313F"/>
    <w:rsid w:val="002A38CA"/>
    <w:rsid w:val="002A3FAC"/>
    <w:rsid w:val="002A5E62"/>
    <w:rsid w:val="002A6DCC"/>
    <w:rsid w:val="002A72C9"/>
    <w:rsid w:val="002A78D6"/>
    <w:rsid w:val="002B0D8B"/>
    <w:rsid w:val="002B1DF4"/>
    <w:rsid w:val="002B26B6"/>
    <w:rsid w:val="002B26EA"/>
    <w:rsid w:val="002B41FD"/>
    <w:rsid w:val="002B5E1D"/>
    <w:rsid w:val="002B6312"/>
    <w:rsid w:val="002B667B"/>
    <w:rsid w:val="002B6715"/>
    <w:rsid w:val="002C0AE1"/>
    <w:rsid w:val="002C28BB"/>
    <w:rsid w:val="002C335D"/>
    <w:rsid w:val="002C392C"/>
    <w:rsid w:val="002C5BD6"/>
    <w:rsid w:val="002C7A64"/>
    <w:rsid w:val="002D1499"/>
    <w:rsid w:val="002D173B"/>
    <w:rsid w:val="002D2C35"/>
    <w:rsid w:val="002D30E2"/>
    <w:rsid w:val="002D386D"/>
    <w:rsid w:val="002D4629"/>
    <w:rsid w:val="002D496E"/>
    <w:rsid w:val="002D5163"/>
    <w:rsid w:val="002D686A"/>
    <w:rsid w:val="002D6CC6"/>
    <w:rsid w:val="002D70A4"/>
    <w:rsid w:val="002D796D"/>
    <w:rsid w:val="002E0A53"/>
    <w:rsid w:val="002E0D44"/>
    <w:rsid w:val="002E0D79"/>
    <w:rsid w:val="002E1C29"/>
    <w:rsid w:val="002E4641"/>
    <w:rsid w:val="002E5E26"/>
    <w:rsid w:val="002E6200"/>
    <w:rsid w:val="002E77BD"/>
    <w:rsid w:val="002F0C67"/>
    <w:rsid w:val="002F0E91"/>
    <w:rsid w:val="002F0E9D"/>
    <w:rsid w:val="002F10ED"/>
    <w:rsid w:val="002F287B"/>
    <w:rsid w:val="002F3CDD"/>
    <w:rsid w:val="002F4A5F"/>
    <w:rsid w:val="002F570A"/>
    <w:rsid w:val="002F5A01"/>
    <w:rsid w:val="002F6C9C"/>
    <w:rsid w:val="002F77E1"/>
    <w:rsid w:val="002F78D9"/>
    <w:rsid w:val="0030164B"/>
    <w:rsid w:val="00302DF7"/>
    <w:rsid w:val="003032EF"/>
    <w:rsid w:val="0030422D"/>
    <w:rsid w:val="00305674"/>
    <w:rsid w:val="003074D9"/>
    <w:rsid w:val="00307750"/>
    <w:rsid w:val="00307921"/>
    <w:rsid w:val="003079E6"/>
    <w:rsid w:val="00310842"/>
    <w:rsid w:val="003111F3"/>
    <w:rsid w:val="00311EEA"/>
    <w:rsid w:val="00313956"/>
    <w:rsid w:val="0031549C"/>
    <w:rsid w:val="00315DC6"/>
    <w:rsid w:val="003163A3"/>
    <w:rsid w:val="00317801"/>
    <w:rsid w:val="00317A15"/>
    <w:rsid w:val="00320782"/>
    <w:rsid w:val="003209F9"/>
    <w:rsid w:val="00320F93"/>
    <w:rsid w:val="003218FF"/>
    <w:rsid w:val="00321CD3"/>
    <w:rsid w:val="00322D0C"/>
    <w:rsid w:val="003256F8"/>
    <w:rsid w:val="00325A56"/>
    <w:rsid w:val="00326069"/>
    <w:rsid w:val="003271F7"/>
    <w:rsid w:val="00327417"/>
    <w:rsid w:val="00334392"/>
    <w:rsid w:val="00336DCE"/>
    <w:rsid w:val="003406FC"/>
    <w:rsid w:val="0034070F"/>
    <w:rsid w:val="00341DE8"/>
    <w:rsid w:val="00343F84"/>
    <w:rsid w:val="00344306"/>
    <w:rsid w:val="003459B4"/>
    <w:rsid w:val="00346906"/>
    <w:rsid w:val="003479AD"/>
    <w:rsid w:val="0035055F"/>
    <w:rsid w:val="0035075D"/>
    <w:rsid w:val="0035402C"/>
    <w:rsid w:val="003547C5"/>
    <w:rsid w:val="0035565F"/>
    <w:rsid w:val="00356449"/>
    <w:rsid w:val="00356C56"/>
    <w:rsid w:val="003579CD"/>
    <w:rsid w:val="003619FA"/>
    <w:rsid w:val="0036223A"/>
    <w:rsid w:val="003637B2"/>
    <w:rsid w:val="00366BA2"/>
    <w:rsid w:val="00367DD4"/>
    <w:rsid w:val="00370D76"/>
    <w:rsid w:val="003719C5"/>
    <w:rsid w:val="00371C59"/>
    <w:rsid w:val="0037348B"/>
    <w:rsid w:val="00374514"/>
    <w:rsid w:val="00374543"/>
    <w:rsid w:val="0037494C"/>
    <w:rsid w:val="00375A88"/>
    <w:rsid w:val="003765D1"/>
    <w:rsid w:val="003772A5"/>
    <w:rsid w:val="00377E13"/>
    <w:rsid w:val="003804D1"/>
    <w:rsid w:val="00381297"/>
    <w:rsid w:val="00381F5E"/>
    <w:rsid w:val="003857A8"/>
    <w:rsid w:val="00385BB8"/>
    <w:rsid w:val="00385F76"/>
    <w:rsid w:val="003867C4"/>
    <w:rsid w:val="00386C19"/>
    <w:rsid w:val="0038721A"/>
    <w:rsid w:val="00390113"/>
    <w:rsid w:val="00391689"/>
    <w:rsid w:val="00393492"/>
    <w:rsid w:val="00394953"/>
    <w:rsid w:val="0039574E"/>
    <w:rsid w:val="003A03F1"/>
    <w:rsid w:val="003A113B"/>
    <w:rsid w:val="003A2504"/>
    <w:rsid w:val="003A46E7"/>
    <w:rsid w:val="003A4E3D"/>
    <w:rsid w:val="003A6AE4"/>
    <w:rsid w:val="003A6F07"/>
    <w:rsid w:val="003A7610"/>
    <w:rsid w:val="003A781E"/>
    <w:rsid w:val="003B0179"/>
    <w:rsid w:val="003B022E"/>
    <w:rsid w:val="003B0582"/>
    <w:rsid w:val="003B0787"/>
    <w:rsid w:val="003B29BE"/>
    <w:rsid w:val="003B307F"/>
    <w:rsid w:val="003B66E5"/>
    <w:rsid w:val="003B6EE9"/>
    <w:rsid w:val="003B7380"/>
    <w:rsid w:val="003B7E16"/>
    <w:rsid w:val="003C0B6C"/>
    <w:rsid w:val="003C0E30"/>
    <w:rsid w:val="003C17BC"/>
    <w:rsid w:val="003C1EA4"/>
    <w:rsid w:val="003C2200"/>
    <w:rsid w:val="003C3259"/>
    <w:rsid w:val="003C3AF7"/>
    <w:rsid w:val="003C4283"/>
    <w:rsid w:val="003C4EDB"/>
    <w:rsid w:val="003C5511"/>
    <w:rsid w:val="003D27B9"/>
    <w:rsid w:val="003D27E5"/>
    <w:rsid w:val="003D319F"/>
    <w:rsid w:val="003D33B9"/>
    <w:rsid w:val="003D3A6D"/>
    <w:rsid w:val="003D4020"/>
    <w:rsid w:val="003D4FC7"/>
    <w:rsid w:val="003D5BBE"/>
    <w:rsid w:val="003D61B8"/>
    <w:rsid w:val="003D7372"/>
    <w:rsid w:val="003E103B"/>
    <w:rsid w:val="003E16C6"/>
    <w:rsid w:val="003E2279"/>
    <w:rsid w:val="003E52DB"/>
    <w:rsid w:val="003E5695"/>
    <w:rsid w:val="003F2307"/>
    <w:rsid w:val="003F3010"/>
    <w:rsid w:val="003F3EF3"/>
    <w:rsid w:val="003F711E"/>
    <w:rsid w:val="003F736A"/>
    <w:rsid w:val="00400C33"/>
    <w:rsid w:val="00400E5F"/>
    <w:rsid w:val="0040194A"/>
    <w:rsid w:val="004021E2"/>
    <w:rsid w:val="004040D2"/>
    <w:rsid w:val="0040426E"/>
    <w:rsid w:val="0040513A"/>
    <w:rsid w:val="00406FF5"/>
    <w:rsid w:val="00407523"/>
    <w:rsid w:val="00410037"/>
    <w:rsid w:val="00410211"/>
    <w:rsid w:val="00410435"/>
    <w:rsid w:val="0041174B"/>
    <w:rsid w:val="004119AB"/>
    <w:rsid w:val="00411C4F"/>
    <w:rsid w:val="00412080"/>
    <w:rsid w:val="004130D6"/>
    <w:rsid w:val="0041333C"/>
    <w:rsid w:val="00414318"/>
    <w:rsid w:val="00414ACA"/>
    <w:rsid w:val="004150DA"/>
    <w:rsid w:val="00415899"/>
    <w:rsid w:val="00416065"/>
    <w:rsid w:val="0041771D"/>
    <w:rsid w:val="004200F5"/>
    <w:rsid w:val="00420EBB"/>
    <w:rsid w:val="00420F6D"/>
    <w:rsid w:val="004221A0"/>
    <w:rsid w:val="004239F6"/>
    <w:rsid w:val="00423FD7"/>
    <w:rsid w:val="004251BF"/>
    <w:rsid w:val="004263C5"/>
    <w:rsid w:val="0042697E"/>
    <w:rsid w:val="004279F8"/>
    <w:rsid w:val="00427B09"/>
    <w:rsid w:val="00433EEA"/>
    <w:rsid w:val="00435600"/>
    <w:rsid w:val="00435CC1"/>
    <w:rsid w:val="00436B23"/>
    <w:rsid w:val="00437C25"/>
    <w:rsid w:val="00440C72"/>
    <w:rsid w:val="004417E7"/>
    <w:rsid w:val="00444604"/>
    <w:rsid w:val="004448C1"/>
    <w:rsid w:val="004451B8"/>
    <w:rsid w:val="00445FE9"/>
    <w:rsid w:val="004474D6"/>
    <w:rsid w:val="00451678"/>
    <w:rsid w:val="00452173"/>
    <w:rsid w:val="00452F86"/>
    <w:rsid w:val="00453AB1"/>
    <w:rsid w:val="00453DAC"/>
    <w:rsid w:val="00454015"/>
    <w:rsid w:val="00455B45"/>
    <w:rsid w:val="0045637A"/>
    <w:rsid w:val="0045670E"/>
    <w:rsid w:val="00456B8D"/>
    <w:rsid w:val="00457DF9"/>
    <w:rsid w:val="00460187"/>
    <w:rsid w:val="00460608"/>
    <w:rsid w:val="00460803"/>
    <w:rsid w:val="00460D02"/>
    <w:rsid w:val="004619EC"/>
    <w:rsid w:val="00462119"/>
    <w:rsid w:val="00462DE6"/>
    <w:rsid w:val="0046373E"/>
    <w:rsid w:val="0046537E"/>
    <w:rsid w:val="004657AD"/>
    <w:rsid w:val="00470B04"/>
    <w:rsid w:val="004726D9"/>
    <w:rsid w:val="00472C68"/>
    <w:rsid w:val="00474069"/>
    <w:rsid w:val="00474F93"/>
    <w:rsid w:val="004756BD"/>
    <w:rsid w:val="00476811"/>
    <w:rsid w:val="00476AC8"/>
    <w:rsid w:val="0048013F"/>
    <w:rsid w:val="00481596"/>
    <w:rsid w:val="004847ED"/>
    <w:rsid w:val="00485053"/>
    <w:rsid w:val="0048522D"/>
    <w:rsid w:val="00485377"/>
    <w:rsid w:val="0048554B"/>
    <w:rsid w:val="004865B7"/>
    <w:rsid w:val="00486754"/>
    <w:rsid w:val="00486CA0"/>
    <w:rsid w:val="00487057"/>
    <w:rsid w:val="004870E3"/>
    <w:rsid w:val="00487388"/>
    <w:rsid w:val="004873E9"/>
    <w:rsid w:val="00487A0C"/>
    <w:rsid w:val="004904EC"/>
    <w:rsid w:val="0049060C"/>
    <w:rsid w:val="004909DC"/>
    <w:rsid w:val="00490B84"/>
    <w:rsid w:val="00490C25"/>
    <w:rsid w:val="00491DF3"/>
    <w:rsid w:val="0049218F"/>
    <w:rsid w:val="00492210"/>
    <w:rsid w:val="00492C1A"/>
    <w:rsid w:val="00493523"/>
    <w:rsid w:val="00493C8E"/>
    <w:rsid w:val="0049496A"/>
    <w:rsid w:val="00494F64"/>
    <w:rsid w:val="00495CBE"/>
    <w:rsid w:val="00495D43"/>
    <w:rsid w:val="004969A4"/>
    <w:rsid w:val="004A0A1C"/>
    <w:rsid w:val="004A31A7"/>
    <w:rsid w:val="004A34BB"/>
    <w:rsid w:val="004A3502"/>
    <w:rsid w:val="004A4371"/>
    <w:rsid w:val="004A567C"/>
    <w:rsid w:val="004A7702"/>
    <w:rsid w:val="004A7C39"/>
    <w:rsid w:val="004B08AF"/>
    <w:rsid w:val="004B0DF1"/>
    <w:rsid w:val="004B19B3"/>
    <w:rsid w:val="004B2612"/>
    <w:rsid w:val="004B263E"/>
    <w:rsid w:val="004B298B"/>
    <w:rsid w:val="004B3196"/>
    <w:rsid w:val="004B3EC9"/>
    <w:rsid w:val="004B4D4E"/>
    <w:rsid w:val="004B68E3"/>
    <w:rsid w:val="004C0402"/>
    <w:rsid w:val="004C236D"/>
    <w:rsid w:val="004C3513"/>
    <w:rsid w:val="004C3E18"/>
    <w:rsid w:val="004C500D"/>
    <w:rsid w:val="004C50DF"/>
    <w:rsid w:val="004C5F82"/>
    <w:rsid w:val="004C7353"/>
    <w:rsid w:val="004C7CA8"/>
    <w:rsid w:val="004C7E8C"/>
    <w:rsid w:val="004D0437"/>
    <w:rsid w:val="004D2C7C"/>
    <w:rsid w:val="004D3774"/>
    <w:rsid w:val="004D3B11"/>
    <w:rsid w:val="004D3DCE"/>
    <w:rsid w:val="004D40ED"/>
    <w:rsid w:val="004D4BA3"/>
    <w:rsid w:val="004D4EF2"/>
    <w:rsid w:val="004D6E12"/>
    <w:rsid w:val="004E0134"/>
    <w:rsid w:val="004E09C2"/>
    <w:rsid w:val="004E3010"/>
    <w:rsid w:val="004E31A3"/>
    <w:rsid w:val="004E325F"/>
    <w:rsid w:val="004E3C16"/>
    <w:rsid w:val="004E408F"/>
    <w:rsid w:val="004E489C"/>
    <w:rsid w:val="004E4953"/>
    <w:rsid w:val="004E4996"/>
    <w:rsid w:val="004E5155"/>
    <w:rsid w:val="004E642D"/>
    <w:rsid w:val="004E6448"/>
    <w:rsid w:val="004F0DCE"/>
    <w:rsid w:val="004F0DE6"/>
    <w:rsid w:val="004F2EE4"/>
    <w:rsid w:val="004F3210"/>
    <w:rsid w:val="004F350B"/>
    <w:rsid w:val="004F3C74"/>
    <w:rsid w:val="004F487E"/>
    <w:rsid w:val="004F4A29"/>
    <w:rsid w:val="004F5FCC"/>
    <w:rsid w:val="004F6D90"/>
    <w:rsid w:val="004F71DF"/>
    <w:rsid w:val="0050006B"/>
    <w:rsid w:val="00500F61"/>
    <w:rsid w:val="00502738"/>
    <w:rsid w:val="00503B76"/>
    <w:rsid w:val="00503D8D"/>
    <w:rsid w:val="00503DFF"/>
    <w:rsid w:val="005062A9"/>
    <w:rsid w:val="005067D2"/>
    <w:rsid w:val="00507471"/>
    <w:rsid w:val="005079E0"/>
    <w:rsid w:val="00507DC7"/>
    <w:rsid w:val="00510358"/>
    <w:rsid w:val="005113B3"/>
    <w:rsid w:val="00511654"/>
    <w:rsid w:val="00512D12"/>
    <w:rsid w:val="005133C4"/>
    <w:rsid w:val="00516DFE"/>
    <w:rsid w:val="00516F48"/>
    <w:rsid w:val="00517146"/>
    <w:rsid w:val="005173DF"/>
    <w:rsid w:val="00517F59"/>
    <w:rsid w:val="005205C5"/>
    <w:rsid w:val="00522274"/>
    <w:rsid w:val="00522676"/>
    <w:rsid w:val="005228A6"/>
    <w:rsid w:val="00523369"/>
    <w:rsid w:val="00523998"/>
    <w:rsid w:val="0052464C"/>
    <w:rsid w:val="00524B24"/>
    <w:rsid w:val="005269B6"/>
    <w:rsid w:val="00527DC4"/>
    <w:rsid w:val="00531E0D"/>
    <w:rsid w:val="00532EB3"/>
    <w:rsid w:val="00533C96"/>
    <w:rsid w:val="00533E7D"/>
    <w:rsid w:val="00534D00"/>
    <w:rsid w:val="0053559D"/>
    <w:rsid w:val="005372A7"/>
    <w:rsid w:val="005374DD"/>
    <w:rsid w:val="00540068"/>
    <w:rsid w:val="005406F8"/>
    <w:rsid w:val="00540C51"/>
    <w:rsid w:val="00542CDB"/>
    <w:rsid w:val="00547867"/>
    <w:rsid w:val="005517F9"/>
    <w:rsid w:val="005518E9"/>
    <w:rsid w:val="005519BD"/>
    <w:rsid w:val="00551EEF"/>
    <w:rsid w:val="00552C23"/>
    <w:rsid w:val="00554E7C"/>
    <w:rsid w:val="00555F1C"/>
    <w:rsid w:val="005626DE"/>
    <w:rsid w:val="005635CB"/>
    <w:rsid w:val="00563632"/>
    <w:rsid w:val="00563ADC"/>
    <w:rsid w:val="0056444B"/>
    <w:rsid w:val="0056461F"/>
    <w:rsid w:val="00564947"/>
    <w:rsid w:val="005656DB"/>
    <w:rsid w:val="00566203"/>
    <w:rsid w:val="0056696C"/>
    <w:rsid w:val="005703DC"/>
    <w:rsid w:val="00570BE3"/>
    <w:rsid w:val="005730D5"/>
    <w:rsid w:val="00573A3A"/>
    <w:rsid w:val="00574CC1"/>
    <w:rsid w:val="0057505C"/>
    <w:rsid w:val="0057551F"/>
    <w:rsid w:val="00576646"/>
    <w:rsid w:val="00580C9A"/>
    <w:rsid w:val="0058144B"/>
    <w:rsid w:val="0058196F"/>
    <w:rsid w:val="0058284A"/>
    <w:rsid w:val="005830A8"/>
    <w:rsid w:val="005844CD"/>
    <w:rsid w:val="00584AD3"/>
    <w:rsid w:val="0058677C"/>
    <w:rsid w:val="00590EDD"/>
    <w:rsid w:val="00590F70"/>
    <w:rsid w:val="0059151B"/>
    <w:rsid w:val="0059242D"/>
    <w:rsid w:val="0059275D"/>
    <w:rsid w:val="00592CDF"/>
    <w:rsid w:val="00593511"/>
    <w:rsid w:val="005935F9"/>
    <w:rsid w:val="0059457C"/>
    <w:rsid w:val="00594A25"/>
    <w:rsid w:val="00595719"/>
    <w:rsid w:val="00596568"/>
    <w:rsid w:val="0059767F"/>
    <w:rsid w:val="00597BDC"/>
    <w:rsid w:val="00597DF2"/>
    <w:rsid w:val="005A061F"/>
    <w:rsid w:val="005A0B90"/>
    <w:rsid w:val="005A28B4"/>
    <w:rsid w:val="005A2F1D"/>
    <w:rsid w:val="005A35C0"/>
    <w:rsid w:val="005A3AD8"/>
    <w:rsid w:val="005A3E47"/>
    <w:rsid w:val="005A47E7"/>
    <w:rsid w:val="005A52BE"/>
    <w:rsid w:val="005A584B"/>
    <w:rsid w:val="005A72DD"/>
    <w:rsid w:val="005A7BA8"/>
    <w:rsid w:val="005B1AA4"/>
    <w:rsid w:val="005B2160"/>
    <w:rsid w:val="005B2CB8"/>
    <w:rsid w:val="005B327D"/>
    <w:rsid w:val="005B3718"/>
    <w:rsid w:val="005B47BE"/>
    <w:rsid w:val="005B4B16"/>
    <w:rsid w:val="005B4FBF"/>
    <w:rsid w:val="005B53CA"/>
    <w:rsid w:val="005B54AE"/>
    <w:rsid w:val="005B596E"/>
    <w:rsid w:val="005C044D"/>
    <w:rsid w:val="005C058F"/>
    <w:rsid w:val="005C078B"/>
    <w:rsid w:val="005C19E4"/>
    <w:rsid w:val="005C1B03"/>
    <w:rsid w:val="005C2821"/>
    <w:rsid w:val="005C3899"/>
    <w:rsid w:val="005C3B0A"/>
    <w:rsid w:val="005C63FC"/>
    <w:rsid w:val="005C642F"/>
    <w:rsid w:val="005C726C"/>
    <w:rsid w:val="005C7F38"/>
    <w:rsid w:val="005D0B2B"/>
    <w:rsid w:val="005D1153"/>
    <w:rsid w:val="005D4C1C"/>
    <w:rsid w:val="005D51AF"/>
    <w:rsid w:val="005D5B8D"/>
    <w:rsid w:val="005D5C20"/>
    <w:rsid w:val="005D5CA8"/>
    <w:rsid w:val="005D7562"/>
    <w:rsid w:val="005D770F"/>
    <w:rsid w:val="005E1166"/>
    <w:rsid w:val="005E2117"/>
    <w:rsid w:val="005E21FC"/>
    <w:rsid w:val="005E316D"/>
    <w:rsid w:val="005E4D0F"/>
    <w:rsid w:val="005E5593"/>
    <w:rsid w:val="005E7E7D"/>
    <w:rsid w:val="005F0C6E"/>
    <w:rsid w:val="005F1A57"/>
    <w:rsid w:val="005F2963"/>
    <w:rsid w:val="005F3DD1"/>
    <w:rsid w:val="005F3E0C"/>
    <w:rsid w:val="005F5457"/>
    <w:rsid w:val="005F5646"/>
    <w:rsid w:val="005F63F0"/>
    <w:rsid w:val="006030F8"/>
    <w:rsid w:val="00603D62"/>
    <w:rsid w:val="0060441D"/>
    <w:rsid w:val="00604B02"/>
    <w:rsid w:val="006053B1"/>
    <w:rsid w:val="0060618C"/>
    <w:rsid w:val="0060640F"/>
    <w:rsid w:val="00606A0F"/>
    <w:rsid w:val="00607609"/>
    <w:rsid w:val="006078D6"/>
    <w:rsid w:val="00607979"/>
    <w:rsid w:val="00607E15"/>
    <w:rsid w:val="00610AF4"/>
    <w:rsid w:val="00611B00"/>
    <w:rsid w:val="00611C4C"/>
    <w:rsid w:val="00611F8C"/>
    <w:rsid w:val="00613DA6"/>
    <w:rsid w:val="006155D9"/>
    <w:rsid w:val="00615FB3"/>
    <w:rsid w:val="00616151"/>
    <w:rsid w:val="006176A2"/>
    <w:rsid w:val="00620F88"/>
    <w:rsid w:val="006223F9"/>
    <w:rsid w:val="0062413E"/>
    <w:rsid w:val="006242EC"/>
    <w:rsid w:val="00624570"/>
    <w:rsid w:val="006249EF"/>
    <w:rsid w:val="00625D06"/>
    <w:rsid w:val="006265D8"/>
    <w:rsid w:val="00626723"/>
    <w:rsid w:val="0062684C"/>
    <w:rsid w:val="00627538"/>
    <w:rsid w:val="00627B7A"/>
    <w:rsid w:val="00627CA8"/>
    <w:rsid w:val="00630593"/>
    <w:rsid w:val="00630972"/>
    <w:rsid w:val="006311D9"/>
    <w:rsid w:val="006319F8"/>
    <w:rsid w:val="00631F10"/>
    <w:rsid w:val="00632316"/>
    <w:rsid w:val="0063262A"/>
    <w:rsid w:val="00632AF7"/>
    <w:rsid w:val="00632FA4"/>
    <w:rsid w:val="006349FA"/>
    <w:rsid w:val="006357A7"/>
    <w:rsid w:val="006367A2"/>
    <w:rsid w:val="0064029B"/>
    <w:rsid w:val="0064189C"/>
    <w:rsid w:val="00641AAE"/>
    <w:rsid w:val="00644A7C"/>
    <w:rsid w:val="00644C50"/>
    <w:rsid w:val="00644EB2"/>
    <w:rsid w:val="00650772"/>
    <w:rsid w:val="00650D6A"/>
    <w:rsid w:val="00652769"/>
    <w:rsid w:val="00652EFF"/>
    <w:rsid w:val="006548E3"/>
    <w:rsid w:val="006549E0"/>
    <w:rsid w:val="0065532D"/>
    <w:rsid w:val="00655DB9"/>
    <w:rsid w:val="0065756E"/>
    <w:rsid w:val="006576E5"/>
    <w:rsid w:val="00657915"/>
    <w:rsid w:val="006605C8"/>
    <w:rsid w:val="006635F7"/>
    <w:rsid w:val="00664EA3"/>
    <w:rsid w:val="00665AC3"/>
    <w:rsid w:val="00666223"/>
    <w:rsid w:val="00670660"/>
    <w:rsid w:val="006715E7"/>
    <w:rsid w:val="0067171C"/>
    <w:rsid w:val="00671FB3"/>
    <w:rsid w:val="006723E0"/>
    <w:rsid w:val="00673222"/>
    <w:rsid w:val="006741D4"/>
    <w:rsid w:val="006752E2"/>
    <w:rsid w:val="006776B2"/>
    <w:rsid w:val="00677A5C"/>
    <w:rsid w:val="00677AB0"/>
    <w:rsid w:val="0068205F"/>
    <w:rsid w:val="00682982"/>
    <w:rsid w:val="00683334"/>
    <w:rsid w:val="00683E63"/>
    <w:rsid w:val="006845C8"/>
    <w:rsid w:val="00686BFC"/>
    <w:rsid w:val="00687C5B"/>
    <w:rsid w:val="006902CF"/>
    <w:rsid w:val="00690304"/>
    <w:rsid w:val="00692188"/>
    <w:rsid w:val="0069274F"/>
    <w:rsid w:val="006945F6"/>
    <w:rsid w:val="006949E2"/>
    <w:rsid w:val="006966F6"/>
    <w:rsid w:val="00697DA3"/>
    <w:rsid w:val="006A05F7"/>
    <w:rsid w:val="006A08F5"/>
    <w:rsid w:val="006A1296"/>
    <w:rsid w:val="006A148B"/>
    <w:rsid w:val="006A1932"/>
    <w:rsid w:val="006A24D5"/>
    <w:rsid w:val="006A2FB7"/>
    <w:rsid w:val="006A345F"/>
    <w:rsid w:val="006A45A5"/>
    <w:rsid w:val="006A600A"/>
    <w:rsid w:val="006A6DFB"/>
    <w:rsid w:val="006B081B"/>
    <w:rsid w:val="006B3197"/>
    <w:rsid w:val="006B3802"/>
    <w:rsid w:val="006B3EB3"/>
    <w:rsid w:val="006B4093"/>
    <w:rsid w:val="006B4773"/>
    <w:rsid w:val="006B497B"/>
    <w:rsid w:val="006B4FE2"/>
    <w:rsid w:val="006B521D"/>
    <w:rsid w:val="006B7931"/>
    <w:rsid w:val="006C023C"/>
    <w:rsid w:val="006C0B64"/>
    <w:rsid w:val="006C28E0"/>
    <w:rsid w:val="006C2E7F"/>
    <w:rsid w:val="006C3EF1"/>
    <w:rsid w:val="006C4673"/>
    <w:rsid w:val="006C549B"/>
    <w:rsid w:val="006C55CC"/>
    <w:rsid w:val="006C5713"/>
    <w:rsid w:val="006C6CAB"/>
    <w:rsid w:val="006C7B91"/>
    <w:rsid w:val="006D0058"/>
    <w:rsid w:val="006D0788"/>
    <w:rsid w:val="006D0DC8"/>
    <w:rsid w:val="006D3D42"/>
    <w:rsid w:val="006D4236"/>
    <w:rsid w:val="006D4687"/>
    <w:rsid w:val="006D4803"/>
    <w:rsid w:val="006D4F30"/>
    <w:rsid w:val="006D6729"/>
    <w:rsid w:val="006D793E"/>
    <w:rsid w:val="006D7FFE"/>
    <w:rsid w:val="006E102C"/>
    <w:rsid w:val="006E5C52"/>
    <w:rsid w:val="006E62F1"/>
    <w:rsid w:val="006E6C7B"/>
    <w:rsid w:val="006F09B6"/>
    <w:rsid w:val="006F160E"/>
    <w:rsid w:val="006F1FB8"/>
    <w:rsid w:val="006F228A"/>
    <w:rsid w:val="006F3C0C"/>
    <w:rsid w:val="006F408C"/>
    <w:rsid w:val="006F4B04"/>
    <w:rsid w:val="006F54E3"/>
    <w:rsid w:val="006F6034"/>
    <w:rsid w:val="006F65CB"/>
    <w:rsid w:val="006F69BF"/>
    <w:rsid w:val="006F6DFC"/>
    <w:rsid w:val="0070067C"/>
    <w:rsid w:val="007007F8"/>
    <w:rsid w:val="007011B0"/>
    <w:rsid w:val="00701D35"/>
    <w:rsid w:val="00701F8A"/>
    <w:rsid w:val="007025BC"/>
    <w:rsid w:val="007055DC"/>
    <w:rsid w:val="0071080C"/>
    <w:rsid w:val="00710C15"/>
    <w:rsid w:val="00712684"/>
    <w:rsid w:val="00712A23"/>
    <w:rsid w:val="007148F3"/>
    <w:rsid w:val="007153D2"/>
    <w:rsid w:val="007156CF"/>
    <w:rsid w:val="007162C0"/>
    <w:rsid w:val="0072152E"/>
    <w:rsid w:val="00721D75"/>
    <w:rsid w:val="007226C7"/>
    <w:rsid w:val="00724ED9"/>
    <w:rsid w:val="0072504C"/>
    <w:rsid w:val="00725548"/>
    <w:rsid w:val="007265B8"/>
    <w:rsid w:val="007274F6"/>
    <w:rsid w:val="0073026B"/>
    <w:rsid w:val="00731993"/>
    <w:rsid w:val="00731D56"/>
    <w:rsid w:val="00731E15"/>
    <w:rsid w:val="00732CCB"/>
    <w:rsid w:val="00733B68"/>
    <w:rsid w:val="00734A48"/>
    <w:rsid w:val="00734F49"/>
    <w:rsid w:val="00736BE3"/>
    <w:rsid w:val="00737340"/>
    <w:rsid w:val="00737775"/>
    <w:rsid w:val="00737BEC"/>
    <w:rsid w:val="00737C49"/>
    <w:rsid w:val="00742CFA"/>
    <w:rsid w:val="007454D8"/>
    <w:rsid w:val="00745E3D"/>
    <w:rsid w:val="007462C4"/>
    <w:rsid w:val="00746DE9"/>
    <w:rsid w:val="00747D93"/>
    <w:rsid w:val="00750A7F"/>
    <w:rsid w:val="00750EC4"/>
    <w:rsid w:val="00751324"/>
    <w:rsid w:val="00751CF2"/>
    <w:rsid w:val="00751E2E"/>
    <w:rsid w:val="00752208"/>
    <w:rsid w:val="00752A1A"/>
    <w:rsid w:val="00754A84"/>
    <w:rsid w:val="007558A8"/>
    <w:rsid w:val="00756596"/>
    <w:rsid w:val="00756CD1"/>
    <w:rsid w:val="00756F75"/>
    <w:rsid w:val="00757108"/>
    <w:rsid w:val="00757BBA"/>
    <w:rsid w:val="00761C12"/>
    <w:rsid w:val="00761E7E"/>
    <w:rsid w:val="007622B9"/>
    <w:rsid w:val="00763676"/>
    <w:rsid w:val="00763B70"/>
    <w:rsid w:val="00763F68"/>
    <w:rsid w:val="007649A2"/>
    <w:rsid w:val="0076618D"/>
    <w:rsid w:val="00766493"/>
    <w:rsid w:val="00766B1B"/>
    <w:rsid w:val="00767618"/>
    <w:rsid w:val="00767DDA"/>
    <w:rsid w:val="00772188"/>
    <w:rsid w:val="007723A3"/>
    <w:rsid w:val="00772E61"/>
    <w:rsid w:val="0077338B"/>
    <w:rsid w:val="00773BA4"/>
    <w:rsid w:val="00775B98"/>
    <w:rsid w:val="00776B0A"/>
    <w:rsid w:val="00777540"/>
    <w:rsid w:val="00781EED"/>
    <w:rsid w:val="007830F3"/>
    <w:rsid w:val="00786976"/>
    <w:rsid w:val="0078736C"/>
    <w:rsid w:val="0078783D"/>
    <w:rsid w:val="00787ACC"/>
    <w:rsid w:val="00787E2A"/>
    <w:rsid w:val="00787F5B"/>
    <w:rsid w:val="007907A1"/>
    <w:rsid w:val="00791C58"/>
    <w:rsid w:val="00791EED"/>
    <w:rsid w:val="007924B1"/>
    <w:rsid w:val="00792CF4"/>
    <w:rsid w:val="007935D7"/>
    <w:rsid w:val="007939EC"/>
    <w:rsid w:val="00794C2F"/>
    <w:rsid w:val="00794EAB"/>
    <w:rsid w:val="007950B4"/>
    <w:rsid w:val="00796214"/>
    <w:rsid w:val="00796297"/>
    <w:rsid w:val="00796346"/>
    <w:rsid w:val="007973EA"/>
    <w:rsid w:val="00797A52"/>
    <w:rsid w:val="007A026B"/>
    <w:rsid w:val="007A0804"/>
    <w:rsid w:val="007A25C9"/>
    <w:rsid w:val="007A2C91"/>
    <w:rsid w:val="007A4B76"/>
    <w:rsid w:val="007A6060"/>
    <w:rsid w:val="007A6E6C"/>
    <w:rsid w:val="007A7116"/>
    <w:rsid w:val="007A79EC"/>
    <w:rsid w:val="007B00AF"/>
    <w:rsid w:val="007B0A65"/>
    <w:rsid w:val="007B1940"/>
    <w:rsid w:val="007B1942"/>
    <w:rsid w:val="007B1A23"/>
    <w:rsid w:val="007B1B8C"/>
    <w:rsid w:val="007B1BC5"/>
    <w:rsid w:val="007B2DC1"/>
    <w:rsid w:val="007B331B"/>
    <w:rsid w:val="007B3FF7"/>
    <w:rsid w:val="007B4392"/>
    <w:rsid w:val="007B66DE"/>
    <w:rsid w:val="007B71C2"/>
    <w:rsid w:val="007B7FF5"/>
    <w:rsid w:val="007C02EF"/>
    <w:rsid w:val="007C0A5A"/>
    <w:rsid w:val="007C0D73"/>
    <w:rsid w:val="007C150E"/>
    <w:rsid w:val="007C18DB"/>
    <w:rsid w:val="007C2D54"/>
    <w:rsid w:val="007C404D"/>
    <w:rsid w:val="007C4404"/>
    <w:rsid w:val="007C4539"/>
    <w:rsid w:val="007C485E"/>
    <w:rsid w:val="007C52DA"/>
    <w:rsid w:val="007C5CF6"/>
    <w:rsid w:val="007C63AF"/>
    <w:rsid w:val="007C6B2C"/>
    <w:rsid w:val="007C6D2B"/>
    <w:rsid w:val="007C756D"/>
    <w:rsid w:val="007D08CF"/>
    <w:rsid w:val="007D19C0"/>
    <w:rsid w:val="007D21CC"/>
    <w:rsid w:val="007D30EB"/>
    <w:rsid w:val="007D5719"/>
    <w:rsid w:val="007D5E28"/>
    <w:rsid w:val="007D5F34"/>
    <w:rsid w:val="007D66AC"/>
    <w:rsid w:val="007D6F9F"/>
    <w:rsid w:val="007D765B"/>
    <w:rsid w:val="007E03B5"/>
    <w:rsid w:val="007E1144"/>
    <w:rsid w:val="007E2C3B"/>
    <w:rsid w:val="007E4D56"/>
    <w:rsid w:val="007E5322"/>
    <w:rsid w:val="007E6AB9"/>
    <w:rsid w:val="007E7FF7"/>
    <w:rsid w:val="007F003B"/>
    <w:rsid w:val="007F080D"/>
    <w:rsid w:val="007F09A0"/>
    <w:rsid w:val="007F1958"/>
    <w:rsid w:val="007F1BB6"/>
    <w:rsid w:val="007F3429"/>
    <w:rsid w:val="007F389F"/>
    <w:rsid w:val="007F3D7F"/>
    <w:rsid w:val="007F402E"/>
    <w:rsid w:val="007F40A3"/>
    <w:rsid w:val="007F48D1"/>
    <w:rsid w:val="007F5118"/>
    <w:rsid w:val="007F6043"/>
    <w:rsid w:val="007F6D66"/>
    <w:rsid w:val="007F7223"/>
    <w:rsid w:val="007F75C2"/>
    <w:rsid w:val="007F78C2"/>
    <w:rsid w:val="008003BE"/>
    <w:rsid w:val="008015A5"/>
    <w:rsid w:val="00801894"/>
    <w:rsid w:val="00802459"/>
    <w:rsid w:val="008034AC"/>
    <w:rsid w:val="00803B2D"/>
    <w:rsid w:val="00803E13"/>
    <w:rsid w:val="00804498"/>
    <w:rsid w:val="00806655"/>
    <w:rsid w:val="00806B58"/>
    <w:rsid w:val="00807A54"/>
    <w:rsid w:val="00810331"/>
    <w:rsid w:val="00810387"/>
    <w:rsid w:val="008107FC"/>
    <w:rsid w:val="00810F51"/>
    <w:rsid w:val="00811612"/>
    <w:rsid w:val="0081298F"/>
    <w:rsid w:val="00812A69"/>
    <w:rsid w:val="00814D5B"/>
    <w:rsid w:val="00815545"/>
    <w:rsid w:val="00815A25"/>
    <w:rsid w:val="00815E08"/>
    <w:rsid w:val="008162F8"/>
    <w:rsid w:val="00817DF1"/>
    <w:rsid w:val="0082001E"/>
    <w:rsid w:val="00820051"/>
    <w:rsid w:val="008204E4"/>
    <w:rsid w:val="0082152D"/>
    <w:rsid w:val="008235E3"/>
    <w:rsid w:val="008243CA"/>
    <w:rsid w:val="00824F08"/>
    <w:rsid w:val="008261B1"/>
    <w:rsid w:val="00826657"/>
    <w:rsid w:val="008266E3"/>
    <w:rsid w:val="008269EB"/>
    <w:rsid w:val="00826CDF"/>
    <w:rsid w:val="008321A5"/>
    <w:rsid w:val="00832EC6"/>
    <w:rsid w:val="00833414"/>
    <w:rsid w:val="00833B54"/>
    <w:rsid w:val="00836FA2"/>
    <w:rsid w:val="0083728A"/>
    <w:rsid w:val="00840D9E"/>
    <w:rsid w:val="008417DB"/>
    <w:rsid w:val="00842612"/>
    <w:rsid w:val="0084367B"/>
    <w:rsid w:val="00843C33"/>
    <w:rsid w:val="00845675"/>
    <w:rsid w:val="008460E5"/>
    <w:rsid w:val="00846174"/>
    <w:rsid w:val="008464BC"/>
    <w:rsid w:val="008501B0"/>
    <w:rsid w:val="00850CE7"/>
    <w:rsid w:val="00851886"/>
    <w:rsid w:val="008520DE"/>
    <w:rsid w:val="00853529"/>
    <w:rsid w:val="0085669B"/>
    <w:rsid w:val="0085794E"/>
    <w:rsid w:val="0085796B"/>
    <w:rsid w:val="00857AD6"/>
    <w:rsid w:val="00860D00"/>
    <w:rsid w:val="0086250C"/>
    <w:rsid w:val="00864B61"/>
    <w:rsid w:val="0086523D"/>
    <w:rsid w:val="00865C62"/>
    <w:rsid w:val="0086673A"/>
    <w:rsid w:val="00866791"/>
    <w:rsid w:val="008671FB"/>
    <w:rsid w:val="00867C2D"/>
    <w:rsid w:val="00867E81"/>
    <w:rsid w:val="008726B6"/>
    <w:rsid w:val="0087292E"/>
    <w:rsid w:val="00873A17"/>
    <w:rsid w:val="00875056"/>
    <w:rsid w:val="008753A1"/>
    <w:rsid w:val="00875AC3"/>
    <w:rsid w:val="00875FCE"/>
    <w:rsid w:val="00876C48"/>
    <w:rsid w:val="00876F42"/>
    <w:rsid w:val="00877AB8"/>
    <w:rsid w:val="00877AEF"/>
    <w:rsid w:val="00880D36"/>
    <w:rsid w:val="008818A1"/>
    <w:rsid w:val="00881D6B"/>
    <w:rsid w:val="00883CD3"/>
    <w:rsid w:val="008845F7"/>
    <w:rsid w:val="00884E3C"/>
    <w:rsid w:val="00886402"/>
    <w:rsid w:val="00886487"/>
    <w:rsid w:val="00886C6C"/>
    <w:rsid w:val="0088737A"/>
    <w:rsid w:val="00887F3E"/>
    <w:rsid w:val="00890213"/>
    <w:rsid w:val="00890A89"/>
    <w:rsid w:val="008921D6"/>
    <w:rsid w:val="0089275F"/>
    <w:rsid w:val="0089390F"/>
    <w:rsid w:val="00894725"/>
    <w:rsid w:val="00895724"/>
    <w:rsid w:val="00895E11"/>
    <w:rsid w:val="00895F30"/>
    <w:rsid w:val="008A056F"/>
    <w:rsid w:val="008A1634"/>
    <w:rsid w:val="008A35C5"/>
    <w:rsid w:val="008A3D82"/>
    <w:rsid w:val="008A4482"/>
    <w:rsid w:val="008A55EE"/>
    <w:rsid w:val="008A7A16"/>
    <w:rsid w:val="008B0D76"/>
    <w:rsid w:val="008B1402"/>
    <w:rsid w:val="008B1442"/>
    <w:rsid w:val="008B359C"/>
    <w:rsid w:val="008B3626"/>
    <w:rsid w:val="008B47C0"/>
    <w:rsid w:val="008B79CE"/>
    <w:rsid w:val="008C0033"/>
    <w:rsid w:val="008C0186"/>
    <w:rsid w:val="008C358A"/>
    <w:rsid w:val="008C3AA5"/>
    <w:rsid w:val="008C5AAD"/>
    <w:rsid w:val="008C6E52"/>
    <w:rsid w:val="008C6F5D"/>
    <w:rsid w:val="008D050D"/>
    <w:rsid w:val="008D0EFA"/>
    <w:rsid w:val="008D315E"/>
    <w:rsid w:val="008D5529"/>
    <w:rsid w:val="008D5862"/>
    <w:rsid w:val="008D5D57"/>
    <w:rsid w:val="008E1442"/>
    <w:rsid w:val="008E20CB"/>
    <w:rsid w:val="008E2493"/>
    <w:rsid w:val="008E380C"/>
    <w:rsid w:val="008E39B3"/>
    <w:rsid w:val="008E3FB7"/>
    <w:rsid w:val="008E427A"/>
    <w:rsid w:val="008E4458"/>
    <w:rsid w:val="008E5DA4"/>
    <w:rsid w:val="008E6259"/>
    <w:rsid w:val="008E6453"/>
    <w:rsid w:val="008E6AD8"/>
    <w:rsid w:val="008F03D0"/>
    <w:rsid w:val="008F0B34"/>
    <w:rsid w:val="008F2394"/>
    <w:rsid w:val="008F32BF"/>
    <w:rsid w:val="008F39C0"/>
    <w:rsid w:val="008F3D1B"/>
    <w:rsid w:val="008F5EEE"/>
    <w:rsid w:val="008F60F6"/>
    <w:rsid w:val="008F6312"/>
    <w:rsid w:val="008F70E4"/>
    <w:rsid w:val="00900897"/>
    <w:rsid w:val="00900B94"/>
    <w:rsid w:val="00901088"/>
    <w:rsid w:val="00903183"/>
    <w:rsid w:val="0090375A"/>
    <w:rsid w:val="00903A34"/>
    <w:rsid w:val="009044A5"/>
    <w:rsid w:val="009054D8"/>
    <w:rsid w:val="00905649"/>
    <w:rsid w:val="00906068"/>
    <w:rsid w:val="009067BC"/>
    <w:rsid w:val="0090790A"/>
    <w:rsid w:val="00910B18"/>
    <w:rsid w:val="00910FE1"/>
    <w:rsid w:val="00911726"/>
    <w:rsid w:val="00912B58"/>
    <w:rsid w:val="00912B89"/>
    <w:rsid w:val="0091618D"/>
    <w:rsid w:val="00916AA1"/>
    <w:rsid w:val="009207A2"/>
    <w:rsid w:val="00920F45"/>
    <w:rsid w:val="009245F3"/>
    <w:rsid w:val="00924D6E"/>
    <w:rsid w:val="00925829"/>
    <w:rsid w:val="0092707D"/>
    <w:rsid w:val="009306F1"/>
    <w:rsid w:val="00930B8E"/>
    <w:rsid w:val="00930C56"/>
    <w:rsid w:val="00930FCE"/>
    <w:rsid w:val="009312F2"/>
    <w:rsid w:val="0093140B"/>
    <w:rsid w:val="00931D3F"/>
    <w:rsid w:val="00932149"/>
    <w:rsid w:val="00932FD1"/>
    <w:rsid w:val="00933E7A"/>
    <w:rsid w:val="00934075"/>
    <w:rsid w:val="00934112"/>
    <w:rsid w:val="00935C58"/>
    <w:rsid w:val="00937B8C"/>
    <w:rsid w:val="009403B1"/>
    <w:rsid w:val="009409F7"/>
    <w:rsid w:val="00940EE6"/>
    <w:rsid w:val="009418FF"/>
    <w:rsid w:val="00942B81"/>
    <w:rsid w:val="00942EE9"/>
    <w:rsid w:val="009430F1"/>
    <w:rsid w:val="009432AF"/>
    <w:rsid w:val="009450BD"/>
    <w:rsid w:val="00945AEA"/>
    <w:rsid w:val="0094658D"/>
    <w:rsid w:val="009468DB"/>
    <w:rsid w:val="00947AB0"/>
    <w:rsid w:val="00951377"/>
    <w:rsid w:val="00953105"/>
    <w:rsid w:val="009541DF"/>
    <w:rsid w:val="009545BF"/>
    <w:rsid w:val="00954EBB"/>
    <w:rsid w:val="009566FE"/>
    <w:rsid w:val="009567CA"/>
    <w:rsid w:val="009573D8"/>
    <w:rsid w:val="00960049"/>
    <w:rsid w:val="00961DA1"/>
    <w:rsid w:val="00962BCC"/>
    <w:rsid w:val="00963EAA"/>
    <w:rsid w:val="009644F7"/>
    <w:rsid w:val="00964DF7"/>
    <w:rsid w:val="00965313"/>
    <w:rsid w:val="00965D10"/>
    <w:rsid w:val="00965D2A"/>
    <w:rsid w:val="00966DF4"/>
    <w:rsid w:val="009676C5"/>
    <w:rsid w:val="00971F6B"/>
    <w:rsid w:val="00972000"/>
    <w:rsid w:val="009735D5"/>
    <w:rsid w:val="00975081"/>
    <w:rsid w:val="00975587"/>
    <w:rsid w:val="009762F5"/>
    <w:rsid w:val="00980452"/>
    <w:rsid w:val="00980F67"/>
    <w:rsid w:val="009819E7"/>
    <w:rsid w:val="00982879"/>
    <w:rsid w:val="00983BAB"/>
    <w:rsid w:val="00983BD5"/>
    <w:rsid w:val="009908A2"/>
    <w:rsid w:val="009909AF"/>
    <w:rsid w:val="00991E08"/>
    <w:rsid w:val="0099556F"/>
    <w:rsid w:val="00995FB4"/>
    <w:rsid w:val="00997046"/>
    <w:rsid w:val="0099730B"/>
    <w:rsid w:val="009A0D2C"/>
    <w:rsid w:val="009A2FBC"/>
    <w:rsid w:val="009A436D"/>
    <w:rsid w:val="009A7427"/>
    <w:rsid w:val="009A780F"/>
    <w:rsid w:val="009A7827"/>
    <w:rsid w:val="009A7FEF"/>
    <w:rsid w:val="009B023C"/>
    <w:rsid w:val="009B0BB7"/>
    <w:rsid w:val="009B0D76"/>
    <w:rsid w:val="009B1907"/>
    <w:rsid w:val="009B2AB8"/>
    <w:rsid w:val="009B3FF3"/>
    <w:rsid w:val="009B4926"/>
    <w:rsid w:val="009B4E1D"/>
    <w:rsid w:val="009C0A56"/>
    <w:rsid w:val="009C1156"/>
    <w:rsid w:val="009C12F6"/>
    <w:rsid w:val="009C263F"/>
    <w:rsid w:val="009C3858"/>
    <w:rsid w:val="009C3B7D"/>
    <w:rsid w:val="009C4EDD"/>
    <w:rsid w:val="009C55AE"/>
    <w:rsid w:val="009C56EB"/>
    <w:rsid w:val="009C5D77"/>
    <w:rsid w:val="009C5F75"/>
    <w:rsid w:val="009C74EC"/>
    <w:rsid w:val="009C7660"/>
    <w:rsid w:val="009C7FFD"/>
    <w:rsid w:val="009D05BC"/>
    <w:rsid w:val="009D29A3"/>
    <w:rsid w:val="009D3407"/>
    <w:rsid w:val="009D4E2A"/>
    <w:rsid w:val="009D65BA"/>
    <w:rsid w:val="009D7317"/>
    <w:rsid w:val="009D7ED7"/>
    <w:rsid w:val="009E0ACF"/>
    <w:rsid w:val="009E21C3"/>
    <w:rsid w:val="009E3275"/>
    <w:rsid w:val="009E3C14"/>
    <w:rsid w:val="009E7CBD"/>
    <w:rsid w:val="009E7E34"/>
    <w:rsid w:val="009F1751"/>
    <w:rsid w:val="009F24CC"/>
    <w:rsid w:val="009F3284"/>
    <w:rsid w:val="009F4300"/>
    <w:rsid w:val="009F459F"/>
    <w:rsid w:val="009F4819"/>
    <w:rsid w:val="009F4F5B"/>
    <w:rsid w:val="009F5640"/>
    <w:rsid w:val="009F68D8"/>
    <w:rsid w:val="009F7029"/>
    <w:rsid w:val="009F7655"/>
    <w:rsid w:val="00A010C4"/>
    <w:rsid w:val="00A01C07"/>
    <w:rsid w:val="00A05A6E"/>
    <w:rsid w:val="00A05EAC"/>
    <w:rsid w:val="00A06764"/>
    <w:rsid w:val="00A1055D"/>
    <w:rsid w:val="00A12D37"/>
    <w:rsid w:val="00A14AA8"/>
    <w:rsid w:val="00A14D2C"/>
    <w:rsid w:val="00A15199"/>
    <w:rsid w:val="00A205E7"/>
    <w:rsid w:val="00A208DC"/>
    <w:rsid w:val="00A20DE5"/>
    <w:rsid w:val="00A21554"/>
    <w:rsid w:val="00A2210C"/>
    <w:rsid w:val="00A24761"/>
    <w:rsid w:val="00A264D2"/>
    <w:rsid w:val="00A277D8"/>
    <w:rsid w:val="00A27DC9"/>
    <w:rsid w:val="00A31592"/>
    <w:rsid w:val="00A32846"/>
    <w:rsid w:val="00A33C2D"/>
    <w:rsid w:val="00A35086"/>
    <w:rsid w:val="00A36810"/>
    <w:rsid w:val="00A40149"/>
    <w:rsid w:val="00A40215"/>
    <w:rsid w:val="00A40520"/>
    <w:rsid w:val="00A41A22"/>
    <w:rsid w:val="00A429AE"/>
    <w:rsid w:val="00A44F19"/>
    <w:rsid w:val="00A4522E"/>
    <w:rsid w:val="00A462EF"/>
    <w:rsid w:val="00A46D9C"/>
    <w:rsid w:val="00A47C8A"/>
    <w:rsid w:val="00A47D5C"/>
    <w:rsid w:val="00A501CC"/>
    <w:rsid w:val="00A50664"/>
    <w:rsid w:val="00A50BB6"/>
    <w:rsid w:val="00A50C2B"/>
    <w:rsid w:val="00A52955"/>
    <w:rsid w:val="00A52C7C"/>
    <w:rsid w:val="00A534E6"/>
    <w:rsid w:val="00A53569"/>
    <w:rsid w:val="00A538E4"/>
    <w:rsid w:val="00A5636F"/>
    <w:rsid w:val="00A565C3"/>
    <w:rsid w:val="00A60DA9"/>
    <w:rsid w:val="00A60F60"/>
    <w:rsid w:val="00A61061"/>
    <w:rsid w:val="00A6125D"/>
    <w:rsid w:val="00A614C3"/>
    <w:rsid w:val="00A61A45"/>
    <w:rsid w:val="00A61B72"/>
    <w:rsid w:val="00A620D9"/>
    <w:rsid w:val="00A628F4"/>
    <w:rsid w:val="00A629CD"/>
    <w:rsid w:val="00A62F85"/>
    <w:rsid w:val="00A649DD"/>
    <w:rsid w:val="00A72870"/>
    <w:rsid w:val="00A72E9B"/>
    <w:rsid w:val="00A730A9"/>
    <w:rsid w:val="00A736A8"/>
    <w:rsid w:val="00A73FC4"/>
    <w:rsid w:val="00A74E3F"/>
    <w:rsid w:val="00A75BD5"/>
    <w:rsid w:val="00A75D5E"/>
    <w:rsid w:val="00A77245"/>
    <w:rsid w:val="00A80282"/>
    <w:rsid w:val="00A8066F"/>
    <w:rsid w:val="00A82291"/>
    <w:rsid w:val="00A829D5"/>
    <w:rsid w:val="00A834F4"/>
    <w:rsid w:val="00A83713"/>
    <w:rsid w:val="00A83FAA"/>
    <w:rsid w:val="00A86178"/>
    <w:rsid w:val="00A87A79"/>
    <w:rsid w:val="00A91B76"/>
    <w:rsid w:val="00A92A19"/>
    <w:rsid w:val="00A92FD2"/>
    <w:rsid w:val="00A94437"/>
    <w:rsid w:val="00A9488B"/>
    <w:rsid w:val="00A94F05"/>
    <w:rsid w:val="00A96842"/>
    <w:rsid w:val="00AA1AB6"/>
    <w:rsid w:val="00AA7AC6"/>
    <w:rsid w:val="00AB0410"/>
    <w:rsid w:val="00AB08F8"/>
    <w:rsid w:val="00AB0EC8"/>
    <w:rsid w:val="00AB175A"/>
    <w:rsid w:val="00AB1B05"/>
    <w:rsid w:val="00AB2569"/>
    <w:rsid w:val="00AB37A4"/>
    <w:rsid w:val="00AB3B52"/>
    <w:rsid w:val="00AB40AA"/>
    <w:rsid w:val="00AB4C55"/>
    <w:rsid w:val="00AB58EE"/>
    <w:rsid w:val="00AB74CD"/>
    <w:rsid w:val="00AB7738"/>
    <w:rsid w:val="00AB78D0"/>
    <w:rsid w:val="00AC19C6"/>
    <w:rsid w:val="00AC40FE"/>
    <w:rsid w:val="00AC42EB"/>
    <w:rsid w:val="00AC6A48"/>
    <w:rsid w:val="00AD0E99"/>
    <w:rsid w:val="00AD0F64"/>
    <w:rsid w:val="00AD108E"/>
    <w:rsid w:val="00AD3CF7"/>
    <w:rsid w:val="00AD4D96"/>
    <w:rsid w:val="00AD5C39"/>
    <w:rsid w:val="00AD6417"/>
    <w:rsid w:val="00AD6EC3"/>
    <w:rsid w:val="00AD7924"/>
    <w:rsid w:val="00AE1C0A"/>
    <w:rsid w:val="00AE203D"/>
    <w:rsid w:val="00AE2AB6"/>
    <w:rsid w:val="00AE355E"/>
    <w:rsid w:val="00AE35F9"/>
    <w:rsid w:val="00AE46D0"/>
    <w:rsid w:val="00AE5347"/>
    <w:rsid w:val="00AE5BC7"/>
    <w:rsid w:val="00AE66BF"/>
    <w:rsid w:val="00AE68EE"/>
    <w:rsid w:val="00AE698E"/>
    <w:rsid w:val="00AE69D2"/>
    <w:rsid w:val="00AE704A"/>
    <w:rsid w:val="00AE7EF1"/>
    <w:rsid w:val="00AF0141"/>
    <w:rsid w:val="00AF0308"/>
    <w:rsid w:val="00AF0A51"/>
    <w:rsid w:val="00AF0F2D"/>
    <w:rsid w:val="00AF2CB1"/>
    <w:rsid w:val="00AF39EA"/>
    <w:rsid w:val="00AF3AC2"/>
    <w:rsid w:val="00AF4393"/>
    <w:rsid w:val="00AF442B"/>
    <w:rsid w:val="00AF6376"/>
    <w:rsid w:val="00AF6E47"/>
    <w:rsid w:val="00AF6ECB"/>
    <w:rsid w:val="00AF6F55"/>
    <w:rsid w:val="00AF7027"/>
    <w:rsid w:val="00B01099"/>
    <w:rsid w:val="00B018FB"/>
    <w:rsid w:val="00B01FBD"/>
    <w:rsid w:val="00B03275"/>
    <w:rsid w:val="00B03762"/>
    <w:rsid w:val="00B03F57"/>
    <w:rsid w:val="00B04043"/>
    <w:rsid w:val="00B043DC"/>
    <w:rsid w:val="00B11410"/>
    <w:rsid w:val="00B118C8"/>
    <w:rsid w:val="00B12FF0"/>
    <w:rsid w:val="00B14B4C"/>
    <w:rsid w:val="00B16232"/>
    <w:rsid w:val="00B16A86"/>
    <w:rsid w:val="00B173E2"/>
    <w:rsid w:val="00B17A51"/>
    <w:rsid w:val="00B17F9D"/>
    <w:rsid w:val="00B218F2"/>
    <w:rsid w:val="00B234D9"/>
    <w:rsid w:val="00B236FA"/>
    <w:rsid w:val="00B239BF"/>
    <w:rsid w:val="00B23C63"/>
    <w:rsid w:val="00B241EC"/>
    <w:rsid w:val="00B24312"/>
    <w:rsid w:val="00B255AF"/>
    <w:rsid w:val="00B2570F"/>
    <w:rsid w:val="00B26F10"/>
    <w:rsid w:val="00B27453"/>
    <w:rsid w:val="00B3045D"/>
    <w:rsid w:val="00B32290"/>
    <w:rsid w:val="00B3245C"/>
    <w:rsid w:val="00B32D5C"/>
    <w:rsid w:val="00B32F96"/>
    <w:rsid w:val="00B3319B"/>
    <w:rsid w:val="00B34040"/>
    <w:rsid w:val="00B35BF3"/>
    <w:rsid w:val="00B35CE3"/>
    <w:rsid w:val="00B360EB"/>
    <w:rsid w:val="00B36F43"/>
    <w:rsid w:val="00B4025A"/>
    <w:rsid w:val="00B40A08"/>
    <w:rsid w:val="00B41FAE"/>
    <w:rsid w:val="00B42ED4"/>
    <w:rsid w:val="00B4420F"/>
    <w:rsid w:val="00B45524"/>
    <w:rsid w:val="00B459DE"/>
    <w:rsid w:val="00B45C47"/>
    <w:rsid w:val="00B4745B"/>
    <w:rsid w:val="00B5069F"/>
    <w:rsid w:val="00B50F30"/>
    <w:rsid w:val="00B51C75"/>
    <w:rsid w:val="00B53265"/>
    <w:rsid w:val="00B5390E"/>
    <w:rsid w:val="00B53DF5"/>
    <w:rsid w:val="00B55759"/>
    <w:rsid w:val="00B56836"/>
    <w:rsid w:val="00B578A8"/>
    <w:rsid w:val="00B579B8"/>
    <w:rsid w:val="00B6221D"/>
    <w:rsid w:val="00B62922"/>
    <w:rsid w:val="00B632A2"/>
    <w:rsid w:val="00B63DBE"/>
    <w:rsid w:val="00B64171"/>
    <w:rsid w:val="00B64717"/>
    <w:rsid w:val="00B6534A"/>
    <w:rsid w:val="00B6574B"/>
    <w:rsid w:val="00B6577D"/>
    <w:rsid w:val="00B65FEE"/>
    <w:rsid w:val="00B6633A"/>
    <w:rsid w:val="00B673BE"/>
    <w:rsid w:val="00B716D7"/>
    <w:rsid w:val="00B71762"/>
    <w:rsid w:val="00B72CD4"/>
    <w:rsid w:val="00B740F0"/>
    <w:rsid w:val="00B75058"/>
    <w:rsid w:val="00B810A1"/>
    <w:rsid w:val="00B81C04"/>
    <w:rsid w:val="00B82803"/>
    <w:rsid w:val="00B82CED"/>
    <w:rsid w:val="00B83158"/>
    <w:rsid w:val="00B83AF9"/>
    <w:rsid w:val="00B83C69"/>
    <w:rsid w:val="00B83F82"/>
    <w:rsid w:val="00B8488A"/>
    <w:rsid w:val="00B8489D"/>
    <w:rsid w:val="00B84FF4"/>
    <w:rsid w:val="00B854AF"/>
    <w:rsid w:val="00B855FD"/>
    <w:rsid w:val="00B85E9D"/>
    <w:rsid w:val="00B8672F"/>
    <w:rsid w:val="00B8698F"/>
    <w:rsid w:val="00B876AF"/>
    <w:rsid w:val="00B91DB8"/>
    <w:rsid w:val="00B936DD"/>
    <w:rsid w:val="00B940BE"/>
    <w:rsid w:val="00B9546E"/>
    <w:rsid w:val="00B9662E"/>
    <w:rsid w:val="00B9682F"/>
    <w:rsid w:val="00B977AA"/>
    <w:rsid w:val="00BA04BD"/>
    <w:rsid w:val="00BA17CD"/>
    <w:rsid w:val="00BA19D9"/>
    <w:rsid w:val="00BA338F"/>
    <w:rsid w:val="00BA35DB"/>
    <w:rsid w:val="00BA50F2"/>
    <w:rsid w:val="00BA5AA8"/>
    <w:rsid w:val="00BA60C2"/>
    <w:rsid w:val="00BA63ED"/>
    <w:rsid w:val="00BA71D7"/>
    <w:rsid w:val="00BB115F"/>
    <w:rsid w:val="00BB1606"/>
    <w:rsid w:val="00BB289D"/>
    <w:rsid w:val="00BB2B2A"/>
    <w:rsid w:val="00BB4E1B"/>
    <w:rsid w:val="00BB5232"/>
    <w:rsid w:val="00BB537E"/>
    <w:rsid w:val="00BB767E"/>
    <w:rsid w:val="00BC1946"/>
    <w:rsid w:val="00BC285E"/>
    <w:rsid w:val="00BC3BB7"/>
    <w:rsid w:val="00BC4848"/>
    <w:rsid w:val="00BC499A"/>
    <w:rsid w:val="00BC4D23"/>
    <w:rsid w:val="00BC5140"/>
    <w:rsid w:val="00BC6A72"/>
    <w:rsid w:val="00BC6F39"/>
    <w:rsid w:val="00BD0139"/>
    <w:rsid w:val="00BD1ECA"/>
    <w:rsid w:val="00BD27DB"/>
    <w:rsid w:val="00BD52BF"/>
    <w:rsid w:val="00BD55EB"/>
    <w:rsid w:val="00BD6D88"/>
    <w:rsid w:val="00BD6F76"/>
    <w:rsid w:val="00BD73D7"/>
    <w:rsid w:val="00BD7988"/>
    <w:rsid w:val="00BD7C6C"/>
    <w:rsid w:val="00BD7DC1"/>
    <w:rsid w:val="00BE077F"/>
    <w:rsid w:val="00BE2A93"/>
    <w:rsid w:val="00BE3390"/>
    <w:rsid w:val="00BE3BA6"/>
    <w:rsid w:val="00BE4278"/>
    <w:rsid w:val="00BE453A"/>
    <w:rsid w:val="00BE4680"/>
    <w:rsid w:val="00BE59CD"/>
    <w:rsid w:val="00BE5C23"/>
    <w:rsid w:val="00BE6FEF"/>
    <w:rsid w:val="00BE737C"/>
    <w:rsid w:val="00BF032E"/>
    <w:rsid w:val="00BF13B5"/>
    <w:rsid w:val="00BF2229"/>
    <w:rsid w:val="00BF288F"/>
    <w:rsid w:val="00BF4850"/>
    <w:rsid w:val="00BF55F5"/>
    <w:rsid w:val="00BF5719"/>
    <w:rsid w:val="00BF5802"/>
    <w:rsid w:val="00C01E06"/>
    <w:rsid w:val="00C0370B"/>
    <w:rsid w:val="00C04865"/>
    <w:rsid w:val="00C04AD6"/>
    <w:rsid w:val="00C06297"/>
    <w:rsid w:val="00C071F1"/>
    <w:rsid w:val="00C07423"/>
    <w:rsid w:val="00C10177"/>
    <w:rsid w:val="00C109C2"/>
    <w:rsid w:val="00C11786"/>
    <w:rsid w:val="00C11C8A"/>
    <w:rsid w:val="00C12F18"/>
    <w:rsid w:val="00C13600"/>
    <w:rsid w:val="00C13683"/>
    <w:rsid w:val="00C13E18"/>
    <w:rsid w:val="00C144D0"/>
    <w:rsid w:val="00C1543C"/>
    <w:rsid w:val="00C155C8"/>
    <w:rsid w:val="00C171C2"/>
    <w:rsid w:val="00C202B9"/>
    <w:rsid w:val="00C206F4"/>
    <w:rsid w:val="00C20E81"/>
    <w:rsid w:val="00C212EA"/>
    <w:rsid w:val="00C2184E"/>
    <w:rsid w:val="00C21D3D"/>
    <w:rsid w:val="00C21F7F"/>
    <w:rsid w:val="00C222FC"/>
    <w:rsid w:val="00C2469C"/>
    <w:rsid w:val="00C249A8"/>
    <w:rsid w:val="00C263F0"/>
    <w:rsid w:val="00C26890"/>
    <w:rsid w:val="00C2721C"/>
    <w:rsid w:val="00C27614"/>
    <w:rsid w:val="00C27BE4"/>
    <w:rsid w:val="00C30101"/>
    <w:rsid w:val="00C30241"/>
    <w:rsid w:val="00C315F6"/>
    <w:rsid w:val="00C32205"/>
    <w:rsid w:val="00C32610"/>
    <w:rsid w:val="00C327D1"/>
    <w:rsid w:val="00C33627"/>
    <w:rsid w:val="00C34630"/>
    <w:rsid w:val="00C353D6"/>
    <w:rsid w:val="00C40ABE"/>
    <w:rsid w:val="00C40F94"/>
    <w:rsid w:val="00C418C4"/>
    <w:rsid w:val="00C42BE5"/>
    <w:rsid w:val="00C42FAF"/>
    <w:rsid w:val="00C4322C"/>
    <w:rsid w:val="00C457DE"/>
    <w:rsid w:val="00C4735A"/>
    <w:rsid w:val="00C47FA8"/>
    <w:rsid w:val="00C50DA1"/>
    <w:rsid w:val="00C51DCA"/>
    <w:rsid w:val="00C54681"/>
    <w:rsid w:val="00C54F8A"/>
    <w:rsid w:val="00C55251"/>
    <w:rsid w:val="00C556EF"/>
    <w:rsid w:val="00C558E5"/>
    <w:rsid w:val="00C56904"/>
    <w:rsid w:val="00C574DA"/>
    <w:rsid w:val="00C60A6C"/>
    <w:rsid w:val="00C60AE8"/>
    <w:rsid w:val="00C6196A"/>
    <w:rsid w:val="00C63D2A"/>
    <w:rsid w:val="00C643B8"/>
    <w:rsid w:val="00C65079"/>
    <w:rsid w:val="00C65100"/>
    <w:rsid w:val="00C65C2F"/>
    <w:rsid w:val="00C66891"/>
    <w:rsid w:val="00C66BB9"/>
    <w:rsid w:val="00C66D78"/>
    <w:rsid w:val="00C70A1B"/>
    <w:rsid w:val="00C729EF"/>
    <w:rsid w:val="00C72C65"/>
    <w:rsid w:val="00C73756"/>
    <w:rsid w:val="00C74895"/>
    <w:rsid w:val="00C75086"/>
    <w:rsid w:val="00C75B81"/>
    <w:rsid w:val="00C76356"/>
    <w:rsid w:val="00C76567"/>
    <w:rsid w:val="00C77823"/>
    <w:rsid w:val="00C81CA8"/>
    <w:rsid w:val="00C82B45"/>
    <w:rsid w:val="00C8306B"/>
    <w:rsid w:val="00C83AF1"/>
    <w:rsid w:val="00C85230"/>
    <w:rsid w:val="00C85424"/>
    <w:rsid w:val="00C856BB"/>
    <w:rsid w:val="00C86289"/>
    <w:rsid w:val="00C86767"/>
    <w:rsid w:val="00C8679E"/>
    <w:rsid w:val="00C90160"/>
    <w:rsid w:val="00C9065D"/>
    <w:rsid w:val="00C9086B"/>
    <w:rsid w:val="00C90A1E"/>
    <w:rsid w:val="00C90EDD"/>
    <w:rsid w:val="00C91C74"/>
    <w:rsid w:val="00C91D5B"/>
    <w:rsid w:val="00C9357F"/>
    <w:rsid w:val="00C94191"/>
    <w:rsid w:val="00C94648"/>
    <w:rsid w:val="00C94BE0"/>
    <w:rsid w:val="00C95838"/>
    <w:rsid w:val="00C96A9D"/>
    <w:rsid w:val="00CA0CB1"/>
    <w:rsid w:val="00CA1674"/>
    <w:rsid w:val="00CA1C39"/>
    <w:rsid w:val="00CA3CFE"/>
    <w:rsid w:val="00CA72A2"/>
    <w:rsid w:val="00CA72AA"/>
    <w:rsid w:val="00CA7565"/>
    <w:rsid w:val="00CA795B"/>
    <w:rsid w:val="00CA7A23"/>
    <w:rsid w:val="00CB008D"/>
    <w:rsid w:val="00CB108D"/>
    <w:rsid w:val="00CB16FA"/>
    <w:rsid w:val="00CB2090"/>
    <w:rsid w:val="00CB3F2C"/>
    <w:rsid w:val="00CB3FD4"/>
    <w:rsid w:val="00CB5130"/>
    <w:rsid w:val="00CB5277"/>
    <w:rsid w:val="00CB5517"/>
    <w:rsid w:val="00CC0259"/>
    <w:rsid w:val="00CC0F64"/>
    <w:rsid w:val="00CC156F"/>
    <w:rsid w:val="00CC182D"/>
    <w:rsid w:val="00CC306B"/>
    <w:rsid w:val="00CC64BD"/>
    <w:rsid w:val="00CC7F1D"/>
    <w:rsid w:val="00CD008C"/>
    <w:rsid w:val="00CD044E"/>
    <w:rsid w:val="00CD0E5E"/>
    <w:rsid w:val="00CD13EC"/>
    <w:rsid w:val="00CD2851"/>
    <w:rsid w:val="00CD5EC1"/>
    <w:rsid w:val="00CD6005"/>
    <w:rsid w:val="00CE294D"/>
    <w:rsid w:val="00CE2D98"/>
    <w:rsid w:val="00CE3408"/>
    <w:rsid w:val="00CE5555"/>
    <w:rsid w:val="00CE5798"/>
    <w:rsid w:val="00CE5E54"/>
    <w:rsid w:val="00CF197C"/>
    <w:rsid w:val="00CF4355"/>
    <w:rsid w:val="00CF4643"/>
    <w:rsid w:val="00CF4A07"/>
    <w:rsid w:val="00CF6B7B"/>
    <w:rsid w:val="00D012DE"/>
    <w:rsid w:val="00D0289F"/>
    <w:rsid w:val="00D02995"/>
    <w:rsid w:val="00D02DD9"/>
    <w:rsid w:val="00D0578B"/>
    <w:rsid w:val="00D05A28"/>
    <w:rsid w:val="00D063E8"/>
    <w:rsid w:val="00D11425"/>
    <w:rsid w:val="00D11527"/>
    <w:rsid w:val="00D1204D"/>
    <w:rsid w:val="00D12A23"/>
    <w:rsid w:val="00D13EBF"/>
    <w:rsid w:val="00D150DE"/>
    <w:rsid w:val="00D15C5D"/>
    <w:rsid w:val="00D16657"/>
    <w:rsid w:val="00D2053A"/>
    <w:rsid w:val="00D21E86"/>
    <w:rsid w:val="00D21EBF"/>
    <w:rsid w:val="00D23BD5"/>
    <w:rsid w:val="00D23CF2"/>
    <w:rsid w:val="00D24225"/>
    <w:rsid w:val="00D2616E"/>
    <w:rsid w:val="00D2634B"/>
    <w:rsid w:val="00D2660E"/>
    <w:rsid w:val="00D26809"/>
    <w:rsid w:val="00D26FC9"/>
    <w:rsid w:val="00D30769"/>
    <w:rsid w:val="00D3127E"/>
    <w:rsid w:val="00D319B5"/>
    <w:rsid w:val="00D323D1"/>
    <w:rsid w:val="00D333FD"/>
    <w:rsid w:val="00D33F95"/>
    <w:rsid w:val="00D34D21"/>
    <w:rsid w:val="00D36442"/>
    <w:rsid w:val="00D366FC"/>
    <w:rsid w:val="00D37D73"/>
    <w:rsid w:val="00D40841"/>
    <w:rsid w:val="00D40B48"/>
    <w:rsid w:val="00D4126E"/>
    <w:rsid w:val="00D43A68"/>
    <w:rsid w:val="00D43F0F"/>
    <w:rsid w:val="00D45F75"/>
    <w:rsid w:val="00D4648C"/>
    <w:rsid w:val="00D505B4"/>
    <w:rsid w:val="00D51317"/>
    <w:rsid w:val="00D531BF"/>
    <w:rsid w:val="00D5345B"/>
    <w:rsid w:val="00D56572"/>
    <w:rsid w:val="00D570CA"/>
    <w:rsid w:val="00D6073F"/>
    <w:rsid w:val="00D60F2D"/>
    <w:rsid w:val="00D62362"/>
    <w:rsid w:val="00D62804"/>
    <w:rsid w:val="00D62B73"/>
    <w:rsid w:val="00D62B86"/>
    <w:rsid w:val="00D62EAE"/>
    <w:rsid w:val="00D6334A"/>
    <w:rsid w:val="00D63CE3"/>
    <w:rsid w:val="00D63F61"/>
    <w:rsid w:val="00D64202"/>
    <w:rsid w:val="00D64E4B"/>
    <w:rsid w:val="00D6730D"/>
    <w:rsid w:val="00D673D2"/>
    <w:rsid w:val="00D70207"/>
    <w:rsid w:val="00D70FB2"/>
    <w:rsid w:val="00D73C12"/>
    <w:rsid w:val="00D73CC1"/>
    <w:rsid w:val="00D73FBC"/>
    <w:rsid w:val="00D75988"/>
    <w:rsid w:val="00D77B76"/>
    <w:rsid w:val="00D81A19"/>
    <w:rsid w:val="00D82271"/>
    <w:rsid w:val="00D82829"/>
    <w:rsid w:val="00D83268"/>
    <w:rsid w:val="00D83373"/>
    <w:rsid w:val="00D83A52"/>
    <w:rsid w:val="00D84C76"/>
    <w:rsid w:val="00D84E3C"/>
    <w:rsid w:val="00D85154"/>
    <w:rsid w:val="00D85385"/>
    <w:rsid w:val="00D92159"/>
    <w:rsid w:val="00D9299E"/>
    <w:rsid w:val="00D92CC4"/>
    <w:rsid w:val="00D93744"/>
    <w:rsid w:val="00D9429E"/>
    <w:rsid w:val="00D945D2"/>
    <w:rsid w:val="00D94FE9"/>
    <w:rsid w:val="00D95382"/>
    <w:rsid w:val="00D95576"/>
    <w:rsid w:val="00D95E0F"/>
    <w:rsid w:val="00D97C9A"/>
    <w:rsid w:val="00DA174C"/>
    <w:rsid w:val="00DA1865"/>
    <w:rsid w:val="00DA2223"/>
    <w:rsid w:val="00DA32F4"/>
    <w:rsid w:val="00DA41BB"/>
    <w:rsid w:val="00DA433D"/>
    <w:rsid w:val="00DA4BD4"/>
    <w:rsid w:val="00DA54E1"/>
    <w:rsid w:val="00DA6343"/>
    <w:rsid w:val="00DA671E"/>
    <w:rsid w:val="00DB1FD4"/>
    <w:rsid w:val="00DB3C95"/>
    <w:rsid w:val="00DB3CF4"/>
    <w:rsid w:val="00DB4C10"/>
    <w:rsid w:val="00DB579B"/>
    <w:rsid w:val="00DB5835"/>
    <w:rsid w:val="00DB58C3"/>
    <w:rsid w:val="00DB5B53"/>
    <w:rsid w:val="00DB7595"/>
    <w:rsid w:val="00DC070D"/>
    <w:rsid w:val="00DC2276"/>
    <w:rsid w:val="00DC4CB4"/>
    <w:rsid w:val="00DC5709"/>
    <w:rsid w:val="00DC5BE7"/>
    <w:rsid w:val="00DC6BA2"/>
    <w:rsid w:val="00DC74FC"/>
    <w:rsid w:val="00DC784B"/>
    <w:rsid w:val="00DC7BA8"/>
    <w:rsid w:val="00DD419B"/>
    <w:rsid w:val="00DD5D1C"/>
    <w:rsid w:val="00DD5D59"/>
    <w:rsid w:val="00DD6187"/>
    <w:rsid w:val="00DD681A"/>
    <w:rsid w:val="00DD74FD"/>
    <w:rsid w:val="00DE0A05"/>
    <w:rsid w:val="00DE15CD"/>
    <w:rsid w:val="00DE19DC"/>
    <w:rsid w:val="00DE26C1"/>
    <w:rsid w:val="00DE2B20"/>
    <w:rsid w:val="00DE2F76"/>
    <w:rsid w:val="00DE3733"/>
    <w:rsid w:val="00DE3886"/>
    <w:rsid w:val="00DE38B0"/>
    <w:rsid w:val="00DE5887"/>
    <w:rsid w:val="00DE7A26"/>
    <w:rsid w:val="00DF099C"/>
    <w:rsid w:val="00DF1885"/>
    <w:rsid w:val="00DF2AF5"/>
    <w:rsid w:val="00DF3A64"/>
    <w:rsid w:val="00DF4271"/>
    <w:rsid w:val="00DF5E46"/>
    <w:rsid w:val="00DF7DD4"/>
    <w:rsid w:val="00E021A6"/>
    <w:rsid w:val="00E03269"/>
    <w:rsid w:val="00E03426"/>
    <w:rsid w:val="00E037B2"/>
    <w:rsid w:val="00E04033"/>
    <w:rsid w:val="00E05001"/>
    <w:rsid w:val="00E05B21"/>
    <w:rsid w:val="00E106CD"/>
    <w:rsid w:val="00E10B42"/>
    <w:rsid w:val="00E10DE5"/>
    <w:rsid w:val="00E1117C"/>
    <w:rsid w:val="00E11C75"/>
    <w:rsid w:val="00E11D31"/>
    <w:rsid w:val="00E121FB"/>
    <w:rsid w:val="00E1248E"/>
    <w:rsid w:val="00E13DFD"/>
    <w:rsid w:val="00E14240"/>
    <w:rsid w:val="00E15D5E"/>
    <w:rsid w:val="00E15D73"/>
    <w:rsid w:val="00E175B2"/>
    <w:rsid w:val="00E21B9C"/>
    <w:rsid w:val="00E248DE"/>
    <w:rsid w:val="00E25487"/>
    <w:rsid w:val="00E25F33"/>
    <w:rsid w:val="00E25FBA"/>
    <w:rsid w:val="00E26716"/>
    <w:rsid w:val="00E26735"/>
    <w:rsid w:val="00E27EDC"/>
    <w:rsid w:val="00E30A56"/>
    <w:rsid w:val="00E334D6"/>
    <w:rsid w:val="00E342A8"/>
    <w:rsid w:val="00E34453"/>
    <w:rsid w:val="00E3451B"/>
    <w:rsid w:val="00E3463A"/>
    <w:rsid w:val="00E3745A"/>
    <w:rsid w:val="00E40440"/>
    <w:rsid w:val="00E40611"/>
    <w:rsid w:val="00E40832"/>
    <w:rsid w:val="00E40CB2"/>
    <w:rsid w:val="00E41430"/>
    <w:rsid w:val="00E44DC6"/>
    <w:rsid w:val="00E5130F"/>
    <w:rsid w:val="00E51B07"/>
    <w:rsid w:val="00E53D12"/>
    <w:rsid w:val="00E55326"/>
    <w:rsid w:val="00E57DF3"/>
    <w:rsid w:val="00E605C5"/>
    <w:rsid w:val="00E60D52"/>
    <w:rsid w:val="00E623F9"/>
    <w:rsid w:val="00E656DA"/>
    <w:rsid w:val="00E65ED4"/>
    <w:rsid w:val="00E70405"/>
    <w:rsid w:val="00E7065B"/>
    <w:rsid w:val="00E720E3"/>
    <w:rsid w:val="00E72722"/>
    <w:rsid w:val="00E73E69"/>
    <w:rsid w:val="00E75246"/>
    <w:rsid w:val="00E754DA"/>
    <w:rsid w:val="00E75F19"/>
    <w:rsid w:val="00E76692"/>
    <w:rsid w:val="00E766EA"/>
    <w:rsid w:val="00E808FE"/>
    <w:rsid w:val="00E8110C"/>
    <w:rsid w:val="00E81650"/>
    <w:rsid w:val="00E824DC"/>
    <w:rsid w:val="00E8259F"/>
    <w:rsid w:val="00E8710E"/>
    <w:rsid w:val="00E87365"/>
    <w:rsid w:val="00E87A66"/>
    <w:rsid w:val="00E904F5"/>
    <w:rsid w:val="00E9068B"/>
    <w:rsid w:val="00E908A2"/>
    <w:rsid w:val="00E915EC"/>
    <w:rsid w:val="00E91DEC"/>
    <w:rsid w:val="00E93751"/>
    <w:rsid w:val="00E94A0B"/>
    <w:rsid w:val="00E94FFA"/>
    <w:rsid w:val="00E96930"/>
    <w:rsid w:val="00EA0521"/>
    <w:rsid w:val="00EA0D50"/>
    <w:rsid w:val="00EA18E6"/>
    <w:rsid w:val="00EA1A63"/>
    <w:rsid w:val="00EA1F43"/>
    <w:rsid w:val="00EA2DD8"/>
    <w:rsid w:val="00EA3035"/>
    <w:rsid w:val="00EA3742"/>
    <w:rsid w:val="00EA394C"/>
    <w:rsid w:val="00EA3E53"/>
    <w:rsid w:val="00EA3F6D"/>
    <w:rsid w:val="00EA46E0"/>
    <w:rsid w:val="00EA4730"/>
    <w:rsid w:val="00EA4CB3"/>
    <w:rsid w:val="00EA59DC"/>
    <w:rsid w:val="00EA5EE4"/>
    <w:rsid w:val="00EA6B38"/>
    <w:rsid w:val="00EA7B10"/>
    <w:rsid w:val="00EB1E9A"/>
    <w:rsid w:val="00EB2123"/>
    <w:rsid w:val="00EB26FF"/>
    <w:rsid w:val="00EB31E5"/>
    <w:rsid w:val="00EB3E01"/>
    <w:rsid w:val="00EB3ED8"/>
    <w:rsid w:val="00EB40CF"/>
    <w:rsid w:val="00EB462F"/>
    <w:rsid w:val="00EB46A6"/>
    <w:rsid w:val="00EB4E26"/>
    <w:rsid w:val="00EB5723"/>
    <w:rsid w:val="00EB6832"/>
    <w:rsid w:val="00EB782C"/>
    <w:rsid w:val="00EB7F1B"/>
    <w:rsid w:val="00EC03F4"/>
    <w:rsid w:val="00EC0875"/>
    <w:rsid w:val="00EC21F7"/>
    <w:rsid w:val="00EC36BA"/>
    <w:rsid w:val="00EC3AB2"/>
    <w:rsid w:val="00EC423D"/>
    <w:rsid w:val="00EC4D0E"/>
    <w:rsid w:val="00EC7D8E"/>
    <w:rsid w:val="00ED1B82"/>
    <w:rsid w:val="00ED3CCA"/>
    <w:rsid w:val="00ED3D7A"/>
    <w:rsid w:val="00ED52D3"/>
    <w:rsid w:val="00ED5983"/>
    <w:rsid w:val="00ED6A2E"/>
    <w:rsid w:val="00ED6FAB"/>
    <w:rsid w:val="00ED7A07"/>
    <w:rsid w:val="00ED7D74"/>
    <w:rsid w:val="00EE05FB"/>
    <w:rsid w:val="00EE1A81"/>
    <w:rsid w:val="00EE30B8"/>
    <w:rsid w:val="00EE52CE"/>
    <w:rsid w:val="00EE75F9"/>
    <w:rsid w:val="00EF04D0"/>
    <w:rsid w:val="00EF0D17"/>
    <w:rsid w:val="00EF1B4F"/>
    <w:rsid w:val="00EF1F76"/>
    <w:rsid w:val="00EF2A10"/>
    <w:rsid w:val="00EF4046"/>
    <w:rsid w:val="00EF4355"/>
    <w:rsid w:val="00EF4C0B"/>
    <w:rsid w:val="00EF6CE9"/>
    <w:rsid w:val="00F00588"/>
    <w:rsid w:val="00F0058E"/>
    <w:rsid w:val="00F02A5C"/>
    <w:rsid w:val="00F02AB9"/>
    <w:rsid w:val="00F02EB3"/>
    <w:rsid w:val="00F033C5"/>
    <w:rsid w:val="00F033C6"/>
    <w:rsid w:val="00F04A5E"/>
    <w:rsid w:val="00F04EE6"/>
    <w:rsid w:val="00F065D7"/>
    <w:rsid w:val="00F10306"/>
    <w:rsid w:val="00F11F2A"/>
    <w:rsid w:val="00F12044"/>
    <w:rsid w:val="00F12236"/>
    <w:rsid w:val="00F12418"/>
    <w:rsid w:val="00F12A42"/>
    <w:rsid w:val="00F14EA5"/>
    <w:rsid w:val="00F1602F"/>
    <w:rsid w:val="00F161F3"/>
    <w:rsid w:val="00F1667A"/>
    <w:rsid w:val="00F1678E"/>
    <w:rsid w:val="00F16CB8"/>
    <w:rsid w:val="00F1782D"/>
    <w:rsid w:val="00F1787F"/>
    <w:rsid w:val="00F2092E"/>
    <w:rsid w:val="00F221A8"/>
    <w:rsid w:val="00F22985"/>
    <w:rsid w:val="00F22E62"/>
    <w:rsid w:val="00F23DED"/>
    <w:rsid w:val="00F25620"/>
    <w:rsid w:val="00F2625C"/>
    <w:rsid w:val="00F26815"/>
    <w:rsid w:val="00F27692"/>
    <w:rsid w:val="00F27D8F"/>
    <w:rsid w:val="00F31A67"/>
    <w:rsid w:val="00F3551B"/>
    <w:rsid w:val="00F37315"/>
    <w:rsid w:val="00F37BEE"/>
    <w:rsid w:val="00F37CC0"/>
    <w:rsid w:val="00F4013B"/>
    <w:rsid w:val="00F40C4D"/>
    <w:rsid w:val="00F41762"/>
    <w:rsid w:val="00F41E6A"/>
    <w:rsid w:val="00F42E97"/>
    <w:rsid w:val="00F434E0"/>
    <w:rsid w:val="00F439F7"/>
    <w:rsid w:val="00F454E4"/>
    <w:rsid w:val="00F46272"/>
    <w:rsid w:val="00F466AE"/>
    <w:rsid w:val="00F4719C"/>
    <w:rsid w:val="00F47A86"/>
    <w:rsid w:val="00F501AA"/>
    <w:rsid w:val="00F5054B"/>
    <w:rsid w:val="00F50E8D"/>
    <w:rsid w:val="00F510D8"/>
    <w:rsid w:val="00F51924"/>
    <w:rsid w:val="00F52CDF"/>
    <w:rsid w:val="00F54AFF"/>
    <w:rsid w:val="00F55D6A"/>
    <w:rsid w:val="00F56172"/>
    <w:rsid w:val="00F60874"/>
    <w:rsid w:val="00F61202"/>
    <w:rsid w:val="00F6183C"/>
    <w:rsid w:val="00F61BA4"/>
    <w:rsid w:val="00F62079"/>
    <w:rsid w:val="00F62D90"/>
    <w:rsid w:val="00F6315B"/>
    <w:rsid w:val="00F63943"/>
    <w:rsid w:val="00F655F0"/>
    <w:rsid w:val="00F67AC0"/>
    <w:rsid w:val="00F70960"/>
    <w:rsid w:val="00F71928"/>
    <w:rsid w:val="00F72001"/>
    <w:rsid w:val="00F74512"/>
    <w:rsid w:val="00F756C2"/>
    <w:rsid w:val="00F75DF6"/>
    <w:rsid w:val="00F75E92"/>
    <w:rsid w:val="00F76630"/>
    <w:rsid w:val="00F77CB4"/>
    <w:rsid w:val="00F8246D"/>
    <w:rsid w:val="00F831EA"/>
    <w:rsid w:val="00F8417E"/>
    <w:rsid w:val="00F84490"/>
    <w:rsid w:val="00F8466F"/>
    <w:rsid w:val="00F846DA"/>
    <w:rsid w:val="00F847D2"/>
    <w:rsid w:val="00F850C4"/>
    <w:rsid w:val="00F85313"/>
    <w:rsid w:val="00F85FB6"/>
    <w:rsid w:val="00F8674E"/>
    <w:rsid w:val="00F87CEB"/>
    <w:rsid w:val="00F90A11"/>
    <w:rsid w:val="00F91686"/>
    <w:rsid w:val="00F92917"/>
    <w:rsid w:val="00F93E9D"/>
    <w:rsid w:val="00F94104"/>
    <w:rsid w:val="00F95D83"/>
    <w:rsid w:val="00F96AE2"/>
    <w:rsid w:val="00FA0719"/>
    <w:rsid w:val="00FA1024"/>
    <w:rsid w:val="00FA2E63"/>
    <w:rsid w:val="00FA32F0"/>
    <w:rsid w:val="00FA547B"/>
    <w:rsid w:val="00FA54EF"/>
    <w:rsid w:val="00FA5EFB"/>
    <w:rsid w:val="00FA64C5"/>
    <w:rsid w:val="00FA6B65"/>
    <w:rsid w:val="00FA6DED"/>
    <w:rsid w:val="00FB01EB"/>
    <w:rsid w:val="00FB0E0D"/>
    <w:rsid w:val="00FB1FEF"/>
    <w:rsid w:val="00FB27C7"/>
    <w:rsid w:val="00FB2B4A"/>
    <w:rsid w:val="00FB6796"/>
    <w:rsid w:val="00FB67AE"/>
    <w:rsid w:val="00FB713B"/>
    <w:rsid w:val="00FB75F4"/>
    <w:rsid w:val="00FC01CA"/>
    <w:rsid w:val="00FC186E"/>
    <w:rsid w:val="00FC2E03"/>
    <w:rsid w:val="00FC3248"/>
    <w:rsid w:val="00FC42C8"/>
    <w:rsid w:val="00FC7139"/>
    <w:rsid w:val="00FD13D6"/>
    <w:rsid w:val="00FD2998"/>
    <w:rsid w:val="00FD2CE7"/>
    <w:rsid w:val="00FD5C84"/>
    <w:rsid w:val="00FD66FC"/>
    <w:rsid w:val="00FE00CA"/>
    <w:rsid w:val="00FE0CB4"/>
    <w:rsid w:val="00FE2A5B"/>
    <w:rsid w:val="00FE2E2B"/>
    <w:rsid w:val="00FE357C"/>
    <w:rsid w:val="00FE3AAD"/>
    <w:rsid w:val="00FE4687"/>
    <w:rsid w:val="00FE4EF2"/>
    <w:rsid w:val="00FE62E5"/>
    <w:rsid w:val="00FE683F"/>
    <w:rsid w:val="00FE6999"/>
    <w:rsid w:val="00FE6A48"/>
    <w:rsid w:val="00FE6A97"/>
    <w:rsid w:val="00FE7AAE"/>
    <w:rsid w:val="00FF01BE"/>
    <w:rsid w:val="00FF046C"/>
    <w:rsid w:val="00FF2038"/>
    <w:rsid w:val="00FF28D1"/>
    <w:rsid w:val="00FF3251"/>
    <w:rsid w:val="00FF3911"/>
    <w:rsid w:val="00FF3A2C"/>
    <w:rsid w:val="00FF3FA8"/>
    <w:rsid w:val="00FF4C29"/>
    <w:rsid w:val="00FF53E8"/>
    <w:rsid w:val="00FF5CBC"/>
    <w:rsid w:val="00FF68A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416A419"/>
  <w15:docId w15:val="{709B2DCC-6954-4A19-A485-47D44D98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E65ED4"/>
    <w:pPr>
      <w:keepNext/>
      <w:keepLines/>
      <w:numPr>
        <w:numId w:val="1"/>
      </w:numPr>
      <w:spacing w:before="2" w:line="360" w:lineRule="auto"/>
      <w:ind w:left="0" w:firstLine="0"/>
      <w:contextualSpacing/>
      <w:outlineLvl w:val="0"/>
    </w:pPr>
    <w:rPr>
      <w:rFonts w:eastAsiaTheme="majorEastAsia"/>
      <w:b/>
      <w:bCs/>
      <w:sz w:val="32"/>
      <w:szCs w:val="28"/>
    </w:rPr>
  </w:style>
  <w:style w:type="paragraph" w:styleId="Heading2">
    <w:name w:val="heading 2"/>
    <w:basedOn w:val="Tiumccp1"/>
    <w:next w:val="Normal"/>
    <w:link w:val="Heading2Char"/>
    <w:uiPriority w:val="9"/>
    <w:unhideWhenUsed/>
    <w:qFormat/>
    <w:rsid w:val="00197DD1"/>
    <w:pPr>
      <w:tabs>
        <w:tab w:val="clear" w:pos="6379"/>
      </w:tabs>
      <w:ind w:firstLine="0"/>
      <w:outlineLvl w:val="1"/>
    </w:pPr>
  </w:style>
  <w:style w:type="paragraph" w:styleId="Heading3">
    <w:name w:val="heading 3"/>
    <w:basedOn w:val="Tiumccp2"/>
    <w:next w:val="Normal"/>
    <w:link w:val="Heading3Char"/>
    <w:uiPriority w:val="9"/>
    <w:unhideWhenUsed/>
    <w:qFormat/>
    <w:rsid w:val="00590F70"/>
    <w:pPr>
      <w:tabs>
        <w:tab w:val="clear" w:pos="6379"/>
      </w:tabs>
      <w:ind w:firstLine="709"/>
      <w:outlineLvl w:val="2"/>
    </w:pPr>
    <w:rPr>
      <w:i w:val="0"/>
    </w:rPr>
  </w:style>
  <w:style w:type="paragraph" w:styleId="Heading4">
    <w:name w:val="heading 4"/>
    <w:basedOn w:val="Heading3"/>
    <w:next w:val="Normal"/>
    <w:link w:val="Heading4Char"/>
    <w:uiPriority w:val="9"/>
    <w:unhideWhenUsed/>
    <w:qFormat/>
    <w:rsid w:val="00BE4680"/>
    <w:pPr>
      <w:numPr>
        <w:ilvl w:val="3"/>
        <w:numId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EA4CB3"/>
    <w:pPr>
      <w:spacing w:line="360" w:lineRule="auto"/>
      <w:ind w:left="709" w:firstLine="11"/>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EA4CB3"/>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35055F"/>
    <w:pPr>
      <w:tabs>
        <w:tab w:val="center" w:pos="6379"/>
      </w:tabs>
      <w:spacing w:line="360" w:lineRule="auto"/>
      <w:ind w:firstLine="720"/>
    </w:pPr>
    <w:rPr>
      <w:b/>
      <w:sz w:val="32"/>
      <w:szCs w:val="32"/>
    </w:rPr>
  </w:style>
  <w:style w:type="paragraph" w:customStyle="1" w:styleId="Tiumccp1">
    <w:name w:val="Tiểu mục cấp 1"/>
    <w:basedOn w:val="Normal"/>
    <w:link w:val="Tiumccp1Char"/>
    <w:qFormat/>
    <w:rsid w:val="002E5E26"/>
    <w:pPr>
      <w:tabs>
        <w:tab w:val="center" w:pos="6379"/>
      </w:tabs>
      <w:spacing w:line="360" w:lineRule="auto"/>
      <w:ind w:firstLine="720"/>
    </w:pPr>
    <w:rPr>
      <w:b/>
      <w:sz w:val="28"/>
      <w:szCs w:val="28"/>
    </w:rPr>
  </w:style>
  <w:style w:type="character" w:customStyle="1" w:styleId="ChngChar">
    <w:name w:val="Chương Char"/>
    <w:basedOn w:val="DefaultParagraphFont"/>
    <w:link w:val="Chng"/>
    <w:rsid w:val="0035055F"/>
    <w:rPr>
      <w:rFonts w:eastAsia="Times New Roman" w:cs="Times New Roman"/>
      <w:b/>
      <w:sz w:val="32"/>
      <w:szCs w:val="32"/>
    </w:rPr>
  </w:style>
  <w:style w:type="paragraph" w:customStyle="1" w:styleId="Tiumccp2">
    <w:name w:val="Tiểu mục cấp 2"/>
    <w:basedOn w:val="Normal"/>
    <w:link w:val="Tiumccp2Char"/>
    <w:qFormat/>
    <w:rsid w:val="002E5E26"/>
    <w:pPr>
      <w:tabs>
        <w:tab w:val="center" w:pos="6379"/>
      </w:tabs>
      <w:spacing w:line="360" w:lineRule="auto"/>
      <w:ind w:firstLine="720"/>
    </w:pPr>
    <w:rPr>
      <w:b/>
      <w:i/>
      <w:sz w:val="28"/>
      <w:szCs w:val="26"/>
    </w:rPr>
  </w:style>
  <w:style w:type="character" w:customStyle="1" w:styleId="Tiumccp1Char">
    <w:name w:val="Tiểu mục cấp 1 Char"/>
    <w:basedOn w:val="DefaultParagraphFont"/>
    <w:link w:val="Tiumccp1"/>
    <w:rsid w:val="002E5E26"/>
    <w:rPr>
      <w:rFonts w:eastAsia="Times New Roman" w:cs="Times New Roman"/>
      <w:b/>
      <w:sz w:val="28"/>
      <w:szCs w:val="28"/>
    </w:rPr>
  </w:style>
  <w:style w:type="paragraph" w:customStyle="1" w:styleId="Tiumccp3">
    <w:name w:val="Tiểu mục cấp 3"/>
    <w:basedOn w:val="Normal"/>
    <w:link w:val="Tiumccp3Char"/>
    <w:qFormat/>
    <w:rsid w:val="002E5E26"/>
    <w:pPr>
      <w:tabs>
        <w:tab w:val="center" w:pos="6379"/>
      </w:tabs>
      <w:spacing w:line="360" w:lineRule="auto"/>
      <w:ind w:firstLine="1004"/>
    </w:pPr>
    <w:rPr>
      <w:sz w:val="28"/>
      <w:szCs w:val="26"/>
    </w:rPr>
  </w:style>
  <w:style w:type="character" w:customStyle="1" w:styleId="Tiumccp2Char">
    <w:name w:val="Tiểu mục cấp 2 Char"/>
    <w:basedOn w:val="DefaultParagraphFont"/>
    <w:link w:val="Tiumccp2"/>
    <w:rsid w:val="002E5E26"/>
    <w:rPr>
      <w:rFonts w:eastAsia="Times New Roman" w:cs="Times New Roman"/>
      <w:b/>
      <w:i/>
      <w:sz w:val="28"/>
      <w:szCs w:val="26"/>
    </w:rPr>
  </w:style>
  <w:style w:type="character" w:customStyle="1" w:styleId="Heading1Char">
    <w:name w:val="Heading 1 Char"/>
    <w:basedOn w:val="DefaultParagraphFont"/>
    <w:link w:val="Heading1"/>
    <w:uiPriority w:val="9"/>
    <w:rsid w:val="00E65ED4"/>
    <w:rPr>
      <w:rFonts w:eastAsiaTheme="majorEastAsia" w:cs="Times New Roman"/>
      <w:b/>
      <w:bCs/>
      <w:sz w:val="32"/>
      <w:szCs w:val="28"/>
    </w:rPr>
  </w:style>
  <w:style w:type="character" w:customStyle="1" w:styleId="Tiumccp3Char">
    <w:name w:val="Tiểu mục cấp 3 Char"/>
    <w:basedOn w:val="DefaultParagraphFont"/>
    <w:link w:val="Tiumccp3"/>
    <w:rsid w:val="002E5E26"/>
    <w:rPr>
      <w:rFonts w:eastAsia="Times New Roman" w:cs="Times New Roman"/>
      <w:sz w:val="28"/>
      <w:szCs w:val="26"/>
    </w:rPr>
  </w:style>
  <w:style w:type="paragraph" w:styleId="TOC1">
    <w:name w:val="toc 1"/>
    <w:basedOn w:val="Normal"/>
    <w:next w:val="Normal"/>
    <w:autoRedefine/>
    <w:uiPriority w:val="39"/>
    <w:unhideWhenUsed/>
    <w:rsid w:val="00A87A79"/>
    <w:pPr>
      <w:tabs>
        <w:tab w:val="right" w:leader="dot" w:pos="8777"/>
      </w:tabs>
      <w:spacing w:line="360" w:lineRule="auto"/>
    </w:pPr>
    <w:rPr>
      <w:b/>
      <w:sz w:val="26"/>
    </w:rPr>
  </w:style>
  <w:style w:type="paragraph" w:styleId="TOC2">
    <w:name w:val="toc 2"/>
    <w:basedOn w:val="Normal"/>
    <w:next w:val="Normal"/>
    <w:autoRedefine/>
    <w:uiPriority w:val="39"/>
    <w:unhideWhenUsed/>
    <w:rsid w:val="00A87A79"/>
    <w:pPr>
      <w:spacing w:line="360" w:lineRule="auto"/>
    </w:pPr>
    <w:rPr>
      <w:sz w:val="26"/>
    </w:rPr>
  </w:style>
  <w:style w:type="paragraph" w:styleId="TOC3">
    <w:name w:val="toc 3"/>
    <w:basedOn w:val="Normal"/>
    <w:next w:val="Normal"/>
    <w:autoRedefine/>
    <w:uiPriority w:val="39"/>
    <w:unhideWhenUsed/>
    <w:rsid w:val="00A87A79"/>
    <w:pPr>
      <w:spacing w:line="360" w:lineRule="auto"/>
      <w:ind w:left="284"/>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197DD1"/>
    <w:rPr>
      <w:rFonts w:eastAsia="Times New Roman" w:cs="Times New Roman"/>
      <w:b/>
      <w:sz w:val="28"/>
      <w:szCs w:val="28"/>
    </w:rPr>
  </w:style>
  <w:style w:type="character" w:customStyle="1" w:styleId="Heading3Char">
    <w:name w:val="Heading 3 Char"/>
    <w:basedOn w:val="DefaultParagraphFont"/>
    <w:link w:val="Heading3"/>
    <w:uiPriority w:val="9"/>
    <w:rsid w:val="00590F70"/>
    <w:rPr>
      <w:rFonts w:eastAsia="Times New Roman" w:cs="Times New Roman"/>
      <w:b/>
      <w:sz w:val="28"/>
      <w:szCs w:val="26"/>
    </w:rPr>
  </w:style>
  <w:style w:type="character" w:customStyle="1" w:styleId="Heading4Char">
    <w:name w:val="Heading 4 Char"/>
    <w:basedOn w:val="DefaultParagraphFont"/>
    <w:link w:val="Heading4"/>
    <w:uiPriority w:val="9"/>
    <w:rsid w:val="00BE4680"/>
    <w:rPr>
      <w:rFonts w:eastAsia="Times New Roman" w:cs="Times New Roman"/>
      <w:b/>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AF39EA"/>
    <w:pPr>
      <w:spacing w:line="360" w:lineRule="auto"/>
    </w:pPr>
    <w:rPr>
      <w:b/>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6945F6"/>
    <w:pPr>
      <w:widowControl w:val="0"/>
      <w:autoSpaceDE w:val="0"/>
      <w:autoSpaceDN w:val="0"/>
    </w:pPr>
    <w:rPr>
      <w:lang w:val="vi"/>
    </w:rPr>
  </w:style>
  <w:style w:type="character" w:customStyle="1" w:styleId="BodyTextChar">
    <w:name w:val="Body Text Char"/>
    <w:basedOn w:val="DefaultParagraphFont"/>
    <w:link w:val="BodyText"/>
    <w:uiPriority w:val="1"/>
    <w:rsid w:val="006945F6"/>
    <w:rPr>
      <w:rFonts w:eastAsia="Times New Roman" w:cs="Times New Roman"/>
      <w:szCs w:val="24"/>
      <w:lang w:val="vi"/>
    </w:rPr>
  </w:style>
  <w:style w:type="paragraph" w:styleId="TOCHeading">
    <w:name w:val="TOC Heading"/>
    <w:basedOn w:val="Heading1"/>
    <w:next w:val="Normal"/>
    <w:uiPriority w:val="39"/>
    <w:unhideWhenUsed/>
    <w:qFormat/>
    <w:rsid w:val="006945F6"/>
    <w:pPr>
      <w:spacing w:before="240" w:line="259" w:lineRule="auto"/>
      <w:outlineLvl w:val="9"/>
    </w:pPr>
    <w:rPr>
      <w:b w:val="0"/>
      <w:bCs w:val="0"/>
      <w:szCs w:val="32"/>
    </w:rPr>
  </w:style>
  <w:style w:type="paragraph" w:styleId="ListParagraph">
    <w:name w:val="List Paragraph"/>
    <w:basedOn w:val="Normal"/>
    <w:uiPriority w:val="34"/>
    <w:qFormat/>
    <w:rsid w:val="003A781E"/>
    <w:pPr>
      <w:ind w:left="720"/>
      <w:contextualSpacing/>
      <w:jc w:val="both"/>
    </w:pPr>
    <w:rPr>
      <w:sz w:val="26"/>
    </w:rPr>
  </w:style>
  <w:style w:type="paragraph" w:customStyle="1" w:styleId="breadcrumb-item">
    <w:name w:val="breadcrumb-item"/>
    <w:basedOn w:val="Normal"/>
    <w:rsid w:val="000254CB"/>
    <w:pPr>
      <w:spacing w:before="100" w:beforeAutospacing="1" w:after="100" w:afterAutospacing="1"/>
    </w:pPr>
  </w:style>
  <w:style w:type="character" w:styleId="FollowedHyperlink">
    <w:name w:val="FollowedHyperlink"/>
    <w:basedOn w:val="DefaultParagraphFont"/>
    <w:uiPriority w:val="99"/>
    <w:semiHidden/>
    <w:unhideWhenUsed/>
    <w:rsid w:val="00EE75F9"/>
    <w:rPr>
      <w:color w:val="800080" w:themeColor="followedHyperlink"/>
      <w:u w:val="single"/>
    </w:rPr>
  </w:style>
  <w:style w:type="character" w:styleId="UnresolvedMention">
    <w:name w:val="Unresolved Mention"/>
    <w:basedOn w:val="DefaultParagraphFont"/>
    <w:uiPriority w:val="99"/>
    <w:semiHidden/>
    <w:unhideWhenUsed/>
    <w:rsid w:val="007F1958"/>
    <w:rPr>
      <w:color w:val="605E5C"/>
      <w:shd w:val="clear" w:color="auto" w:fill="E1DFDD"/>
    </w:rPr>
  </w:style>
  <w:style w:type="character" w:styleId="PlaceholderText">
    <w:name w:val="Placeholder Text"/>
    <w:basedOn w:val="DefaultParagraphFont"/>
    <w:uiPriority w:val="99"/>
    <w:semiHidden/>
    <w:rsid w:val="006635F7"/>
    <w:rPr>
      <w:color w:val="808080"/>
    </w:rPr>
  </w:style>
  <w:style w:type="paragraph" w:styleId="NoSpacing">
    <w:name w:val="No Spacing"/>
    <w:uiPriority w:val="1"/>
    <w:qFormat/>
    <w:rsid w:val="00C856BB"/>
    <w:pPr>
      <w:spacing w:after="0" w:line="240" w:lineRule="auto"/>
    </w:pPr>
    <w:rPr>
      <w:rFonts w:eastAsia="Times New Roman" w:cs="Times New Roman"/>
      <w:szCs w:val="24"/>
    </w:rPr>
  </w:style>
  <w:style w:type="character" w:styleId="IntenseReference">
    <w:name w:val="Intense Reference"/>
    <w:basedOn w:val="DefaultParagraphFont"/>
    <w:uiPriority w:val="32"/>
    <w:qFormat/>
    <w:rsid w:val="00C315F6"/>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6928">
      <w:bodyDiv w:val="1"/>
      <w:marLeft w:val="0"/>
      <w:marRight w:val="0"/>
      <w:marTop w:val="0"/>
      <w:marBottom w:val="0"/>
      <w:divBdr>
        <w:top w:val="none" w:sz="0" w:space="0" w:color="auto"/>
        <w:left w:val="none" w:sz="0" w:space="0" w:color="auto"/>
        <w:bottom w:val="none" w:sz="0" w:space="0" w:color="auto"/>
        <w:right w:val="none" w:sz="0" w:space="0" w:color="auto"/>
      </w:divBdr>
    </w:div>
    <w:div w:id="539973757">
      <w:bodyDiv w:val="1"/>
      <w:marLeft w:val="0"/>
      <w:marRight w:val="0"/>
      <w:marTop w:val="0"/>
      <w:marBottom w:val="0"/>
      <w:divBdr>
        <w:top w:val="none" w:sz="0" w:space="0" w:color="auto"/>
        <w:left w:val="none" w:sz="0" w:space="0" w:color="auto"/>
        <w:bottom w:val="none" w:sz="0" w:space="0" w:color="auto"/>
        <w:right w:val="none" w:sz="0" w:space="0" w:color="auto"/>
      </w:divBdr>
      <w:divsChild>
        <w:div w:id="1998992639">
          <w:marLeft w:val="0"/>
          <w:marRight w:val="0"/>
          <w:marTop w:val="0"/>
          <w:marBottom w:val="0"/>
          <w:divBdr>
            <w:top w:val="none" w:sz="0" w:space="0" w:color="auto"/>
            <w:left w:val="none" w:sz="0" w:space="0" w:color="auto"/>
            <w:bottom w:val="none" w:sz="0" w:space="0" w:color="auto"/>
            <w:right w:val="none" w:sz="0" w:space="0" w:color="auto"/>
          </w:divBdr>
          <w:divsChild>
            <w:div w:id="843981815">
              <w:marLeft w:val="0"/>
              <w:marRight w:val="0"/>
              <w:marTop w:val="0"/>
              <w:marBottom w:val="0"/>
              <w:divBdr>
                <w:top w:val="none" w:sz="0" w:space="0" w:color="auto"/>
                <w:left w:val="none" w:sz="0" w:space="0" w:color="auto"/>
                <w:bottom w:val="none" w:sz="0" w:space="0" w:color="auto"/>
                <w:right w:val="none" w:sz="0" w:space="0" w:color="auto"/>
              </w:divBdr>
            </w:div>
            <w:div w:id="1250386515">
              <w:marLeft w:val="0"/>
              <w:marRight w:val="0"/>
              <w:marTop w:val="0"/>
              <w:marBottom w:val="0"/>
              <w:divBdr>
                <w:top w:val="none" w:sz="0" w:space="0" w:color="auto"/>
                <w:left w:val="none" w:sz="0" w:space="0" w:color="auto"/>
                <w:bottom w:val="none" w:sz="0" w:space="0" w:color="auto"/>
                <w:right w:val="none" w:sz="0" w:space="0" w:color="auto"/>
              </w:divBdr>
            </w:div>
            <w:div w:id="1061949395">
              <w:marLeft w:val="0"/>
              <w:marRight w:val="0"/>
              <w:marTop w:val="0"/>
              <w:marBottom w:val="0"/>
              <w:divBdr>
                <w:top w:val="none" w:sz="0" w:space="0" w:color="auto"/>
                <w:left w:val="none" w:sz="0" w:space="0" w:color="auto"/>
                <w:bottom w:val="none" w:sz="0" w:space="0" w:color="auto"/>
                <w:right w:val="none" w:sz="0" w:space="0" w:color="auto"/>
              </w:divBdr>
            </w:div>
            <w:div w:id="757796136">
              <w:marLeft w:val="0"/>
              <w:marRight w:val="0"/>
              <w:marTop w:val="0"/>
              <w:marBottom w:val="0"/>
              <w:divBdr>
                <w:top w:val="none" w:sz="0" w:space="0" w:color="auto"/>
                <w:left w:val="none" w:sz="0" w:space="0" w:color="auto"/>
                <w:bottom w:val="none" w:sz="0" w:space="0" w:color="auto"/>
                <w:right w:val="none" w:sz="0" w:space="0" w:color="auto"/>
              </w:divBdr>
            </w:div>
            <w:div w:id="9465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0202">
      <w:bodyDiv w:val="1"/>
      <w:marLeft w:val="0"/>
      <w:marRight w:val="0"/>
      <w:marTop w:val="0"/>
      <w:marBottom w:val="0"/>
      <w:divBdr>
        <w:top w:val="none" w:sz="0" w:space="0" w:color="auto"/>
        <w:left w:val="none" w:sz="0" w:space="0" w:color="auto"/>
        <w:bottom w:val="none" w:sz="0" w:space="0" w:color="auto"/>
        <w:right w:val="none" w:sz="0" w:space="0" w:color="auto"/>
      </w:divBdr>
    </w:div>
    <w:div w:id="1462848762">
      <w:bodyDiv w:val="1"/>
      <w:marLeft w:val="0"/>
      <w:marRight w:val="0"/>
      <w:marTop w:val="0"/>
      <w:marBottom w:val="0"/>
      <w:divBdr>
        <w:top w:val="none" w:sz="0" w:space="0" w:color="auto"/>
        <w:left w:val="none" w:sz="0" w:space="0" w:color="auto"/>
        <w:bottom w:val="none" w:sz="0" w:space="0" w:color="auto"/>
        <w:right w:val="none" w:sz="0" w:space="0" w:color="auto"/>
      </w:divBdr>
      <w:divsChild>
        <w:div w:id="1193306001">
          <w:marLeft w:val="0"/>
          <w:marRight w:val="0"/>
          <w:marTop w:val="0"/>
          <w:marBottom w:val="0"/>
          <w:divBdr>
            <w:top w:val="none" w:sz="0" w:space="0" w:color="auto"/>
            <w:left w:val="none" w:sz="0" w:space="0" w:color="auto"/>
            <w:bottom w:val="none" w:sz="0" w:space="0" w:color="auto"/>
            <w:right w:val="none" w:sz="0" w:space="0" w:color="auto"/>
          </w:divBdr>
          <w:divsChild>
            <w:div w:id="1371220134">
              <w:marLeft w:val="0"/>
              <w:marRight w:val="0"/>
              <w:marTop w:val="0"/>
              <w:marBottom w:val="0"/>
              <w:divBdr>
                <w:top w:val="none" w:sz="0" w:space="0" w:color="auto"/>
                <w:left w:val="none" w:sz="0" w:space="0" w:color="auto"/>
                <w:bottom w:val="none" w:sz="0" w:space="0" w:color="auto"/>
                <w:right w:val="none" w:sz="0" w:space="0" w:color="auto"/>
              </w:divBdr>
            </w:div>
            <w:div w:id="1825581138">
              <w:marLeft w:val="0"/>
              <w:marRight w:val="0"/>
              <w:marTop w:val="0"/>
              <w:marBottom w:val="0"/>
              <w:divBdr>
                <w:top w:val="none" w:sz="0" w:space="0" w:color="auto"/>
                <w:left w:val="none" w:sz="0" w:space="0" w:color="auto"/>
                <w:bottom w:val="none" w:sz="0" w:space="0" w:color="auto"/>
                <w:right w:val="none" w:sz="0" w:space="0" w:color="auto"/>
              </w:divBdr>
            </w:div>
            <w:div w:id="1993488769">
              <w:marLeft w:val="0"/>
              <w:marRight w:val="0"/>
              <w:marTop w:val="0"/>
              <w:marBottom w:val="0"/>
              <w:divBdr>
                <w:top w:val="none" w:sz="0" w:space="0" w:color="auto"/>
                <w:left w:val="none" w:sz="0" w:space="0" w:color="auto"/>
                <w:bottom w:val="none" w:sz="0" w:space="0" w:color="auto"/>
                <w:right w:val="none" w:sz="0" w:space="0" w:color="auto"/>
              </w:divBdr>
            </w:div>
            <w:div w:id="425005618">
              <w:marLeft w:val="0"/>
              <w:marRight w:val="0"/>
              <w:marTop w:val="0"/>
              <w:marBottom w:val="0"/>
              <w:divBdr>
                <w:top w:val="none" w:sz="0" w:space="0" w:color="auto"/>
                <w:left w:val="none" w:sz="0" w:space="0" w:color="auto"/>
                <w:bottom w:val="none" w:sz="0" w:space="0" w:color="auto"/>
                <w:right w:val="none" w:sz="0" w:space="0" w:color="auto"/>
              </w:divBdr>
            </w:div>
            <w:div w:id="276959198">
              <w:marLeft w:val="0"/>
              <w:marRight w:val="0"/>
              <w:marTop w:val="0"/>
              <w:marBottom w:val="0"/>
              <w:divBdr>
                <w:top w:val="none" w:sz="0" w:space="0" w:color="auto"/>
                <w:left w:val="none" w:sz="0" w:space="0" w:color="auto"/>
                <w:bottom w:val="none" w:sz="0" w:space="0" w:color="auto"/>
                <w:right w:val="none" w:sz="0" w:space="0" w:color="auto"/>
              </w:divBdr>
            </w:div>
            <w:div w:id="926227585">
              <w:marLeft w:val="0"/>
              <w:marRight w:val="0"/>
              <w:marTop w:val="0"/>
              <w:marBottom w:val="0"/>
              <w:divBdr>
                <w:top w:val="none" w:sz="0" w:space="0" w:color="auto"/>
                <w:left w:val="none" w:sz="0" w:space="0" w:color="auto"/>
                <w:bottom w:val="none" w:sz="0" w:space="0" w:color="auto"/>
                <w:right w:val="none" w:sz="0" w:space="0" w:color="auto"/>
              </w:divBdr>
            </w:div>
            <w:div w:id="284385048">
              <w:marLeft w:val="0"/>
              <w:marRight w:val="0"/>
              <w:marTop w:val="0"/>
              <w:marBottom w:val="0"/>
              <w:divBdr>
                <w:top w:val="none" w:sz="0" w:space="0" w:color="auto"/>
                <w:left w:val="none" w:sz="0" w:space="0" w:color="auto"/>
                <w:bottom w:val="none" w:sz="0" w:space="0" w:color="auto"/>
                <w:right w:val="none" w:sz="0" w:space="0" w:color="auto"/>
              </w:divBdr>
            </w:div>
            <w:div w:id="1107000168">
              <w:marLeft w:val="0"/>
              <w:marRight w:val="0"/>
              <w:marTop w:val="0"/>
              <w:marBottom w:val="0"/>
              <w:divBdr>
                <w:top w:val="none" w:sz="0" w:space="0" w:color="auto"/>
                <w:left w:val="none" w:sz="0" w:space="0" w:color="auto"/>
                <w:bottom w:val="none" w:sz="0" w:space="0" w:color="auto"/>
                <w:right w:val="none" w:sz="0" w:space="0" w:color="auto"/>
              </w:divBdr>
            </w:div>
            <w:div w:id="1793669649">
              <w:marLeft w:val="0"/>
              <w:marRight w:val="0"/>
              <w:marTop w:val="0"/>
              <w:marBottom w:val="0"/>
              <w:divBdr>
                <w:top w:val="none" w:sz="0" w:space="0" w:color="auto"/>
                <w:left w:val="none" w:sz="0" w:space="0" w:color="auto"/>
                <w:bottom w:val="none" w:sz="0" w:space="0" w:color="auto"/>
                <w:right w:val="none" w:sz="0" w:space="0" w:color="auto"/>
              </w:divBdr>
            </w:div>
            <w:div w:id="1072194317">
              <w:marLeft w:val="0"/>
              <w:marRight w:val="0"/>
              <w:marTop w:val="0"/>
              <w:marBottom w:val="0"/>
              <w:divBdr>
                <w:top w:val="none" w:sz="0" w:space="0" w:color="auto"/>
                <w:left w:val="none" w:sz="0" w:space="0" w:color="auto"/>
                <w:bottom w:val="none" w:sz="0" w:space="0" w:color="auto"/>
                <w:right w:val="none" w:sz="0" w:space="0" w:color="auto"/>
              </w:divBdr>
            </w:div>
            <w:div w:id="362480034">
              <w:marLeft w:val="0"/>
              <w:marRight w:val="0"/>
              <w:marTop w:val="0"/>
              <w:marBottom w:val="0"/>
              <w:divBdr>
                <w:top w:val="none" w:sz="0" w:space="0" w:color="auto"/>
                <w:left w:val="none" w:sz="0" w:space="0" w:color="auto"/>
                <w:bottom w:val="none" w:sz="0" w:space="0" w:color="auto"/>
                <w:right w:val="none" w:sz="0" w:space="0" w:color="auto"/>
              </w:divBdr>
            </w:div>
            <w:div w:id="599605504">
              <w:marLeft w:val="0"/>
              <w:marRight w:val="0"/>
              <w:marTop w:val="0"/>
              <w:marBottom w:val="0"/>
              <w:divBdr>
                <w:top w:val="none" w:sz="0" w:space="0" w:color="auto"/>
                <w:left w:val="none" w:sz="0" w:space="0" w:color="auto"/>
                <w:bottom w:val="none" w:sz="0" w:space="0" w:color="auto"/>
                <w:right w:val="none" w:sz="0" w:space="0" w:color="auto"/>
              </w:divBdr>
            </w:div>
            <w:div w:id="10443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2471921">
      <w:bodyDiv w:val="1"/>
      <w:marLeft w:val="0"/>
      <w:marRight w:val="0"/>
      <w:marTop w:val="0"/>
      <w:marBottom w:val="0"/>
      <w:divBdr>
        <w:top w:val="none" w:sz="0" w:space="0" w:color="auto"/>
        <w:left w:val="none" w:sz="0" w:space="0" w:color="auto"/>
        <w:bottom w:val="none" w:sz="0" w:space="0" w:color="auto"/>
        <w:right w:val="none" w:sz="0" w:space="0" w:color="auto"/>
      </w:divBdr>
      <w:divsChild>
        <w:div w:id="476842090">
          <w:marLeft w:val="0"/>
          <w:marRight w:val="0"/>
          <w:marTop w:val="0"/>
          <w:marBottom w:val="0"/>
          <w:divBdr>
            <w:top w:val="none" w:sz="0" w:space="0" w:color="auto"/>
            <w:left w:val="none" w:sz="0" w:space="0" w:color="auto"/>
            <w:bottom w:val="none" w:sz="0" w:space="0" w:color="auto"/>
            <w:right w:val="none" w:sz="0" w:space="0" w:color="auto"/>
          </w:divBdr>
          <w:divsChild>
            <w:div w:id="810512600">
              <w:marLeft w:val="0"/>
              <w:marRight w:val="0"/>
              <w:marTop w:val="0"/>
              <w:marBottom w:val="0"/>
              <w:divBdr>
                <w:top w:val="none" w:sz="0" w:space="0" w:color="auto"/>
                <w:left w:val="none" w:sz="0" w:space="0" w:color="auto"/>
                <w:bottom w:val="none" w:sz="0" w:space="0" w:color="auto"/>
                <w:right w:val="none" w:sz="0" w:space="0" w:color="auto"/>
              </w:divBdr>
            </w:div>
            <w:div w:id="747001391">
              <w:marLeft w:val="0"/>
              <w:marRight w:val="0"/>
              <w:marTop w:val="0"/>
              <w:marBottom w:val="0"/>
              <w:divBdr>
                <w:top w:val="none" w:sz="0" w:space="0" w:color="auto"/>
                <w:left w:val="none" w:sz="0" w:space="0" w:color="auto"/>
                <w:bottom w:val="none" w:sz="0" w:space="0" w:color="auto"/>
                <w:right w:val="none" w:sz="0" w:space="0" w:color="auto"/>
              </w:divBdr>
            </w:div>
            <w:div w:id="1945379822">
              <w:marLeft w:val="0"/>
              <w:marRight w:val="0"/>
              <w:marTop w:val="0"/>
              <w:marBottom w:val="0"/>
              <w:divBdr>
                <w:top w:val="none" w:sz="0" w:space="0" w:color="auto"/>
                <w:left w:val="none" w:sz="0" w:space="0" w:color="auto"/>
                <w:bottom w:val="none" w:sz="0" w:space="0" w:color="auto"/>
                <w:right w:val="none" w:sz="0" w:space="0" w:color="auto"/>
              </w:divBdr>
            </w:div>
            <w:div w:id="19535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4421">
      <w:bodyDiv w:val="1"/>
      <w:marLeft w:val="0"/>
      <w:marRight w:val="0"/>
      <w:marTop w:val="0"/>
      <w:marBottom w:val="0"/>
      <w:divBdr>
        <w:top w:val="none" w:sz="0" w:space="0" w:color="auto"/>
        <w:left w:val="none" w:sz="0" w:space="0" w:color="auto"/>
        <w:bottom w:val="none" w:sz="0" w:space="0" w:color="auto"/>
        <w:right w:val="none" w:sz="0" w:space="0" w:color="auto"/>
      </w:divBdr>
    </w:div>
    <w:div w:id="1723753006">
      <w:bodyDiv w:val="1"/>
      <w:marLeft w:val="0"/>
      <w:marRight w:val="0"/>
      <w:marTop w:val="0"/>
      <w:marBottom w:val="0"/>
      <w:divBdr>
        <w:top w:val="none" w:sz="0" w:space="0" w:color="auto"/>
        <w:left w:val="none" w:sz="0" w:space="0" w:color="auto"/>
        <w:bottom w:val="none" w:sz="0" w:space="0" w:color="auto"/>
        <w:right w:val="none" w:sz="0" w:space="0" w:color="auto"/>
      </w:divBdr>
      <w:divsChild>
        <w:div w:id="2074885047">
          <w:marLeft w:val="0"/>
          <w:marRight w:val="0"/>
          <w:marTop w:val="0"/>
          <w:marBottom w:val="0"/>
          <w:divBdr>
            <w:top w:val="none" w:sz="0" w:space="0" w:color="auto"/>
            <w:left w:val="none" w:sz="0" w:space="0" w:color="auto"/>
            <w:bottom w:val="none" w:sz="0" w:space="0" w:color="auto"/>
            <w:right w:val="none" w:sz="0" w:space="0" w:color="auto"/>
          </w:divBdr>
          <w:divsChild>
            <w:div w:id="56169351">
              <w:marLeft w:val="0"/>
              <w:marRight w:val="0"/>
              <w:marTop w:val="0"/>
              <w:marBottom w:val="0"/>
              <w:divBdr>
                <w:top w:val="none" w:sz="0" w:space="0" w:color="auto"/>
                <w:left w:val="none" w:sz="0" w:space="0" w:color="auto"/>
                <w:bottom w:val="none" w:sz="0" w:space="0" w:color="auto"/>
                <w:right w:val="none" w:sz="0" w:space="0" w:color="auto"/>
              </w:divBdr>
            </w:div>
            <w:div w:id="561647361">
              <w:marLeft w:val="0"/>
              <w:marRight w:val="0"/>
              <w:marTop w:val="0"/>
              <w:marBottom w:val="0"/>
              <w:divBdr>
                <w:top w:val="none" w:sz="0" w:space="0" w:color="auto"/>
                <w:left w:val="none" w:sz="0" w:space="0" w:color="auto"/>
                <w:bottom w:val="none" w:sz="0" w:space="0" w:color="auto"/>
                <w:right w:val="none" w:sz="0" w:space="0" w:color="auto"/>
              </w:divBdr>
            </w:div>
            <w:div w:id="912589011">
              <w:marLeft w:val="0"/>
              <w:marRight w:val="0"/>
              <w:marTop w:val="0"/>
              <w:marBottom w:val="0"/>
              <w:divBdr>
                <w:top w:val="none" w:sz="0" w:space="0" w:color="auto"/>
                <w:left w:val="none" w:sz="0" w:space="0" w:color="auto"/>
                <w:bottom w:val="none" w:sz="0" w:space="0" w:color="auto"/>
                <w:right w:val="none" w:sz="0" w:space="0" w:color="auto"/>
              </w:divBdr>
            </w:div>
            <w:div w:id="559367807">
              <w:marLeft w:val="0"/>
              <w:marRight w:val="0"/>
              <w:marTop w:val="0"/>
              <w:marBottom w:val="0"/>
              <w:divBdr>
                <w:top w:val="none" w:sz="0" w:space="0" w:color="auto"/>
                <w:left w:val="none" w:sz="0" w:space="0" w:color="auto"/>
                <w:bottom w:val="none" w:sz="0" w:space="0" w:color="auto"/>
                <w:right w:val="none" w:sz="0" w:space="0" w:color="auto"/>
              </w:divBdr>
            </w:div>
            <w:div w:id="441648941">
              <w:marLeft w:val="0"/>
              <w:marRight w:val="0"/>
              <w:marTop w:val="0"/>
              <w:marBottom w:val="0"/>
              <w:divBdr>
                <w:top w:val="none" w:sz="0" w:space="0" w:color="auto"/>
                <w:left w:val="none" w:sz="0" w:space="0" w:color="auto"/>
                <w:bottom w:val="none" w:sz="0" w:space="0" w:color="auto"/>
                <w:right w:val="none" w:sz="0" w:space="0" w:color="auto"/>
              </w:divBdr>
            </w:div>
            <w:div w:id="1281379791">
              <w:marLeft w:val="0"/>
              <w:marRight w:val="0"/>
              <w:marTop w:val="0"/>
              <w:marBottom w:val="0"/>
              <w:divBdr>
                <w:top w:val="none" w:sz="0" w:space="0" w:color="auto"/>
                <w:left w:val="none" w:sz="0" w:space="0" w:color="auto"/>
                <w:bottom w:val="none" w:sz="0" w:space="0" w:color="auto"/>
                <w:right w:val="none" w:sz="0" w:space="0" w:color="auto"/>
              </w:divBdr>
            </w:div>
            <w:div w:id="680862325">
              <w:marLeft w:val="0"/>
              <w:marRight w:val="0"/>
              <w:marTop w:val="0"/>
              <w:marBottom w:val="0"/>
              <w:divBdr>
                <w:top w:val="none" w:sz="0" w:space="0" w:color="auto"/>
                <w:left w:val="none" w:sz="0" w:space="0" w:color="auto"/>
                <w:bottom w:val="none" w:sz="0" w:space="0" w:color="auto"/>
                <w:right w:val="none" w:sz="0" w:space="0" w:color="auto"/>
              </w:divBdr>
            </w:div>
            <w:div w:id="45302552">
              <w:marLeft w:val="0"/>
              <w:marRight w:val="0"/>
              <w:marTop w:val="0"/>
              <w:marBottom w:val="0"/>
              <w:divBdr>
                <w:top w:val="none" w:sz="0" w:space="0" w:color="auto"/>
                <w:left w:val="none" w:sz="0" w:space="0" w:color="auto"/>
                <w:bottom w:val="none" w:sz="0" w:space="0" w:color="auto"/>
                <w:right w:val="none" w:sz="0" w:space="0" w:color="auto"/>
              </w:divBdr>
            </w:div>
            <w:div w:id="188110701">
              <w:marLeft w:val="0"/>
              <w:marRight w:val="0"/>
              <w:marTop w:val="0"/>
              <w:marBottom w:val="0"/>
              <w:divBdr>
                <w:top w:val="none" w:sz="0" w:space="0" w:color="auto"/>
                <w:left w:val="none" w:sz="0" w:space="0" w:color="auto"/>
                <w:bottom w:val="none" w:sz="0" w:space="0" w:color="auto"/>
                <w:right w:val="none" w:sz="0" w:space="0" w:color="auto"/>
              </w:divBdr>
            </w:div>
            <w:div w:id="495614947">
              <w:marLeft w:val="0"/>
              <w:marRight w:val="0"/>
              <w:marTop w:val="0"/>
              <w:marBottom w:val="0"/>
              <w:divBdr>
                <w:top w:val="none" w:sz="0" w:space="0" w:color="auto"/>
                <w:left w:val="none" w:sz="0" w:space="0" w:color="auto"/>
                <w:bottom w:val="none" w:sz="0" w:space="0" w:color="auto"/>
                <w:right w:val="none" w:sz="0" w:space="0" w:color="auto"/>
              </w:divBdr>
            </w:div>
            <w:div w:id="1351374746">
              <w:marLeft w:val="0"/>
              <w:marRight w:val="0"/>
              <w:marTop w:val="0"/>
              <w:marBottom w:val="0"/>
              <w:divBdr>
                <w:top w:val="none" w:sz="0" w:space="0" w:color="auto"/>
                <w:left w:val="none" w:sz="0" w:space="0" w:color="auto"/>
                <w:bottom w:val="none" w:sz="0" w:space="0" w:color="auto"/>
                <w:right w:val="none" w:sz="0" w:space="0" w:color="auto"/>
              </w:divBdr>
            </w:div>
            <w:div w:id="12318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2773">
      <w:bodyDiv w:val="1"/>
      <w:marLeft w:val="0"/>
      <w:marRight w:val="0"/>
      <w:marTop w:val="0"/>
      <w:marBottom w:val="0"/>
      <w:divBdr>
        <w:top w:val="none" w:sz="0" w:space="0" w:color="auto"/>
        <w:left w:val="none" w:sz="0" w:space="0" w:color="auto"/>
        <w:bottom w:val="none" w:sz="0" w:space="0" w:color="auto"/>
        <w:right w:val="none" w:sz="0" w:space="0" w:color="auto"/>
      </w:divBdr>
      <w:divsChild>
        <w:div w:id="800850553">
          <w:marLeft w:val="0"/>
          <w:marRight w:val="0"/>
          <w:marTop w:val="0"/>
          <w:marBottom w:val="0"/>
          <w:divBdr>
            <w:top w:val="none" w:sz="0" w:space="0" w:color="auto"/>
            <w:left w:val="none" w:sz="0" w:space="0" w:color="auto"/>
            <w:bottom w:val="none" w:sz="0" w:space="0" w:color="auto"/>
            <w:right w:val="none" w:sz="0" w:space="0" w:color="auto"/>
          </w:divBdr>
          <w:divsChild>
            <w:div w:id="160754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ssetstore.unity.com/packages/2d/textures-materials/tiles/parallax-dusk-mountain-background-53403" TargetMode="External"/><Relationship Id="rId3" Type="http://schemas.openxmlformats.org/officeDocument/2006/relationships/styles" Target="styles.xml"/><Relationship Id="rId21" Type="http://schemas.openxmlformats.org/officeDocument/2006/relationships/hyperlink" Target="https://www.youtube.com/watch?v=STyY26a_dP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ssetstore.unity.com/packages/2d/characters/pixel-adventure-1-15536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ZYZfKbLxoHI&amp;t=1s" TargetMode="External"/><Relationship Id="rId29" Type="http://schemas.openxmlformats.org/officeDocument/2006/relationships/hyperlink" Target="https://brullov.itch.io/oak-woo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ssetstore.unity.com/packages/2d/characters/gothicvania-town-10140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ssetstore.unity.com/packages/2d/characters/warrior-free-asset-195707" TargetMode="External"/><Relationship Id="rId28" Type="http://schemas.openxmlformats.org/officeDocument/2006/relationships/hyperlink" Target="https://assetstore.unity.com/packages/2d/characters/enemy-galore-1-pixel-art-208921"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www.youtube.com/watch?v=TIXY0TR7Z0g" TargetMode="External"/><Relationship Id="rId27" Type="http://schemas.openxmlformats.org/officeDocument/2006/relationships/hyperlink" Target="https://assetstore.unity.com/packages/2d/characters/sunny-land-103349" TargetMode="External"/><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Bao%20cao%20cuoi%20ki%20HDH\Template_TrinhbayBaocaoCK_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5C650-9CBE-4F13-8C6E-4A51F1B18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Template_TrinhbayBaocaoCK_2021.dotx</Template>
  <TotalTime>8852</TotalTime>
  <Pages>18</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Nguyễn Lê Anh</cp:lastModifiedBy>
  <cp:revision>2309</cp:revision>
  <dcterms:created xsi:type="dcterms:W3CDTF">2021-07-07T14:08:00Z</dcterms:created>
  <dcterms:modified xsi:type="dcterms:W3CDTF">2022-12-18T13:23:00Z</dcterms:modified>
</cp:coreProperties>
</file>